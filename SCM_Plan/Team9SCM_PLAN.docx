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4A050" w14:textId="72FA3A7B" w:rsidR="00F84F03" w:rsidRDefault="00CC572D">
      <w:pPr>
        <w:pStyle w:val="Title"/>
      </w:pPr>
      <w:r>
        <w:t>MPO Project Management Tool</w:t>
      </w:r>
    </w:p>
    <w:p w14:paraId="2ED6BBC4" w14:textId="77777777" w:rsidR="00F84F03" w:rsidRDefault="00F84F03">
      <w:pPr>
        <w:pStyle w:val="Title"/>
      </w:pPr>
      <w:r>
        <w:t>Software Configuration Management Plan</w:t>
      </w:r>
    </w:p>
    <w:p w14:paraId="401EC755" w14:textId="77777777" w:rsidR="00F84F03" w:rsidRDefault="7955D48C" w:rsidP="7955D48C">
      <w:pPr>
        <w:pStyle w:val="Subtitle"/>
      </w:pPr>
      <w:r>
        <w:t>Version &lt;1.0&gt;</w:t>
      </w:r>
    </w:p>
    <w:p w14:paraId="2F83DC5B" w14:textId="154DCDE7" w:rsidR="00F84F03" w:rsidRDefault="007B2B6F">
      <w:pPr>
        <w:pStyle w:val="Subtitle"/>
        <w:rPr>
          <w:color w:val="000000"/>
        </w:rPr>
      </w:pPr>
      <w:fldSimple w:instr=" DATE  \* MERGEFORMAT ">
        <w:r w:rsidR="00516D30">
          <w:rPr>
            <w:noProof/>
          </w:rPr>
          <w:t>2/7/16</w:t>
        </w:r>
      </w:fldSimple>
    </w:p>
    <w:p w14:paraId="3E70CED7" w14:textId="77777777" w:rsidR="00F84F03" w:rsidRDefault="00F84F03">
      <w:pPr>
        <w:pStyle w:val="DocControlHeading"/>
        <w:sectPr w:rsidR="00F84F0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6960645E" w14:textId="77777777" w:rsidR="00F84F03" w:rsidRDefault="00F84F03">
      <w:pPr>
        <w:pStyle w:val="DocControlHeading"/>
      </w:pPr>
      <w:bookmarkStart w:id="3" w:name="_Toc442127367"/>
      <w:bookmarkStart w:id="4" w:name="_Toc442128261"/>
      <w:bookmarkStart w:id="5" w:name="_Toc442130191"/>
      <w:r>
        <w:lastRenderedPageBreak/>
        <w:t>Document Control</w:t>
      </w:r>
      <w:bookmarkEnd w:id="0"/>
      <w:bookmarkEnd w:id="1"/>
      <w:bookmarkEnd w:id="2"/>
      <w:bookmarkEnd w:id="3"/>
      <w:bookmarkEnd w:id="4"/>
      <w:bookmarkEnd w:id="5"/>
    </w:p>
    <w:p w14:paraId="536B0E51" w14:textId="77777777" w:rsidR="00F84F03" w:rsidRDefault="00F84F03">
      <w:pPr>
        <w:pStyle w:val="DocControlHeading2"/>
      </w:pPr>
      <w:bookmarkStart w:id="6" w:name="_Toc461626764"/>
      <w:bookmarkStart w:id="7" w:name="_Toc461628994"/>
      <w:bookmarkStart w:id="8" w:name="_Toc461632036"/>
      <w:bookmarkStart w:id="9" w:name="_Toc442127368"/>
      <w:bookmarkStart w:id="10" w:name="_Toc442128262"/>
      <w:bookmarkStart w:id="11" w:name="_Toc442130192"/>
      <w:r>
        <w:t>Approval</w:t>
      </w:r>
      <w:bookmarkEnd w:id="6"/>
      <w:bookmarkEnd w:id="7"/>
      <w:bookmarkEnd w:id="8"/>
      <w:bookmarkEnd w:id="9"/>
      <w:bookmarkEnd w:id="10"/>
      <w:bookmarkEnd w:id="11"/>
    </w:p>
    <w:p w14:paraId="7305A4AD" w14:textId="77777777" w:rsidR="00F84F03" w:rsidRDefault="00F84F03">
      <w:pPr>
        <w:pStyle w:val="Paragraph"/>
      </w:pPr>
      <w:r>
        <w:t>The Guidance Team and the customer shall approve this document.</w:t>
      </w:r>
    </w:p>
    <w:p w14:paraId="7618D0D1" w14:textId="77777777" w:rsidR="00F84F03" w:rsidRDefault="00F84F03">
      <w:pPr>
        <w:pStyle w:val="DocControlHeading2"/>
      </w:pPr>
      <w:bookmarkStart w:id="12" w:name="_Toc461626765"/>
      <w:bookmarkStart w:id="13" w:name="_Toc461628995"/>
      <w:bookmarkStart w:id="14" w:name="_Toc461632037"/>
      <w:bookmarkStart w:id="15" w:name="_Toc442127369"/>
      <w:bookmarkStart w:id="16" w:name="_Toc442128263"/>
      <w:bookmarkStart w:id="17" w:name="_Toc442130193"/>
      <w:r>
        <w:t>Document Change Control</w:t>
      </w:r>
      <w:bookmarkEnd w:id="12"/>
      <w:bookmarkEnd w:id="13"/>
      <w:bookmarkEnd w:id="14"/>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16E164EA" w14:textId="77777777">
        <w:tc>
          <w:tcPr>
            <w:tcW w:w="4428" w:type="dxa"/>
          </w:tcPr>
          <w:p w14:paraId="7E2D156B" w14:textId="77777777" w:rsidR="00F84F03" w:rsidRDefault="00F84F03">
            <w:pPr>
              <w:jc w:val="right"/>
            </w:pPr>
            <w:r>
              <w:t>Initial Release:</w:t>
            </w:r>
          </w:p>
        </w:tc>
        <w:tc>
          <w:tcPr>
            <w:tcW w:w="4428" w:type="dxa"/>
          </w:tcPr>
          <w:p w14:paraId="3B5E96D4" w14:textId="615A3068" w:rsidR="00F84F03" w:rsidRDefault="006760BC">
            <w:r>
              <w:t>1.0</w:t>
            </w:r>
          </w:p>
        </w:tc>
      </w:tr>
      <w:tr w:rsidR="00F84F03" w14:paraId="5198DDEC" w14:textId="77777777">
        <w:tc>
          <w:tcPr>
            <w:tcW w:w="4428" w:type="dxa"/>
          </w:tcPr>
          <w:p w14:paraId="3C096FC1" w14:textId="77777777" w:rsidR="00F84F03" w:rsidRDefault="00F84F03">
            <w:pPr>
              <w:jc w:val="right"/>
            </w:pPr>
            <w:r>
              <w:t>Current Release:</w:t>
            </w:r>
          </w:p>
        </w:tc>
        <w:tc>
          <w:tcPr>
            <w:tcW w:w="4428" w:type="dxa"/>
          </w:tcPr>
          <w:p w14:paraId="17CA429A" w14:textId="50DA59D1" w:rsidR="00F84F03" w:rsidRDefault="006760BC">
            <w:r>
              <w:t>1.0</w:t>
            </w:r>
          </w:p>
        </w:tc>
      </w:tr>
      <w:tr w:rsidR="00F84F03" w14:paraId="6BF756BC" w14:textId="77777777">
        <w:tc>
          <w:tcPr>
            <w:tcW w:w="4428" w:type="dxa"/>
          </w:tcPr>
          <w:p w14:paraId="41871172" w14:textId="77777777" w:rsidR="00F84F03" w:rsidRDefault="00F84F03">
            <w:pPr>
              <w:jc w:val="right"/>
            </w:pPr>
            <w:r>
              <w:t>Indicator of Last Page in Document:</w:t>
            </w:r>
          </w:p>
        </w:tc>
        <w:tc>
          <w:tcPr>
            <w:tcW w:w="4428" w:type="dxa"/>
          </w:tcPr>
          <w:p w14:paraId="7B3A4DF2" w14:textId="088E3824" w:rsidR="00F84F03" w:rsidRDefault="006760BC" w:rsidP="006760BC">
            <w:r>
              <w:t>[END OF DOCUMENT]</w:t>
            </w:r>
          </w:p>
        </w:tc>
      </w:tr>
      <w:tr w:rsidR="00F84F03" w14:paraId="1A768AAB" w14:textId="77777777">
        <w:tc>
          <w:tcPr>
            <w:tcW w:w="4428" w:type="dxa"/>
          </w:tcPr>
          <w:p w14:paraId="4EAF2C46" w14:textId="77777777" w:rsidR="00F84F03" w:rsidRDefault="00F84F03">
            <w:pPr>
              <w:jc w:val="right"/>
            </w:pPr>
            <w:r>
              <w:t>Date of Last Review:</w:t>
            </w:r>
          </w:p>
        </w:tc>
        <w:tc>
          <w:tcPr>
            <w:tcW w:w="4428" w:type="dxa"/>
          </w:tcPr>
          <w:p w14:paraId="0295C255" w14:textId="002D156B" w:rsidR="00F84F03" w:rsidRDefault="006760BC">
            <w:r>
              <w:t>2/1/2016</w:t>
            </w:r>
          </w:p>
        </w:tc>
      </w:tr>
      <w:tr w:rsidR="00F84F03" w14:paraId="6FFB1700" w14:textId="77777777">
        <w:tc>
          <w:tcPr>
            <w:tcW w:w="4428" w:type="dxa"/>
          </w:tcPr>
          <w:p w14:paraId="5F39E468" w14:textId="77777777" w:rsidR="00F84F03" w:rsidRDefault="00F84F03">
            <w:pPr>
              <w:jc w:val="right"/>
            </w:pPr>
            <w:r>
              <w:t>Date of Next Review:</w:t>
            </w:r>
          </w:p>
        </w:tc>
        <w:tc>
          <w:tcPr>
            <w:tcW w:w="4428" w:type="dxa"/>
          </w:tcPr>
          <w:p w14:paraId="27E2256D" w14:textId="54135029" w:rsidR="00F84F03" w:rsidRDefault="006760BC">
            <w:r>
              <w:t>2/3/2016</w:t>
            </w:r>
          </w:p>
        </w:tc>
      </w:tr>
      <w:tr w:rsidR="00F84F03" w14:paraId="3E2DE85E" w14:textId="77777777">
        <w:tc>
          <w:tcPr>
            <w:tcW w:w="4428" w:type="dxa"/>
          </w:tcPr>
          <w:p w14:paraId="3970499B" w14:textId="77777777" w:rsidR="00F84F03" w:rsidRDefault="00F84F03">
            <w:pPr>
              <w:jc w:val="right"/>
            </w:pPr>
            <w:r>
              <w:t>Target Date for Next Update:</w:t>
            </w:r>
          </w:p>
        </w:tc>
        <w:tc>
          <w:tcPr>
            <w:tcW w:w="4428" w:type="dxa"/>
          </w:tcPr>
          <w:p w14:paraId="7B06316F" w14:textId="0E674475" w:rsidR="00F84F03" w:rsidRDefault="006760BC">
            <w:r>
              <w:t>TBD</w:t>
            </w:r>
          </w:p>
        </w:tc>
      </w:tr>
    </w:tbl>
    <w:p w14:paraId="6B974B9C" w14:textId="77777777" w:rsidR="00F84F03" w:rsidRDefault="00F84F03">
      <w:pPr>
        <w:pStyle w:val="DocControlHeading2"/>
      </w:pPr>
      <w:bookmarkStart w:id="18" w:name="_Toc461626766"/>
      <w:bookmarkStart w:id="19" w:name="_Toc461628996"/>
      <w:bookmarkStart w:id="20" w:name="_Toc461632038"/>
      <w:bookmarkStart w:id="21" w:name="_Toc442127370"/>
      <w:bookmarkStart w:id="22" w:name="_Toc442128264"/>
      <w:bookmarkStart w:id="23" w:name="_Toc442130194"/>
      <w:r>
        <w:t>Distribution List</w:t>
      </w:r>
      <w:bookmarkEnd w:id="18"/>
      <w:bookmarkEnd w:id="19"/>
      <w:bookmarkEnd w:id="20"/>
      <w:bookmarkEnd w:id="21"/>
      <w:bookmarkEnd w:id="22"/>
      <w:bookmarkEnd w:id="23"/>
    </w:p>
    <w:p w14:paraId="4C49D042" w14:textId="77777777" w:rsidR="00F84F03" w:rsidRDefault="00F84F03">
      <w:pPr>
        <w:pStyle w:val="Paragraph"/>
      </w:pPr>
      <w:r>
        <w:t>This following list of people shall receive a copy of this document every time a new version of this document becomes available:</w:t>
      </w:r>
    </w:p>
    <w:p w14:paraId="398FA610" w14:textId="77777777" w:rsidR="00F84F03" w:rsidRDefault="00F84F03">
      <w:pPr>
        <w:ind w:left="2160"/>
      </w:pPr>
      <w:r w:rsidRPr="004B0BAA">
        <w:t>Guidance Team Members:</w:t>
      </w:r>
    </w:p>
    <w:p w14:paraId="105B729F" w14:textId="7F48578E" w:rsidR="00F84F03" w:rsidRDefault="006760BC">
      <w:pPr>
        <w:ind w:left="2160"/>
      </w:pPr>
      <w:proofErr w:type="spellStart"/>
      <w:r>
        <w:t>Salamah</w:t>
      </w:r>
      <w:proofErr w:type="spellEnd"/>
      <w:r>
        <w:t xml:space="preserve"> </w:t>
      </w:r>
      <w:proofErr w:type="spellStart"/>
      <w:r>
        <w:t>Salamah</w:t>
      </w:r>
      <w:proofErr w:type="spellEnd"/>
    </w:p>
    <w:p w14:paraId="4B852F5F" w14:textId="77777777" w:rsidR="006760BC" w:rsidRDefault="006760BC">
      <w:pPr>
        <w:ind w:left="2160"/>
      </w:pPr>
    </w:p>
    <w:p w14:paraId="7CD37511" w14:textId="77777777" w:rsidR="00F84F03" w:rsidRDefault="00F84F03">
      <w:pPr>
        <w:ind w:left="1440" w:firstLine="720"/>
      </w:pPr>
      <w:r>
        <w:t xml:space="preserve">Customer: </w:t>
      </w:r>
    </w:p>
    <w:p w14:paraId="7AAFC9B1" w14:textId="77777777" w:rsidR="00F84F03" w:rsidRDefault="00BE5650" w:rsidP="00BE5650">
      <w:pPr>
        <w:ind w:left="1440" w:firstLine="720"/>
      </w:pPr>
      <w:r w:rsidRPr="00544F5E">
        <w:t>Mr. Roger Williams</w:t>
      </w:r>
    </w:p>
    <w:p w14:paraId="4C163F22" w14:textId="77777777" w:rsidR="00F84F03" w:rsidRDefault="00F84F03">
      <w:pPr>
        <w:ind w:left="1440" w:firstLine="720"/>
      </w:pPr>
    </w:p>
    <w:p w14:paraId="2018DF62" w14:textId="77777777" w:rsidR="00F84F03" w:rsidRDefault="00F84F03">
      <w:pPr>
        <w:ind w:left="1440" w:firstLine="720"/>
      </w:pPr>
      <w:r>
        <w:t>Software Team Members:</w:t>
      </w:r>
    </w:p>
    <w:p w14:paraId="3BFB700B" w14:textId="77777777" w:rsidR="00BE5650" w:rsidRPr="00544F5E" w:rsidRDefault="00BE5650" w:rsidP="00BE5650">
      <w:pPr>
        <w:ind w:left="1440" w:firstLine="720"/>
      </w:pPr>
      <w:r w:rsidRPr="00544F5E">
        <w:t>Daniel Coronel</w:t>
      </w:r>
    </w:p>
    <w:p w14:paraId="303D282C" w14:textId="77777777" w:rsidR="00BE5650" w:rsidRDefault="00BE5650" w:rsidP="00BE5650">
      <w:pPr>
        <w:ind w:left="1440" w:firstLine="720"/>
      </w:pPr>
      <w:r w:rsidRPr="00544F5E">
        <w:t>Brian Espinosa</w:t>
      </w:r>
    </w:p>
    <w:p w14:paraId="5A58CBE8" w14:textId="77777777" w:rsidR="00BE5650" w:rsidRPr="00544F5E" w:rsidRDefault="00BE5650" w:rsidP="00BE5650">
      <w:pPr>
        <w:ind w:left="1440" w:firstLine="720"/>
      </w:pPr>
      <w:r w:rsidRPr="00544F5E">
        <w:t>Ricardo Garcia</w:t>
      </w:r>
    </w:p>
    <w:p w14:paraId="040DBE1C" w14:textId="77777777" w:rsidR="00BE5650" w:rsidRPr="00544F5E" w:rsidRDefault="00BE5650" w:rsidP="00BE5650">
      <w:pPr>
        <w:ind w:left="1440" w:firstLine="720"/>
      </w:pPr>
      <w:r w:rsidRPr="00544F5E">
        <w:t>Jose Herrera</w:t>
      </w:r>
    </w:p>
    <w:p w14:paraId="38C87384" w14:textId="77777777" w:rsidR="00BE5650" w:rsidRPr="00544F5E" w:rsidRDefault="00BE5650" w:rsidP="00BE5650">
      <w:pPr>
        <w:ind w:left="1440" w:firstLine="720"/>
      </w:pPr>
      <w:r w:rsidRPr="00544F5E">
        <w:t>Ryan Martinez</w:t>
      </w:r>
    </w:p>
    <w:p w14:paraId="18BEF976" w14:textId="77777777" w:rsidR="00F84F03" w:rsidRDefault="00F84F03">
      <w:pPr>
        <w:ind w:left="1440" w:firstLine="720"/>
      </w:pPr>
    </w:p>
    <w:p w14:paraId="4401FC3D" w14:textId="77777777" w:rsidR="00F84F03" w:rsidRDefault="00F84F03">
      <w:pPr>
        <w:pStyle w:val="DocControlHeading2"/>
      </w:pPr>
      <w:bookmarkStart w:id="24" w:name="_Toc461626767"/>
      <w:bookmarkStart w:id="25" w:name="_Toc461628997"/>
      <w:bookmarkStart w:id="26" w:name="_Toc461632039"/>
      <w:bookmarkStart w:id="27" w:name="_Toc442127371"/>
      <w:bookmarkStart w:id="28" w:name="_Toc442128265"/>
      <w:bookmarkStart w:id="29" w:name="_Toc442130195"/>
      <w:r>
        <w:t>Change Summary</w:t>
      </w:r>
      <w:bookmarkEnd w:id="24"/>
      <w:bookmarkEnd w:id="25"/>
      <w:bookmarkEnd w:id="26"/>
      <w:bookmarkEnd w:id="27"/>
      <w:bookmarkEnd w:id="28"/>
      <w:bookmarkEnd w:id="29"/>
    </w:p>
    <w:p w14:paraId="0CB142FF" w14:textId="77777777" w:rsidR="00F84F03" w:rsidRDefault="00F84F03">
      <w:pPr>
        <w:pStyle w:val="Paragraph"/>
      </w:pPr>
      <w:r>
        <w:t>The following table details changes made between versions of this document</w:t>
      </w:r>
    </w:p>
    <w:p w14:paraId="3897D006"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14:paraId="0780A521" w14:textId="77777777">
        <w:tc>
          <w:tcPr>
            <w:tcW w:w="1764" w:type="dxa"/>
          </w:tcPr>
          <w:p w14:paraId="2EF5A9BA" w14:textId="77777777" w:rsidR="00F84F03" w:rsidRDefault="00F84F03">
            <w:pPr>
              <w:jc w:val="center"/>
            </w:pPr>
            <w:r>
              <w:t>Version</w:t>
            </w:r>
          </w:p>
        </w:tc>
        <w:tc>
          <w:tcPr>
            <w:tcW w:w="1170" w:type="dxa"/>
          </w:tcPr>
          <w:p w14:paraId="76A2E93A" w14:textId="77777777" w:rsidR="00F84F03" w:rsidRDefault="00F84F03">
            <w:pPr>
              <w:jc w:val="center"/>
            </w:pPr>
            <w:r>
              <w:t>Date</w:t>
            </w:r>
          </w:p>
        </w:tc>
        <w:tc>
          <w:tcPr>
            <w:tcW w:w="1800" w:type="dxa"/>
          </w:tcPr>
          <w:p w14:paraId="51AAB013" w14:textId="77777777" w:rsidR="00F84F03" w:rsidRDefault="00F84F03">
            <w:pPr>
              <w:jc w:val="center"/>
            </w:pPr>
            <w:r>
              <w:t>Modifier</w:t>
            </w:r>
          </w:p>
        </w:tc>
        <w:tc>
          <w:tcPr>
            <w:tcW w:w="3978" w:type="dxa"/>
          </w:tcPr>
          <w:p w14:paraId="776B440F" w14:textId="77777777" w:rsidR="00F84F03" w:rsidRDefault="00F84F03">
            <w:pPr>
              <w:jc w:val="center"/>
            </w:pPr>
            <w:r>
              <w:t>Description</w:t>
            </w:r>
          </w:p>
        </w:tc>
      </w:tr>
      <w:tr w:rsidR="00F84F03" w14:paraId="176E71EB" w14:textId="77777777" w:rsidTr="00E07B18">
        <w:trPr>
          <w:trHeight w:val="260"/>
        </w:trPr>
        <w:tc>
          <w:tcPr>
            <w:tcW w:w="1764" w:type="dxa"/>
          </w:tcPr>
          <w:p w14:paraId="0A2ED660" w14:textId="2CB82E6F" w:rsidR="00F84F03" w:rsidRDefault="006760BC">
            <w:pPr>
              <w:jc w:val="center"/>
            </w:pPr>
            <w:r>
              <w:t>1.0</w:t>
            </w:r>
          </w:p>
        </w:tc>
        <w:tc>
          <w:tcPr>
            <w:tcW w:w="1170" w:type="dxa"/>
          </w:tcPr>
          <w:p w14:paraId="0C140111" w14:textId="18376EEC" w:rsidR="00F84F03" w:rsidRDefault="006760BC">
            <w:pPr>
              <w:jc w:val="center"/>
            </w:pPr>
            <w:r>
              <w:t>1/31/2016</w:t>
            </w:r>
          </w:p>
        </w:tc>
        <w:tc>
          <w:tcPr>
            <w:tcW w:w="1800" w:type="dxa"/>
          </w:tcPr>
          <w:p w14:paraId="07B9A816" w14:textId="4A057339" w:rsidR="00E255FB" w:rsidRDefault="00E255FB" w:rsidP="00E255FB">
            <w:pPr>
              <w:jc w:val="center"/>
            </w:pPr>
            <w:r>
              <w:t>Daniel</w:t>
            </w:r>
          </w:p>
          <w:p w14:paraId="17EF0DBD" w14:textId="48EEB818" w:rsidR="00E255FB" w:rsidRDefault="00E255FB" w:rsidP="00E255FB">
            <w:pPr>
              <w:jc w:val="center"/>
            </w:pPr>
            <w:r>
              <w:t>Brian</w:t>
            </w:r>
          </w:p>
          <w:p w14:paraId="5D29605B" w14:textId="77777777" w:rsidR="00E255FB" w:rsidRDefault="00E255FB" w:rsidP="00E255FB">
            <w:pPr>
              <w:jc w:val="center"/>
            </w:pPr>
            <w:r>
              <w:t>Jose</w:t>
            </w:r>
          </w:p>
          <w:p w14:paraId="09193F8C" w14:textId="77777777" w:rsidR="00E255FB" w:rsidRDefault="00E255FB" w:rsidP="00E255FB">
            <w:pPr>
              <w:jc w:val="center"/>
            </w:pPr>
            <w:r>
              <w:t>Ricky</w:t>
            </w:r>
          </w:p>
          <w:p w14:paraId="1EAA69F7" w14:textId="3FFDDC39" w:rsidR="00E255FB" w:rsidRDefault="00E255FB" w:rsidP="00E255FB">
            <w:pPr>
              <w:jc w:val="center"/>
            </w:pPr>
            <w:r>
              <w:t>Ryan</w:t>
            </w:r>
          </w:p>
        </w:tc>
        <w:tc>
          <w:tcPr>
            <w:tcW w:w="3978" w:type="dxa"/>
          </w:tcPr>
          <w:p w14:paraId="7B88004F" w14:textId="316E57B6" w:rsidR="00001F3F" w:rsidRDefault="00D0741A">
            <w:pPr>
              <w:pStyle w:val="TableText"/>
              <w:widowControl/>
              <w:spacing w:before="0" w:after="0"/>
            </w:pPr>
            <w:r>
              <w:t>Completed sections 3,4,5</w:t>
            </w:r>
          </w:p>
          <w:p w14:paraId="1BD837D4" w14:textId="7B288F82" w:rsidR="00001F3F" w:rsidRDefault="00D0741A">
            <w:pPr>
              <w:pStyle w:val="TableText"/>
              <w:widowControl/>
              <w:spacing w:before="0" w:after="0"/>
            </w:pPr>
            <w:r>
              <w:t>Reviewed Document</w:t>
            </w:r>
          </w:p>
          <w:p w14:paraId="5E16570D" w14:textId="77777777" w:rsidR="00F84F03" w:rsidRDefault="006760BC">
            <w:pPr>
              <w:pStyle w:val="TableText"/>
              <w:widowControl/>
              <w:spacing w:before="0" w:after="0"/>
            </w:pPr>
            <w:r>
              <w:t>Composed introduction</w:t>
            </w:r>
          </w:p>
          <w:p w14:paraId="693C4939" w14:textId="77777777" w:rsidR="00D0741A" w:rsidRDefault="00D0741A">
            <w:pPr>
              <w:pStyle w:val="TableText"/>
              <w:widowControl/>
              <w:spacing w:before="0" w:after="0"/>
            </w:pPr>
            <w:r>
              <w:t>Reviewed Document</w:t>
            </w:r>
          </w:p>
          <w:p w14:paraId="173677F2" w14:textId="48D1FE60" w:rsidR="00D0741A" w:rsidRDefault="00D0741A">
            <w:pPr>
              <w:pStyle w:val="TableText"/>
              <w:widowControl/>
              <w:spacing w:before="0" w:after="0"/>
            </w:pPr>
            <w:r>
              <w:t>Completed section 2</w:t>
            </w:r>
          </w:p>
        </w:tc>
      </w:tr>
      <w:tr w:rsidR="00F84F03" w14:paraId="6ACFF428" w14:textId="77777777">
        <w:tc>
          <w:tcPr>
            <w:tcW w:w="1764" w:type="dxa"/>
          </w:tcPr>
          <w:p w14:paraId="7C99894F" w14:textId="53B550F9" w:rsidR="00F84F03" w:rsidRDefault="00516D30" w:rsidP="00B0377F">
            <w:pPr>
              <w:jc w:val="center"/>
            </w:pPr>
            <w:r>
              <w:t>2</w:t>
            </w:r>
            <w:r w:rsidR="00E07B18">
              <w:t>.1</w:t>
            </w:r>
          </w:p>
        </w:tc>
        <w:tc>
          <w:tcPr>
            <w:tcW w:w="1170" w:type="dxa"/>
          </w:tcPr>
          <w:p w14:paraId="4F9CD75B" w14:textId="10E75132" w:rsidR="00F84F03" w:rsidRDefault="00E07B18" w:rsidP="00B0377F">
            <w:pPr>
              <w:jc w:val="center"/>
            </w:pPr>
            <w:r>
              <w:t>2/6/2016</w:t>
            </w:r>
          </w:p>
        </w:tc>
        <w:tc>
          <w:tcPr>
            <w:tcW w:w="1800" w:type="dxa"/>
          </w:tcPr>
          <w:p w14:paraId="183CA1E8" w14:textId="079139CE" w:rsidR="00F84F03" w:rsidRDefault="00E07B18" w:rsidP="00B0377F">
            <w:pPr>
              <w:jc w:val="center"/>
            </w:pPr>
            <w:r>
              <w:t>Daniel</w:t>
            </w:r>
          </w:p>
        </w:tc>
        <w:tc>
          <w:tcPr>
            <w:tcW w:w="3978" w:type="dxa"/>
          </w:tcPr>
          <w:p w14:paraId="7155F3FC" w14:textId="20853BE8" w:rsidR="00F84F03" w:rsidRDefault="00E07B18">
            <w:r>
              <w:t>Updated sections 3,4,5</w:t>
            </w:r>
            <w:r w:rsidR="00B0377F">
              <w:t xml:space="preserve"> based on feedback</w:t>
            </w:r>
          </w:p>
        </w:tc>
      </w:tr>
      <w:tr w:rsidR="00F84F03" w14:paraId="0500853C" w14:textId="77777777">
        <w:tc>
          <w:tcPr>
            <w:tcW w:w="1764" w:type="dxa"/>
          </w:tcPr>
          <w:p w14:paraId="6E5A32EE" w14:textId="09E78ABD" w:rsidR="00F84F03" w:rsidRDefault="00516D30" w:rsidP="00516D30">
            <w:pPr>
              <w:jc w:val="center"/>
            </w:pPr>
            <w:r>
              <w:t>2.2</w:t>
            </w:r>
          </w:p>
        </w:tc>
        <w:tc>
          <w:tcPr>
            <w:tcW w:w="1170" w:type="dxa"/>
          </w:tcPr>
          <w:p w14:paraId="67D3C2B4" w14:textId="7905BBDA" w:rsidR="00F84F03" w:rsidRDefault="00516D30" w:rsidP="00516D30">
            <w:pPr>
              <w:jc w:val="center"/>
            </w:pPr>
            <w:r>
              <w:t>2/8/2016</w:t>
            </w:r>
          </w:p>
        </w:tc>
        <w:tc>
          <w:tcPr>
            <w:tcW w:w="1800" w:type="dxa"/>
          </w:tcPr>
          <w:p w14:paraId="26BBD46B" w14:textId="42B49DC7" w:rsidR="00F84F03" w:rsidRDefault="00516D30" w:rsidP="00516D30">
            <w:pPr>
              <w:jc w:val="center"/>
            </w:pPr>
            <w:r>
              <w:t>Ryan</w:t>
            </w:r>
          </w:p>
        </w:tc>
        <w:tc>
          <w:tcPr>
            <w:tcW w:w="3978" w:type="dxa"/>
          </w:tcPr>
          <w:p w14:paraId="3C892AC1" w14:textId="6869E8BE" w:rsidR="00F84F03" w:rsidRDefault="00516D30" w:rsidP="00516D30">
            <w:r>
              <w:t xml:space="preserve">Revised section 2 based on feedback. </w:t>
            </w:r>
            <w:bookmarkStart w:id="30" w:name="_GoBack"/>
            <w:bookmarkEnd w:id="30"/>
          </w:p>
        </w:tc>
      </w:tr>
    </w:tbl>
    <w:p w14:paraId="0685F24B" w14:textId="77777777" w:rsidR="00F84F03" w:rsidRDefault="00F84F03">
      <w:pPr>
        <w:ind w:left="144"/>
      </w:pPr>
    </w:p>
    <w:p w14:paraId="0159A05A" w14:textId="77777777" w:rsidR="00F84F03" w:rsidRDefault="00F84F03">
      <w:pPr>
        <w:ind w:left="144"/>
      </w:pPr>
    </w:p>
    <w:p w14:paraId="40AECD22" w14:textId="77777777" w:rsidR="00F84F03" w:rsidRDefault="00F84F03">
      <w:pPr>
        <w:ind w:left="144"/>
      </w:pPr>
    </w:p>
    <w:p w14:paraId="05829ECA" w14:textId="77777777" w:rsidR="00F84F03" w:rsidRDefault="00F84F03">
      <w:pPr>
        <w:ind w:left="144"/>
      </w:pPr>
    </w:p>
    <w:p w14:paraId="1BF0905F" w14:textId="77777777" w:rsidR="00F84F03" w:rsidRDefault="00F84F03">
      <w:pPr>
        <w:pStyle w:val="Paragraph"/>
      </w:pPr>
      <w:r>
        <w:br w:type="column"/>
      </w:r>
    </w:p>
    <w:p w14:paraId="5BCED28E" w14:textId="77777777" w:rsidR="00F84F03" w:rsidRDefault="00F84F03">
      <w:pPr>
        <w:ind w:left="144"/>
      </w:pPr>
    </w:p>
    <w:p w14:paraId="3BBA2E90" w14:textId="77777777" w:rsidR="00F84F03" w:rsidRDefault="00F84F03">
      <w:pPr>
        <w:pStyle w:val="TOC2"/>
        <w:rPr>
          <w:sz w:val="28"/>
        </w:rPr>
      </w:pPr>
      <w:r>
        <w:rPr>
          <w:sz w:val="28"/>
        </w:rPr>
        <w:t>Table of Contents</w:t>
      </w:r>
    </w:p>
    <w:p w14:paraId="6461CBBD" w14:textId="1057137D" w:rsidR="00CE4986" w:rsidRDefault="004A4872">
      <w:pPr>
        <w:pStyle w:val="TOC1"/>
        <w:rPr>
          <w:rFonts w:asciiTheme="minorHAnsi" w:eastAsiaTheme="minorEastAsia" w:hAnsiTheme="minorHAnsi" w:cstheme="minorBidi"/>
          <w:b w:val="0"/>
          <w:caps w:val="0"/>
          <w:noProof/>
          <w:sz w:val="22"/>
          <w:szCs w:val="22"/>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442130191" w:history="1">
        <w:r w:rsidR="00CE4986" w:rsidRPr="007B1304">
          <w:rPr>
            <w:rStyle w:val="Hyperlink"/>
            <w:noProof/>
          </w:rPr>
          <w:t>Document Control</w:t>
        </w:r>
        <w:r w:rsidR="00CE4986">
          <w:rPr>
            <w:noProof/>
            <w:webHidden/>
          </w:rPr>
          <w:tab/>
        </w:r>
        <w:r w:rsidR="00CE4986">
          <w:rPr>
            <w:noProof/>
            <w:webHidden/>
          </w:rPr>
          <w:fldChar w:fldCharType="begin"/>
        </w:r>
        <w:r w:rsidR="00CE4986">
          <w:rPr>
            <w:noProof/>
            <w:webHidden/>
          </w:rPr>
          <w:instrText xml:space="preserve"> PAGEREF _Toc442130191 \h </w:instrText>
        </w:r>
        <w:r w:rsidR="00CE4986">
          <w:rPr>
            <w:noProof/>
            <w:webHidden/>
          </w:rPr>
        </w:r>
        <w:r w:rsidR="00CE4986">
          <w:rPr>
            <w:noProof/>
            <w:webHidden/>
          </w:rPr>
          <w:fldChar w:fldCharType="separate"/>
        </w:r>
        <w:r w:rsidR="00CE4986">
          <w:rPr>
            <w:noProof/>
            <w:webHidden/>
          </w:rPr>
          <w:t>ii</w:t>
        </w:r>
        <w:r w:rsidR="00CE4986">
          <w:rPr>
            <w:noProof/>
            <w:webHidden/>
          </w:rPr>
          <w:fldChar w:fldCharType="end"/>
        </w:r>
      </w:hyperlink>
    </w:p>
    <w:p w14:paraId="16D1ED4D" w14:textId="779366BE" w:rsidR="00CE4986" w:rsidRDefault="00804DCB">
      <w:pPr>
        <w:pStyle w:val="TOC2"/>
        <w:rPr>
          <w:rFonts w:asciiTheme="minorHAnsi" w:eastAsiaTheme="minorEastAsia" w:hAnsiTheme="minorHAnsi" w:cstheme="minorBidi"/>
          <w:b w:val="0"/>
          <w:bCs w:val="0"/>
          <w:smallCaps w:val="0"/>
          <w:noProof/>
          <w:sz w:val="22"/>
          <w:szCs w:val="22"/>
        </w:rPr>
      </w:pPr>
      <w:hyperlink w:anchor="_Toc442130192" w:history="1">
        <w:r w:rsidR="00CE4986" w:rsidRPr="007B1304">
          <w:rPr>
            <w:rStyle w:val="Hyperlink"/>
            <w:noProof/>
          </w:rPr>
          <w:t>Approval</w:t>
        </w:r>
        <w:r w:rsidR="00CE4986">
          <w:rPr>
            <w:noProof/>
            <w:webHidden/>
          </w:rPr>
          <w:tab/>
        </w:r>
        <w:r w:rsidR="00CE4986">
          <w:rPr>
            <w:noProof/>
            <w:webHidden/>
          </w:rPr>
          <w:fldChar w:fldCharType="begin"/>
        </w:r>
        <w:r w:rsidR="00CE4986">
          <w:rPr>
            <w:noProof/>
            <w:webHidden/>
          </w:rPr>
          <w:instrText xml:space="preserve"> PAGEREF _Toc442130192 \h </w:instrText>
        </w:r>
        <w:r w:rsidR="00CE4986">
          <w:rPr>
            <w:noProof/>
            <w:webHidden/>
          </w:rPr>
        </w:r>
        <w:r w:rsidR="00CE4986">
          <w:rPr>
            <w:noProof/>
            <w:webHidden/>
          </w:rPr>
          <w:fldChar w:fldCharType="separate"/>
        </w:r>
        <w:r w:rsidR="00CE4986">
          <w:rPr>
            <w:noProof/>
            <w:webHidden/>
          </w:rPr>
          <w:t>ii</w:t>
        </w:r>
        <w:r w:rsidR="00CE4986">
          <w:rPr>
            <w:noProof/>
            <w:webHidden/>
          </w:rPr>
          <w:fldChar w:fldCharType="end"/>
        </w:r>
      </w:hyperlink>
    </w:p>
    <w:p w14:paraId="0E895C12" w14:textId="6CD97A09" w:rsidR="00CE4986" w:rsidRDefault="00804DCB">
      <w:pPr>
        <w:pStyle w:val="TOC2"/>
        <w:rPr>
          <w:rFonts w:asciiTheme="minorHAnsi" w:eastAsiaTheme="minorEastAsia" w:hAnsiTheme="minorHAnsi" w:cstheme="minorBidi"/>
          <w:b w:val="0"/>
          <w:bCs w:val="0"/>
          <w:smallCaps w:val="0"/>
          <w:noProof/>
          <w:sz w:val="22"/>
          <w:szCs w:val="22"/>
        </w:rPr>
      </w:pPr>
      <w:hyperlink w:anchor="_Toc442130193" w:history="1">
        <w:r w:rsidR="00CE4986" w:rsidRPr="007B1304">
          <w:rPr>
            <w:rStyle w:val="Hyperlink"/>
            <w:noProof/>
          </w:rPr>
          <w:t>Document Change Control</w:t>
        </w:r>
        <w:r w:rsidR="00CE4986">
          <w:rPr>
            <w:noProof/>
            <w:webHidden/>
          </w:rPr>
          <w:tab/>
        </w:r>
        <w:r w:rsidR="00CE4986">
          <w:rPr>
            <w:noProof/>
            <w:webHidden/>
          </w:rPr>
          <w:fldChar w:fldCharType="begin"/>
        </w:r>
        <w:r w:rsidR="00CE4986">
          <w:rPr>
            <w:noProof/>
            <w:webHidden/>
          </w:rPr>
          <w:instrText xml:space="preserve"> PAGEREF _Toc442130193 \h </w:instrText>
        </w:r>
        <w:r w:rsidR="00CE4986">
          <w:rPr>
            <w:noProof/>
            <w:webHidden/>
          </w:rPr>
        </w:r>
        <w:r w:rsidR="00CE4986">
          <w:rPr>
            <w:noProof/>
            <w:webHidden/>
          </w:rPr>
          <w:fldChar w:fldCharType="separate"/>
        </w:r>
        <w:r w:rsidR="00CE4986">
          <w:rPr>
            <w:noProof/>
            <w:webHidden/>
          </w:rPr>
          <w:t>ii</w:t>
        </w:r>
        <w:r w:rsidR="00CE4986">
          <w:rPr>
            <w:noProof/>
            <w:webHidden/>
          </w:rPr>
          <w:fldChar w:fldCharType="end"/>
        </w:r>
      </w:hyperlink>
    </w:p>
    <w:p w14:paraId="469DE1C0" w14:textId="6E2BA493" w:rsidR="00CE4986" w:rsidRDefault="00804DCB">
      <w:pPr>
        <w:pStyle w:val="TOC2"/>
        <w:rPr>
          <w:rFonts w:asciiTheme="minorHAnsi" w:eastAsiaTheme="minorEastAsia" w:hAnsiTheme="minorHAnsi" w:cstheme="minorBidi"/>
          <w:b w:val="0"/>
          <w:bCs w:val="0"/>
          <w:smallCaps w:val="0"/>
          <w:noProof/>
          <w:sz w:val="22"/>
          <w:szCs w:val="22"/>
        </w:rPr>
      </w:pPr>
      <w:hyperlink w:anchor="_Toc442130194" w:history="1">
        <w:r w:rsidR="00CE4986" w:rsidRPr="007B1304">
          <w:rPr>
            <w:rStyle w:val="Hyperlink"/>
            <w:noProof/>
          </w:rPr>
          <w:t>Distribution List</w:t>
        </w:r>
        <w:r w:rsidR="00CE4986">
          <w:rPr>
            <w:noProof/>
            <w:webHidden/>
          </w:rPr>
          <w:tab/>
        </w:r>
        <w:r w:rsidR="00CE4986">
          <w:rPr>
            <w:noProof/>
            <w:webHidden/>
          </w:rPr>
          <w:fldChar w:fldCharType="begin"/>
        </w:r>
        <w:r w:rsidR="00CE4986">
          <w:rPr>
            <w:noProof/>
            <w:webHidden/>
          </w:rPr>
          <w:instrText xml:space="preserve"> PAGEREF _Toc442130194 \h </w:instrText>
        </w:r>
        <w:r w:rsidR="00CE4986">
          <w:rPr>
            <w:noProof/>
            <w:webHidden/>
          </w:rPr>
        </w:r>
        <w:r w:rsidR="00CE4986">
          <w:rPr>
            <w:noProof/>
            <w:webHidden/>
          </w:rPr>
          <w:fldChar w:fldCharType="separate"/>
        </w:r>
        <w:r w:rsidR="00CE4986">
          <w:rPr>
            <w:noProof/>
            <w:webHidden/>
          </w:rPr>
          <w:t>ii</w:t>
        </w:r>
        <w:r w:rsidR="00CE4986">
          <w:rPr>
            <w:noProof/>
            <w:webHidden/>
          </w:rPr>
          <w:fldChar w:fldCharType="end"/>
        </w:r>
      </w:hyperlink>
    </w:p>
    <w:p w14:paraId="31EA59F8" w14:textId="1B559E9B" w:rsidR="00CE4986" w:rsidRDefault="00804DCB">
      <w:pPr>
        <w:pStyle w:val="TOC2"/>
        <w:rPr>
          <w:rFonts w:asciiTheme="minorHAnsi" w:eastAsiaTheme="minorEastAsia" w:hAnsiTheme="minorHAnsi" w:cstheme="minorBidi"/>
          <w:b w:val="0"/>
          <w:bCs w:val="0"/>
          <w:smallCaps w:val="0"/>
          <w:noProof/>
          <w:sz w:val="22"/>
          <w:szCs w:val="22"/>
        </w:rPr>
      </w:pPr>
      <w:hyperlink w:anchor="_Toc442130195" w:history="1">
        <w:r w:rsidR="00CE4986" w:rsidRPr="007B1304">
          <w:rPr>
            <w:rStyle w:val="Hyperlink"/>
            <w:noProof/>
          </w:rPr>
          <w:t>Change Summary</w:t>
        </w:r>
        <w:r w:rsidR="00CE4986">
          <w:rPr>
            <w:noProof/>
            <w:webHidden/>
          </w:rPr>
          <w:tab/>
        </w:r>
        <w:r w:rsidR="00CE4986">
          <w:rPr>
            <w:noProof/>
            <w:webHidden/>
          </w:rPr>
          <w:fldChar w:fldCharType="begin"/>
        </w:r>
        <w:r w:rsidR="00CE4986">
          <w:rPr>
            <w:noProof/>
            <w:webHidden/>
          </w:rPr>
          <w:instrText xml:space="preserve"> PAGEREF _Toc442130195 \h </w:instrText>
        </w:r>
        <w:r w:rsidR="00CE4986">
          <w:rPr>
            <w:noProof/>
            <w:webHidden/>
          </w:rPr>
        </w:r>
        <w:r w:rsidR="00CE4986">
          <w:rPr>
            <w:noProof/>
            <w:webHidden/>
          </w:rPr>
          <w:fldChar w:fldCharType="separate"/>
        </w:r>
        <w:r w:rsidR="00CE4986">
          <w:rPr>
            <w:noProof/>
            <w:webHidden/>
          </w:rPr>
          <w:t>ii</w:t>
        </w:r>
        <w:r w:rsidR="00CE4986">
          <w:rPr>
            <w:noProof/>
            <w:webHidden/>
          </w:rPr>
          <w:fldChar w:fldCharType="end"/>
        </w:r>
      </w:hyperlink>
    </w:p>
    <w:p w14:paraId="068A430F" w14:textId="3EB255E2" w:rsidR="00CE4986" w:rsidRDefault="00804DCB">
      <w:pPr>
        <w:pStyle w:val="TOC1"/>
        <w:tabs>
          <w:tab w:val="left" w:pos="400"/>
        </w:tabs>
        <w:rPr>
          <w:rFonts w:asciiTheme="minorHAnsi" w:eastAsiaTheme="minorEastAsia" w:hAnsiTheme="minorHAnsi" w:cstheme="minorBidi"/>
          <w:b w:val="0"/>
          <w:caps w:val="0"/>
          <w:noProof/>
          <w:sz w:val="22"/>
          <w:szCs w:val="22"/>
        </w:rPr>
      </w:pPr>
      <w:hyperlink w:anchor="_Toc442130196" w:history="1">
        <w:r w:rsidR="00CE4986" w:rsidRPr="007B1304">
          <w:rPr>
            <w:rStyle w:val="Hyperlink"/>
            <w:noProof/>
          </w:rPr>
          <w:t>1.</w:t>
        </w:r>
        <w:r w:rsidR="00CE4986">
          <w:rPr>
            <w:rFonts w:asciiTheme="minorHAnsi" w:eastAsiaTheme="minorEastAsia" w:hAnsiTheme="minorHAnsi" w:cstheme="minorBidi"/>
            <w:b w:val="0"/>
            <w:caps w:val="0"/>
            <w:noProof/>
            <w:sz w:val="22"/>
            <w:szCs w:val="22"/>
          </w:rPr>
          <w:tab/>
        </w:r>
        <w:r w:rsidR="00CE4986" w:rsidRPr="007B1304">
          <w:rPr>
            <w:rStyle w:val="Hyperlink"/>
            <w:noProof/>
          </w:rPr>
          <w:t>Introduction</w:t>
        </w:r>
        <w:r w:rsidR="00CE4986">
          <w:rPr>
            <w:noProof/>
            <w:webHidden/>
          </w:rPr>
          <w:tab/>
        </w:r>
        <w:r w:rsidR="00CE4986">
          <w:rPr>
            <w:noProof/>
            <w:webHidden/>
          </w:rPr>
          <w:fldChar w:fldCharType="begin"/>
        </w:r>
        <w:r w:rsidR="00CE4986">
          <w:rPr>
            <w:noProof/>
            <w:webHidden/>
          </w:rPr>
          <w:instrText xml:space="preserve"> PAGEREF _Toc442130196 \h </w:instrText>
        </w:r>
        <w:r w:rsidR="00CE4986">
          <w:rPr>
            <w:noProof/>
            <w:webHidden/>
          </w:rPr>
        </w:r>
        <w:r w:rsidR="00CE4986">
          <w:rPr>
            <w:noProof/>
            <w:webHidden/>
          </w:rPr>
          <w:fldChar w:fldCharType="separate"/>
        </w:r>
        <w:r w:rsidR="00CE4986">
          <w:rPr>
            <w:noProof/>
            <w:webHidden/>
          </w:rPr>
          <w:t>1</w:t>
        </w:r>
        <w:r w:rsidR="00CE4986">
          <w:rPr>
            <w:noProof/>
            <w:webHidden/>
          </w:rPr>
          <w:fldChar w:fldCharType="end"/>
        </w:r>
      </w:hyperlink>
    </w:p>
    <w:p w14:paraId="013B4043" w14:textId="5A959412" w:rsidR="00CE4986" w:rsidRDefault="00804DCB">
      <w:pPr>
        <w:pStyle w:val="TOC2"/>
        <w:tabs>
          <w:tab w:val="left" w:pos="1200"/>
        </w:tabs>
        <w:rPr>
          <w:rFonts w:asciiTheme="minorHAnsi" w:eastAsiaTheme="minorEastAsia" w:hAnsiTheme="minorHAnsi" w:cstheme="minorBidi"/>
          <w:b w:val="0"/>
          <w:bCs w:val="0"/>
          <w:smallCaps w:val="0"/>
          <w:noProof/>
          <w:sz w:val="22"/>
          <w:szCs w:val="22"/>
        </w:rPr>
      </w:pPr>
      <w:hyperlink w:anchor="_Toc442130197" w:history="1">
        <w:r w:rsidR="00CE4986" w:rsidRPr="007B1304">
          <w:rPr>
            <w:rStyle w:val="Hyperlink"/>
            <w:noProof/>
          </w:rPr>
          <w:t>1.1.</w:t>
        </w:r>
        <w:r w:rsidR="00CE4986">
          <w:rPr>
            <w:rFonts w:asciiTheme="minorHAnsi" w:eastAsiaTheme="minorEastAsia" w:hAnsiTheme="minorHAnsi" w:cstheme="minorBidi"/>
            <w:b w:val="0"/>
            <w:bCs w:val="0"/>
            <w:smallCaps w:val="0"/>
            <w:noProof/>
            <w:sz w:val="22"/>
            <w:szCs w:val="22"/>
          </w:rPr>
          <w:tab/>
        </w:r>
        <w:r w:rsidR="00CE4986" w:rsidRPr="007B1304">
          <w:rPr>
            <w:rStyle w:val="Hyperlink"/>
            <w:noProof/>
          </w:rPr>
          <w:t>References</w:t>
        </w:r>
        <w:r w:rsidR="00CE4986">
          <w:rPr>
            <w:noProof/>
            <w:webHidden/>
          </w:rPr>
          <w:tab/>
        </w:r>
        <w:r w:rsidR="00CE4986">
          <w:rPr>
            <w:noProof/>
            <w:webHidden/>
          </w:rPr>
          <w:fldChar w:fldCharType="begin"/>
        </w:r>
        <w:r w:rsidR="00CE4986">
          <w:rPr>
            <w:noProof/>
            <w:webHidden/>
          </w:rPr>
          <w:instrText xml:space="preserve"> PAGEREF _Toc442130197 \h </w:instrText>
        </w:r>
        <w:r w:rsidR="00CE4986">
          <w:rPr>
            <w:noProof/>
            <w:webHidden/>
          </w:rPr>
        </w:r>
        <w:r w:rsidR="00CE4986">
          <w:rPr>
            <w:noProof/>
            <w:webHidden/>
          </w:rPr>
          <w:fldChar w:fldCharType="separate"/>
        </w:r>
        <w:r w:rsidR="00CE4986">
          <w:rPr>
            <w:noProof/>
            <w:webHidden/>
          </w:rPr>
          <w:t>1</w:t>
        </w:r>
        <w:r w:rsidR="00CE4986">
          <w:rPr>
            <w:noProof/>
            <w:webHidden/>
          </w:rPr>
          <w:fldChar w:fldCharType="end"/>
        </w:r>
      </w:hyperlink>
    </w:p>
    <w:p w14:paraId="591D0B74" w14:textId="375E4FA1" w:rsidR="00CE4986" w:rsidRDefault="00804DCB">
      <w:pPr>
        <w:pStyle w:val="TOC1"/>
        <w:tabs>
          <w:tab w:val="left" w:pos="400"/>
        </w:tabs>
        <w:rPr>
          <w:rFonts w:asciiTheme="minorHAnsi" w:eastAsiaTheme="minorEastAsia" w:hAnsiTheme="minorHAnsi" w:cstheme="minorBidi"/>
          <w:b w:val="0"/>
          <w:caps w:val="0"/>
          <w:noProof/>
          <w:sz w:val="22"/>
          <w:szCs w:val="22"/>
        </w:rPr>
      </w:pPr>
      <w:hyperlink w:anchor="_Toc442130198" w:history="1">
        <w:r w:rsidR="00CE4986" w:rsidRPr="007B1304">
          <w:rPr>
            <w:rStyle w:val="Hyperlink"/>
            <w:noProof/>
          </w:rPr>
          <w:t>2.</w:t>
        </w:r>
        <w:r w:rsidR="00CE4986">
          <w:rPr>
            <w:rFonts w:asciiTheme="minorHAnsi" w:eastAsiaTheme="minorEastAsia" w:hAnsiTheme="minorHAnsi" w:cstheme="minorBidi"/>
            <w:b w:val="0"/>
            <w:caps w:val="0"/>
            <w:noProof/>
            <w:sz w:val="22"/>
            <w:szCs w:val="22"/>
          </w:rPr>
          <w:tab/>
        </w:r>
        <w:r w:rsidR="00CE4986" w:rsidRPr="007B1304">
          <w:rPr>
            <w:rStyle w:val="Hyperlink"/>
            <w:noProof/>
          </w:rPr>
          <w:t>Software Configuration Identification</w:t>
        </w:r>
        <w:r w:rsidR="00CE4986">
          <w:rPr>
            <w:noProof/>
            <w:webHidden/>
          </w:rPr>
          <w:tab/>
        </w:r>
        <w:r w:rsidR="00CE4986">
          <w:rPr>
            <w:noProof/>
            <w:webHidden/>
          </w:rPr>
          <w:fldChar w:fldCharType="begin"/>
        </w:r>
        <w:r w:rsidR="00CE4986">
          <w:rPr>
            <w:noProof/>
            <w:webHidden/>
          </w:rPr>
          <w:instrText xml:space="preserve"> PAGEREF _Toc442130198 \h </w:instrText>
        </w:r>
        <w:r w:rsidR="00CE4986">
          <w:rPr>
            <w:noProof/>
            <w:webHidden/>
          </w:rPr>
        </w:r>
        <w:r w:rsidR="00CE4986">
          <w:rPr>
            <w:noProof/>
            <w:webHidden/>
          </w:rPr>
          <w:fldChar w:fldCharType="separate"/>
        </w:r>
        <w:r w:rsidR="00CE4986">
          <w:rPr>
            <w:noProof/>
            <w:webHidden/>
          </w:rPr>
          <w:t>2</w:t>
        </w:r>
        <w:r w:rsidR="00CE4986">
          <w:rPr>
            <w:noProof/>
            <w:webHidden/>
          </w:rPr>
          <w:fldChar w:fldCharType="end"/>
        </w:r>
      </w:hyperlink>
    </w:p>
    <w:p w14:paraId="4A4D3510" w14:textId="3821AC34" w:rsidR="00CE4986" w:rsidRDefault="00804DCB">
      <w:pPr>
        <w:pStyle w:val="TOC2"/>
        <w:tabs>
          <w:tab w:val="left" w:pos="1200"/>
        </w:tabs>
        <w:rPr>
          <w:rFonts w:asciiTheme="minorHAnsi" w:eastAsiaTheme="minorEastAsia" w:hAnsiTheme="minorHAnsi" w:cstheme="minorBidi"/>
          <w:b w:val="0"/>
          <w:bCs w:val="0"/>
          <w:smallCaps w:val="0"/>
          <w:noProof/>
          <w:sz w:val="22"/>
          <w:szCs w:val="22"/>
        </w:rPr>
      </w:pPr>
      <w:hyperlink w:anchor="_Toc442130199" w:history="1">
        <w:r w:rsidR="00CE4986" w:rsidRPr="007B1304">
          <w:rPr>
            <w:rStyle w:val="Hyperlink"/>
            <w:noProof/>
          </w:rPr>
          <w:t>2.1.</w:t>
        </w:r>
        <w:r w:rsidR="00CE4986">
          <w:rPr>
            <w:rFonts w:asciiTheme="minorHAnsi" w:eastAsiaTheme="minorEastAsia" w:hAnsiTheme="minorHAnsi" w:cstheme="minorBidi"/>
            <w:b w:val="0"/>
            <w:bCs w:val="0"/>
            <w:smallCaps w:val="0"/>
            <w:noProof/>
            <w:sz w:val="22"/>
            <w:szCs w:val="22"/>
          </w:rPr>
          <w:tab/>
        </w:r>
        <w:r w:rsidR="00CE4986" w:rsidRPr="007B1304">
          <w:rPr>
            <w:rStyle w:val="Hyperlink"/>
            <w:noProof/>
          </w:rPr>
          <w:t>Software Configuration Item Identification</w:t>
        </w:r>
        <w:r w:rsidR="00CE4986">
          <w:rPr>
            <w:noProof/>
            <w:webHidden/>
          </w:rPr>
          <w:tab/>
        </w:r>
        <w:r w:rsidR="00CE4986">
          <w:rPr>
            <w:noProof/>
            <w:webHidden/>
          </w:rPr>
          <w:fldChar w:fldCharType="begin"/>
        </w:r>
        <w:r w:rsidR="00CE4986">
          <w:rPr>
            <w:noProof/>
            <w:webHidden/>
          </w:rPr>
          <w:instrText xml:space="preserve"> PAGEREF _Toc442130199 \h </w:instrText>
        </w:r>
        <w:r w:rsidR="00CE4986">
          <w:rPr>
            <w:noProof/>
            <w:webHidden/>
          </w:rPr>
        </w:r>
        <w:r w:rsidR="00CE4986">
          <w:rPr>
            <w:noProof/>
            <w:webHidden/>
          </w:rPr>
          <w:fldChar w:fldCharType="separate"/>
        </w:r>
        <w:r w:rsidR="00CE4986">
          <w:rPr>
            <w:noProof/>
            <w:webHidden/>
          </w:rPr>
          <w:t>2</w:t>
        </w:r>
        <w:r w:rsidR="00CE4986">
          <w:rPr>
            <w:noProof/>
            <w:webHidden/>
          </w:rPr>
          <w:fldChar w:fldCharType="end"/>
        </w:r>
      </w:hyperlink>
    </w:p>
    <w:p w14:paraId="0EF9768A" w14:textId="7ED82320" w:rsidR="00CE4986" w:rsidRDefault="00804DCB">
      <w:pPr>
        <w:pStyle w:val="TOC2"/>
        <w:tabs>
          <w:tab w:val="left" w:pos="1200"/>
        </w:tabs>
        <w:rPr>
          <w:rFonts w:asciiTheme="minorHAnsi" w:eastAsiaTheme="minorEastAsia" w:hAnsiTheme="minorHAnsi" w:cstheme="minorBidi"/>
          <w:b w:val="0"/>
          <w:bCs w:val="0"/>
          <w:smallCaps w:val="0"/>
          <w:noProof/>
          <w:sz w:val="22"/>
          <w:szCs w:val="22"/>
        </w:rPr>
      </w:pPr>
      <w:hyperlink w:anchor="_Toc442130200" w:history="1">
        <w:r w:rsidR="00CE4986" w:rsidRPr="007B1304">
          <w:rPr>
            <w:rStyle w:val="Hyperlink"/>
            <w:noProof/>
          </w:rPr>
          <w:t>2.2.</w:t>
        </w:r>
        <w:r w:rsidR="00CE4986">
          <w:rPr>
            <w:rFonts w:asciiTheme="minorHAnsi" w:eastAsiaTheme="minorEastAsia" w:hAnsiTheme="minorHAnsi" w:cstheme="minorBidi"/>
            <w:b w:val="0"/>
            <w:bCs w:val="0"/>
            <w:smallCaps w:val="0"/>
            <w:noProof/>
            <w:sz w:val="22"/>
            <w:szCs w:val="22"/>
          </w:rPr>
          <w:tab/>
        </w:r>
        <w:r w:rsidR="00CE4986" w:rsidRPr="007B1304">
          <w:rPr>
            <w:rStyle w:val="Hyperlink"/>
            <w:noProof/>
          </w:rPr>
          <w:t>Software Configuration Item Organization</w:t>
        </w:r>
        <w:r w:rsidR="00CE4986">
          <w:rPr>
            <w:noProof/>
            <w:webHidden/>
          </w:rPr>
          <w:tab/>
        </w:r>
        <w:r w:rsidR="00CE4986">
          <w:rPr>
            <w:noProof/>
            <w:webHidden/>
          </w:rPr>
          <w:fldChar w:fldCharType="begin"/>
        </w:r>
        <w:r w:rsidR="00CE4986">
          <w:rPr>
            <w:noProof/>
            <w:webHidden/>
          </w:rPr>
          <w:instrText xml:space="preserve"> PAGEREF _Toc442130200 \h </w:instrText>
        </w:r>
        <w:r w:rsidR="00CE4986">
          <w:rPr>
            <w:noProof/>
            <w:webHidden/>
          </w:rPr>
        </w:r>
        <w:r w:rsidR="00CE4986">
          <w:rPr>
            <w:noProof/>
            <w:webHidden/>
          </w:rPr>
          <w:fldChar w:fldCharType="separate"/>
        </w:r>
        <w:r w:rsidR="00CE4986">
          <w:rPr>
            <w:noProof/>
            <w:webHidden/>
          </w:rPr>
          <w:t>2</w:t>
        </w:r>
        <w:r w:rsidR="00CE4986">
          <w:rPr>
            <w:noProof/>
            <w:webHidden/>
          </w:rPr>
          <w:fldChar w:fldCharType="end"/>
        </w:r>
      </w:hyperlink>
    </w:p>
    <w:p w14:paraId="134549CD" w14:textId="44C87378" w:rsidR="00CE4986" w:rsidRDefault="00804DCB">
      <w:pPr>
        <w:pStyle w:val="TOC1"/>
        <w:tabs>
          <w:tab w:val="left" w:pos="400"/>
        </w:tabs>
        <w:rPr>
          <w:rFonts w:asciiTheme="minorHAnsi" w:eastAsiaTheme="minorEastAsia" w:hAnsiTheme="minorHAnsi" w:cstheme="minorBidi"/>
          <w:b w:val="0"/>
          <w:caps w:val="0"/>
          <w:noProof/>
          <w:sz w:val="22"/>
          <w:szCs w:val="22"/>
        </w:rPr>
      </w:pPr>
      <w:hyperlink w:anchor="_Toc442130201" w:history="1">
        <w:r w:rsidR="00CE4986" w:rsidRPr="007B1304">
          <w:rPr>
            <w:rStyle w:val="Hyperlink"/>
            <w:noProof/>
          </w:rPr>
          <w:t>3.</w:t>
        </w:r>
        <w:r w:rsidR="00CE4986">
          <w:rPr>
            <w:rFonts w:asciiTheme="minorHAnsi" w:eastAsiaTheme="minorEastAsia" w:hAnsiTheme="minorHAnsi" w:cstheme="minorBidi"/>
            <w:b w:val="0"/>
            <w:caps w:val="0"/>
            <w:noProof/>
            <w:sz w:val="22"/>
            <w:szCs w:val="22"/>
          </w:rPr>
          <w:tab/>
        </w:r>
        <w:r w:rsidR="00CE4986" w:rsidRPr="007B1304">
          <w:rPr>
            <w:rStyle w:val="Hyperlink"/>
            <w:noProof/>
          </w:rPr>
          <w:t>Software Configuration Control</w:t>
        </w:r>
        <w:r w:rsidR="00CE4986">
          <w:rPr>
            <w:noProof/>
            <w:webHidden/>
          </w:rPr>
          <w:tab/>
        </w:r>
        <w:r w:rsidR="00CE4986">
          <w:rPr>
            <w:noProof/>
            <w:webHidden/>
          </w:rPr>
          <w:fldChar w:fldCharType="begin"/>
        </w:r>
        <w:r w:rsidR="00CE4986">
          <w:rPr>
            <w:noProof/>
            <w:webHidden/>
          </w:rPr>
          <w:instrText xml:space="preserve"> PAGEREF _Toc442130201 \h </w:instrText>
        </w:r>
        <w:r w:rsidR="00CE4986">
          <w:rPr>
            <w:noProof/>
            <w:webHidden/>
          </w:rPr>
        </w:r>
        <w:r w:rsidR="00CE4986">
          <w:rPr>
            <w:noProof/>
            <w:webHidden/>
          </w:rPr>
          <w:fldChar w:fldCharType="separate"/>
        </w:r>
        <w:r w:rsidR="00CE4986">
          <w:rPr>
            <w:noProof/>
            <w:webHidden/>
          </w:rPr>
          <w:t>3</w:t>
        </w:r>
        <w:r w:rsidR="00CE4986">
          <w:rPr>
            <w:noProof/>
            <w:webHidden/>
          </w:rPr>
          <w:fldChar w:fldCharType="end"/>
        </w:r>
      </w:hyperlink>
    </w:p>
    <w:p w14:paraId="642D03C1" w14:textId="59028B59" w:rsidR="00CE4986" w:rsidRDefault="00804DCB">
      <w:pPr>
        <w:pStyle w:val="TOC2"/>
        <w:tabs>
          <w:tab w:val="left" w:pos="1200"/>
        </w:tabs>
        <w:rPr>
          <w:rFonts w:asciiTheme="minorHAnsi" w:eastAsiaTheme="minorEastAsia" w:hAnsiTheme="minorHAnsi" w:cstheme="minorBidi"/>
          <w:b w:val="0"/>
          <w:bCs w:val="0"/>
          <w:smallCaps w:val="0"/>
          <w:noProof/>
          <w:sz w:val="22"/>
          <w:szCs w:val="22"/>
        </w:rPr>
      </w:pPr>
      <w:hyperlink w:anchor="_Toc442130202" w:history="1">
        <w:r w:rsidR="00CE4986" w:rsidRPr="007B1304">
          <w:rPr>
            <w:rStyle w:val="Hyperlink"/>
            <w:noProof/>
          </w:rPr>
          <w:t>3.1.</w:t>
        </w:r>
        <w:r w:rsidR="00CE4986">
          <w:rPr>
            <w:rFonts w:asciiTheme="minorHAnsi" w:eastAsiaTheme="minorEastAsia" w:hAnsiTheme="minorHAnsi" w:cstheme="minorBidi"/>
            <w:b w:val="0"/>
            <w:bCs w:val="0"/>
            <w:smallCaps w:val="0"/>
            <w:noProof/>
            <w:sz w:val="22"/>
            <w:szCs w:val="22"/>
          </w:rPr>
          <w:tab/>
        </w:r>
        <w:r w:rsidR="00CE4986" w:rsidRPr="007B1304">
          <w:rPr>
            <w:rStyle w:val="Hyperlink"/>
            <w:noProof/>
          </w:rPr>
          <w:t>Documentation</w:t>
        </w:r>
        <w:r w:rsidR="00CE4986">
          <w:rPr>
            <w:noProof/>
            <w:webHidden/>
          </w:rPr>
          <w:tab/>
        </w:r>
        <w:r w:rsidR="00CE4986">
          <w:rPr>
            <w:noProof/>
            <w:webHidden/>
          </w:rPr>
          <w:fldChar w:fldCharType="begin"/>
        </w:r>
        <w:r w:rsidR="00CE4986">
          <w:rPr>
            <w:noProof/>
            <w:webHidden/>
          </w:rPr>
          <w:instrText xml:space="preserve"> PAGEREF _Toc442130202 \h </w:instrText>
        </w:r>
        <w:r w:rsidR="00CE4986">
          <w:rPr>
            <w:noProof/>
            <w:webHidden/>
          </w:rPr>
        </w:r>
        <w:r w:rsidR="00CE4986">
          <w:rPr>
            <w:noProof/>
            <w:webHidden/>
          </w:rPr>
          <w:fldChar w:fldCharType="separate"/>
        </w:r>
        <w:r w:rsidR="00CE4986">
          <w:rPr>
            <w:noProof/>
            <w:webHidden/>
          </w:rPr>
          <w:t>3</w:t>
        </w:r>
        <w:r w:rsidR="00CE4986">
          <w:rPr>
            <w:noProof/>
            <w:webHidden/>
          </w:rPr>
          <w:fldChar w:fldCharType="end"/>
        </w:r>
      </w:hyperlink>
    </w:p>
    <w:p w14:paraId="2DF5EB7D" w14:textId="51A8BD7B" w:rsidR="00CE4986" w:rsidRDefault="00804DCB">
      <w:pPr>
        <w:pStyle w:val="TOC2"/>
        <w:tabs>
          <w:tab w:val="left" w:pos="1200"/>
        </w:tabs>
        <w:rPr>
          <w:rFonts w:asciiTheme="minorHAnsi" w:eastAsiaTheme="minorEastAsia" w:hAnsiTheme="minorHAnsi" w:cstheme="minorBidi"/>
          <w:b w:val="0"/>
          <w:bCs w:val="0"/>
          <w:smallCaps w:val="0"/>
          <w:noProof/>
          <w:sz w:val="22"/>
          <w:szCs w:val="22"/>
        </w:rPr>
      </w:pPr>
      <w:hyperlink w:anchor="_Toc442130203" w:history="1">
        <w:r w:rsidR="00CE4986" w:rsidRPr="007B1304">
          <w:rPr>
            <w:rStyle w:val="Hyperlink"/>
            <w:noProof/>
          </w:rPr>
          <w:t>3.2.</w:t>
        </w:r>
        <w:r w:rsidR="00CE4986">
          <w:rPr>
            <w:rFonts w:asciiTheme="minorHAnsi" w:eastAsiaTheme="minorEastAsia" w:hAnsiTheme="minorHAnsi" w:cstheme="minorBidi"/>
            <w:b w:val="0"/>
            <w:bCs w:val="0"/>
            <w:smallCaps w:val="0"/>
            <w:noProof/>
            <w:sz w:val="22"/>
            <w:szCs w:val="22"/>
          </w:rPr>
          <w:tab/>
        </w:r>
        <w:r w:rsidR="00CE4986" w:rsidRPr="007B1304">
          <w:rPr>
            <w:rStyle w:val="Hyperlink"/>
            <w:noProof/>
          </w:rPr>
          <w:t>Configuration Control Board</w:t>
        </w:r>
        <w:r w:rsidR="00CE4986">
          <w:rPr>
            <w:noProof/>
            <w:webHidden/>
          </w:rPr>
          <w:tab/>
        </w:r>
        <w:r w:rsidR="00CE4986">
          <w:rPr>
            <w:noProof/>
            <w:webHidden/>
          </w:rPr>
          <w:fldChar w:fldCharType="begin"/>
        </w:r>
        <w:r w:rsidR="00CE4986">
          <w:rPr>
            <w:noProof/>
            <w:webHidden/>
          </w:rPr>
          <w:instrText xml:space="preserve"> PAGEREF _Toc442130203 \h </w:instrText>
        </w:r>
        <w:r w:rsidR="00CE4986">
          <w:rPr>
            <w:noProof/>
            <w:webHidden/>
          </w:rPr>
        </w:r>
        <w:r w:rsidR="00CE4986">
          <w:rPr>
            <w:noProof/>
            <w:webHidden/>
          </w:rPr>
          <w:fldChar w:fldCharType="separate"/>
        </w:r>
        <w:r w:rsidR="00CE4986">
          <w:rPr>
            <w:noProof/>
            <w:webHidden/>
          </w:rPr>
          <w:t>4</w:t>
        </w:r>
        <w:r w:rsidR="00CE4986">
          <w:rPr>
            <w:noProof/>
            <w:webHidden/>
          </w:rPr>
          <w:fldChar w:fldCharType="end"/>
        </w:r>
      </w:hyperlink>
    </w:p>
    <w:p w14:paraId="4E57F539" w14:textId="517A03F4" w:rsidR="00CE4986" w:rsidRDefault="00804DCB">
      <w:pPr>
        <w:pStyle w:val="TOC2"/>
        <w:tabs>
          <w:tab w:val="left" w:pos="1200"/>
        </w:tabs>
        <w:rPr>
          <w:rFonts w:asciiTheme="minorHAnsi" w:eastAsiaTheme="minorEastAsia" w:hAnsiTheme="minorHAnsi" w:cstheme="minorBidi"/>
          <w:b w:val="0"/>
          <w:bCs w:val="0"/>
          <w:smallCaps w:val="0"/>
          <w:noProof/>
          <w:sz w:val="22"/>
          <w:szCs w:val="22"/>
        </w:rPr>
      </w:pPr>
      <w:hyperlink w:anchor="_Toc442130204" w:history="1">
        <w:r w:rsidR="00CE4986" w:rsidRPr="007B1304">
          <w:rPr>
            <w:rStyle w:val="Hyperlink"/>
            <w:noProof/>
          </w:rPr>
          <w:t>3.3.</w:t>
        </w:r>
        <w:r w:rsidR="00CE4986">
          <w:rPr>
            <w:rFonts w:asciiTheme="minorHAnsi" w:eastAsiaTheme="minorEastAsia" w:hAnsiTheme="minorHAnsi" w:cstheme="minorBidi"/>
            <w:b w:val="0"/>
            <w:bCs w:val="0"/>
            <w:smallCaps w:val="0"/>
            <w:noProof/>
            <w:sz w:val="22"/>
            <w:szCs w:val="22"/>
          </w:rPr>
          <w:tab/>
        </w:r>
        <w:r w:rsidR="00CE4986" w:rsidRPr="007B1304">
          <w:rPr>
            <w:rStyle w:val="Hyperlink"/>
            <w:noProof/>
          </w:rPr>
          <w:t>Procedures</w:t>
        </w:r>
        <w:r w:rsidR="00CE4986">
          <w:rPr>
            <w:noProof/>
            <w:webHidden/>
          </w:rPr>
          <w:tab/>
        </w:r>
        <w:r w:rsidR="00CE4986">
          <w:rPr>
            <w:noProof/>
            <w:webHidden/>
          </w:rPr>
          <w:fldChar w:fldCharType="begin"/>
        </w:r>
        <w:r w:rsidR="00CE4986">
          <w:rPr>
            <w:noProof/>
            <w:webHidden/>
          </w:rPr>
          <w:instrText xml:space="preserve"> PAGEREF _Toc442130204 \h </w:instrText>
        </w:r>
        <w:r w:rsidR="00CE4986">
          <w:rPr>
            <w:noProof/>
            <w:webHidden/>
          </w:rPr>
        </w:r>
        <w:r w:rsidR="00CE4986">
          <w:rPr>
            <w:noProof/>
            <w:webHidden/>
          </w:rPr>
          <w:fldChar w:fldCharType="separate"/>
        </w:r>
        <w:r w:rsidR="00CE4986">
          <w:rPr>
            <w:noProof/>
            <w:webHidden/>
          </w:rPr>
          <w:t>4</w:t>
        </w:r>
        <w:r w:rsidR="00CE4986">
          <w:rPr>
            <w:noProof/>
            <w:webHidden/>
          </w:rPr>
          <w:fldChar w:fldCharType="end"/>
        </w:r>
      </w:hyperlink>
    </w:p>
    <w:p w14:paraId="1F676B3E" w14:textId="50F69389" w:rsidR="00CE4986" w:rsidRDefault="00804DCB">
      <w:pPr>
        <w:pStyle w:val="TOC1"/>
        <w:tabs>
          <w:tab w:val="left" w:pos="400"/>
        </w:tabs>
        <w:rPr>
          <w:rFonts w:asciiTheme="minorHAnsi" w:eastAsiaTheme="minorEastAsia" w:hAnsiTheme="minorHAnsi" w:cstheme="minorBidi"/>
          <w:b w:val="0"/>
          <w:caps w:val="0"/>
          <w:noProof/>
          <w:sz w:val="22"/>
          <w:szCs w:val="22"/>
        </w:rPr>
      </w:pPr>
      <w:hyperlink w:anchor="_Toc442130205" w:history="1">
        <w:r w:rsidR="00CE4986" w:rsidRPr="007B1304">
          <w:rPr>
            <w:rStyle w:val="Hyperlink"/>
            <w:noProof/>
          </w:rPr>
          <w:t>4.</w:t>
        </w:r>
        <w:r w:rsidR="00CE4986">
          <w:rPr>
            <w:rFonts w:asciiTheme="minorHAnsi" w:eastAsiaTheme="minorEastAsia" w:hAnsiTheme="minorHAnsi" w:cstheme="minorBidi"/>
            <w:b w:val="0"/>
            <w:caps w:val="0"/>
            <w:noProof/>
            <w:sz w:val="22"/>
            <w:szCs w:val="22"/>
          </w:rPr>
          <w:tab/>
        </w:r>
        <w:r w:rsidR="00CE4986" w:rsidRPr="007B1304">
          <w:rPr>
            <w:rStyle w:val="Hyperlink"/>
            <w:noProof/>
          </w:rPr>
          <w:t>Software Configuration Auditing</w:t>
        </w:r>
        <w:r w:rsidR="00CE4986">
          <w:rPr>
            <w:noProof/>
            <w:webHidden/>
          </w:rPr>
          <w:tab/>
        </w:r>
        <w:r w:rsidR="00CE4986">
          <w:rPr>
            <w:noProof/>
            <w:webHidden/>
          </w:rPr>
          <w:fldChar w:fldCharType="begin"/>
        </w:r>
        <w:r w:rsidR="00CE4986">
          <w:rPr>
            <w:noProof/>
            <w:webHidden/>
          </w:rPr>
          <w:instrText xml:space="preserve"> PAGEREF _Toc442130205 \h </w:instrText>
        </w:r>
        <w:r w:rsidR="00CE4986">
          <w:rPr>
            <w:noProof/>
            <w:webHidden/>
          </w:rPr>
        </w:r>
        <w:r w:rsidR="00CE4986">
          <w:rPr>
            <w:noProof/>
            <w:webHidden/>
          </w:rPr>
          <w:fldChar w:fldCharType="separate"/>
        </w:r>
        <w:r w:rsidR="00CE4986">
          <w:rPr>
            <w:noProof/>
            <w:webHidden/>
          </w:rPr>
          <w:t>6</w:t>
        </w:r>
        <w:r w:rsidR="00CE4986">
          <w:rPr>
            <w:noProof/>
            <w:webHidden/>
          </w:rPr>
          <w:fldChar w:fldCharType="end"/>
        </w:r>
      </w:hyperlink>
    </w:p>
    <w:p w14:paraId="5D89F3B3" w14:textId="1E86DE31" w:rsidR="00CE4986" w:rsidRDefault="00804DCB">
      <w:pPr>
        <w:pStyle w:val="TOC1"/>
        <w:tabs>
          <w:tab w:val="left" w:pos="400"/>
        </w:tabs>
        <w:rPr>
          <w:rFonts w:asciiTheme="minorHAnsi" w:eastAsiaTheme="minorEastAsia" w:hAnsiTheme="minorHAnsi" w:cstheme="minorBidi"/>
          <w:b w:val="0"/>
          <w:caps w:val="0"/>
          <w:noProof/>
          <w:sz w:val="22"/>
          <w:szCs w:val="22"/>
        </w:rPr>
      </w:pPr>
      <w:hyperlink w:anchor="_Toc442130206" w:history="1">
        <w:r w:rsidR="00CE4986" w:rsidRPr="007B1304">
          <w:rPr>
            <w:rStyle w:val="Hyperlink"/>
            <w:noProof/>
          </w:rPr>
          <w:t>5.</w:t>
        </w:r>
        <w:r w:rsidR="00CE4986">
          <w:rPr>
            <w:rFonts w:asciiTheme="minorHAnsi" w:eastAsiaTheme="minorEastAsia" w:hAnsiTheme="minorHAnsi" w:cstheme="minorBidi"/>
            <w:b w:val="0"/>
            <w:caps w:val="0"/>
            <w:noProof/>
            <w:sz w:val="22"/>
            <w:szCs w:val="22"/>
          </w:rPr>
          <w:tab/>
        </w:r>
        <w:r w:rsidR="00CE4986" w:rsidRPr="007B1304">
          <w:rPr>
            <w:rStyle w:val="Hyperlink"/>
            <w:noProof/>
          </w:rPr>
          <w:t>Appendix</w:t>
        </w:r>
        <w:r w:rsidR="00CE4986">
          <w:rPr>
            <w:noProof/>
            <w:webHidden/>
          </w:rPr>
          <w:tab/>
        </w:r>
        <w:r w:rsidR="00CE4986">
          <w:rPr>
            <w:noProof/>
            <w:webHidden/>
          </w:rPr>
          <w:fldChar w:fldCharType="begin"/>
        </w:r>
        <w:r w:rsidR="00CE4986">
          <w:rPr>
            <w:noProof/>
            <w:webHidden/>
          </w:rPr>
          <w:instrText xml:space="preserve"> PAGEREF _Toc442130206 \h </w:instrText>
        </w:r>
        <w:r w:rsidR="00CE4986">
          <w:rPr>
            <w:noProof/>
            <w:webHidden/>
          </w:rPr>
        </w:r>
        <w:r w:rsidR="00CE4986">
          <w:rPr>
            <w:noProof/>
            <w:webHidden/>
          </w:rPr>
          <w:fldChar w:fldCharType="separate"/>
        </w:r>
        <w:r w:rsidR="00CE4986">
          <w:rPr>
            <w:noProof/>
            <w:webHidden/>
          </w:rPr>
          <w:t>7</w:t>
        </w:r>
        <w:r w:rsidR="00CE4986">
          <w:rPr>
            <w:noProof/>
            <w:webHidden/>
          </w:rPr>
          <w:fldChar w:fldCharType="end"/>
        </w:r>
      </w:hyperlink>
    </w:p>
    <w:p w14:paraId="5E290B1A" w14:textId="77777777" w:rsidR="00F84F03" w:rsidRDefault="004A4872">
      <w:pPr>
        <w:pStyle w:val="TOC2"/>
      </w:pPr>
      <w:r>
        <w:rPr>
          <w:bCs w:val="0"/>
          <w:caps/>
          <w:smallCaps w:val="0"/>
          <w:sz w:val="28"/>
        </w:rPr>
        <w:fldChar w:fldCharType="end"/>
      </w:r>
    </w:p>
    <w:p w14:paraId="637951BF" w14:textId="77777777" w:rsidR="00F84F03" w:rsidRDefault="00F84F03">
      <w:pPr>
        <w:sectPr w:rsidR="00F84F0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61464AF9" w14:textId="77777777" w:rsidR="00F84F03" w:rsidRDefault="00F84F03">
      <w:pPr>
        <w:pStyle w:val="Heading1"/>
      </w:pPr>
      <w:bookmarkStart w:id="31" w:name="_Toc442127372"/>
      <w:bookmarkStart w:id="32" w:name="_Toc442128266"/>
      <w:bookmarkStart w:id="33" w:name="_Toc442130196"/>
      <w:r>
        <w:lastRenderedPageBreak/>
        <w:t>Introduction</w:t>
      </w:r>
      <w:bookmarkEnd w:id="31"/>
      <w:bookmarkEnd w:id="32"/>
      <w:bookmarkEnd w:id="33"/>
    </w:p>
    <w:p w14:paraId="237F5612" w14:textId="7F81485B" w:rsidR="006A20A4" w:rsidRDefault="00A94C82" w:rsidP="007968D1">
      <w:pPr>
        <w:pStyle w:val="Paragraph"/>
      </w:pPr>
      <w:r>
        <w:t>This section gives a general summary of what the project in development consists of. It also provides a description of the purpose of this document, its contents, intended audience, and a brief description of the sections it contains.</w:t>
      </w:r>
    </w:p>
    <w:p w14:paraId="7C8AB5E9" w14:textId="77777777" w:rsidR="00A94C82" w:rsidRDefault="00A94C82" w:rsidP="007968D1">
      <w:pPr>
        <w:pStyle w:val="Paragraph"/>
      </w:pPr>
    </w:p>
    <w:p w14:paraId="6C5E98AF" w14:textId="77777777" w:rsidR="00082168" w:rsidRDefault="00DE23A3" w:rsidP="007968D1">
      <w:pPr>
        <w:pStyle w:val="Paragraph"/>
      </w:pPr>
      <w:r>
        <w:t>The project of interest that the software team is currently developing is an information management system for the Metropolitan Planning Organization (MPO) of El Paso. The system involves</w:t>
      </w:r>
      <w:r w:rsidR="00A6416C">
        <w:t xml:space="preserve"> a front-end web interface that users will interact with, as well as a back-end database that will hold various data regarding transportation projects being </w:t>
      </w:r>
      <w:r w:rsidR="002D4D84">
        <w:t>develo</w:t>
      </w:r>
      <w:r w:rsidR="00A710AE">
        <w:t xml:space="preserve">ped in the region. There </w:t>
      </w:r>
      <w:r w:rsidR="00D55AA8">
        <w:t xml:space="preserve">are </w:t>
      </w:r>
      <w:r w:rsidR="00A710AE">
        <w:t>different users of the system looking for different functionalities. The municipalities will use the system to submit proposals for transportation projects. MPO staff will add and update project information through the system, and the administrator will manage the users of the system. Overall, the system will help facilitate the daily operations of the organization, and will aid in making the process of project tracking and approvals more efficient.</w:t>
      </w:r>
    </w:p>
    <w:p w14:paraId="18008644" w14:textId="77777777" w:rsidR="00983BF4" w:rsidRDefault="00D55AA8" w:rsidP="007968D1">
      <w:pPr>
        <w:pStyle w:val="Paragraph"/>
      </w:pPr>
      <w:r>
        <w:t xml:space="preserve">The purpose of this document is to provide a detailed </w:t>
      </w:r>
      <w:r w:rsidR="006E37BD">
        <w:t>plan</w:t>
      </w:r>
      <w:r>
        <w:t xml:space="preserve"> of the procedures to follow when dealing with changes in the software development cycle of the system</w:t>
      </w:r>
      <w:r w:rsidR="006E37BD">
        <w:t>. This will help the software team have an organized method of carrying out necessary changes to the project, as well as serve as a way to justify changes and filter out potentially detrimental ones. It will allow the team to co</w:t>
      </w:r>
      <w:r w:rsidR="00D24EF6">
        <w:t>ntrol changes being made to important artifacts related to the project and provide a history of changes ma</w:t>
      </w:r>
      <w:r w:rsidR="00983BF4">
        <w:t>de. This document contains four sections including this introduction, and it is intended as a guidance tool for Diamond Dogs, as well as a reference for the guidance team to look at when inquiring about the processes followed by the software team.</w:t>
      </w:r>
      <w:r w:rsidR="00980E98">
        <w:t xml:space="preserve"> It also helps new team members gain an understanding of the project, and the procedures to follow to perform changes. </w:t>
      </w:r>
      <w:r w:rsidR="00983BF4">
        <w:t>The sections will be described below.</w:t>
      </w:r>
    </w:p>
    <w:p w14:paraId="6902D7EB" w14:textId="38EBAB4B" w:rsidR="00A710AE" w:rsidRDefault="00983BF4" w:rsidP="007968D1">
      <w:pPr>
        <w:pStyle w:val="Paragraph"/>
      </w:pPr>
      <w:r>
        <w:t>The Software Configuration Identification section is used to list the</w:t>
      </w:r>
      <w:r w:rsidR="00D55AA8">
        <w:t xml:space="preserve"> relevant items in this process that are prone to change</w:t>
      </w:r>
      <w:r w:rsidR="006E37BD">
        <w:t xml:space="preserve"> and that the software team must make note of when carry</w:t>
      </w:r>
      <w:r>
        <w:t xml:space="preserve">ing out changes in the project. It also provides </w:t>
      </w:r>
      <w:r w:rsidR="00980E98">
        <w:t xml:space="preserve">detailed </w:t>
      </w:r>
      <w:r>
        <w:t>criteria for a</w:t>
      </w:r>
      <w:r w:rsidR="00980E98">
        <w:t xml:space="preserve">ssigning different labels to baselines, updates, and variants of these items. The Software Configuration Control section contains the documents and procedures that will be used to formally request, review, and carry out changes to project artifacts when needed. It </w:t>
      </w:r>
      <w:r w:rsidR="006A20A4">
        <w:t>establishes</w:t>
      </w:r>
      <w:r w:rsidR="00980E98">
        <w:t xml:space="preserve"> the team members that will review the requested changes, and the overall rules to follow to control changes after being approved. The last section, Software Configuration Auditing, contains the processes needed to check how the current state of the project matches the </w:t>
      </w:r>
      <w:r w:rsidR="006A20A4">
        <w:t xml:space="preserve">requirements detailed in the SRS, as well as determine how changes affect the capability of configuration items to meet requirements. This last section serves as a verification and validation tool that determines if the software team has been following the processes outlined in this document correctly. </w:t>
      </w:r>
    </w:p>
    <w:p w14:paraId="7F0D38DF" w14:textId="77777777" w:rsidR="00F84F03" w:rsidRDefault="00F84F03">
      <w:pPr>
        <w:pStyle w:val="Heading2"/>
      </w:pPr>
      <w:bookmarkStart w:id="34" w:name="_Toc442127373"/>
      <w:bookmarkStart w:id="35" w:name="_Toc442128267"/>
      <w:bookmarkStart w:id="36" w:name="_Toc442130197"/>
      <w:r>
        <w:t>References</w:t>
      </w:r>
      <w:bookmarkEnd w:id="34"/>
      <w:bookmarkEnd w:id="35"/>
      <w:bookmarkEnd w:id="36"/>
    </w:p>
    <w:p w14:paraId="4A6E4095" w14:textId="77777777" w:rsidR="00F84F03" w:rsidRDefault="00F84F03"/>
    <w:p w14:paraId="30EB36C1" w14:textId="79B53CD5" w:rsidR="002D4B73" w:rsidRDefault="006760BC">
      <w:r>
        <w:t>There are currently no external references used for the creation of the document.</w:t>
      </w:r>
    </w:p>
    <w:p w14:paraId="1D4627D2" w14:textId="77777777" w:rsidR="00F84F03" w:rsidRDefault="002D4B73">
      <w:r>
        <w:br w:type="page"/>
      </w:r>
    </w:p>
    <w:p w14:paraId="5028183D" w14:textId="77777777" w:rsidR="00F84F03" w:rsidRDefault="00F84F03"/>
    <w:p w14:paraId="3211DDBB" w14:textId="77777777" w:rsidR="00F84F03" w:rsidRDefault="00F84F03">
      <w:pPr>
        <w:pStyle w:val="Heading1"/>
      </w:pPr>
      <w:bookmarkStart w:id="37" w:name="_Toc442127374"/>
      <w:bookmarkStart w:id="38" w:name="_Toc442128268"/>
      <w:bookmarkStart w:id="39" w:name="_Toc442130198"/>
      <w:r>
        <w:t>Software Configuration Identification</w:t>
      </w:r>
      <w:bookmarkEnd w:id="37"/>
      <w:bookmarkEnd w:id="38"/>
      <w:bookmarkEnd w:id="39"/>
    </w:p>
    <w:p w14:paraId="6E46DC97" w14:textId="798E02CF" w:rsidR="00F84F03" w:rsidRDefault="00AD7165">
      <w:pPr>
        <w:overflowPunct/>
        <w:autoSpaceDE/>
        <w:autoSpaceDN/>
        <w:adjustRightInd/>
        <w:textAlignment w:val="auto"/>
        <w:rPr>
          <w:szCs w:val="32"/>
        </w:rPr>
      </w:pPr>
      <w:r>
        <w:rPr>
          <w:szCs w:val="32"/>
        </w:rPr>
        <w:t xml:space="preserve">This section describes the items of interest that are expected to change through the project’s lifecycle, as well as the guidelines for labeling baselines and ensuing updates to these items. It also details the directory structure </w:t>
      </w:r>
      <w:r w:rsidR="00EE5DDE">
        <w:rPr>
          <w:szCs w:val="32"/>
        </w:rPr>
        <w:t xml:space="preserve">of the team repository, </w:t>
      </w:r>
      <w:r>
        <w:rPr>
          <w:szCs w:val="32"/>
        </w:rPr>
        <w:t>and how project backups will be handled.</w:t>
      </w:r>
    </w:p>
    <w:p w14:paraId="71204A70" w14:textId="77777777" w:rsidR="00F84F03" w:rsidRDefault="00F84F03">
      <w:pPr>
        <w:pStyle w:val="Heading2"/>
      </w:pPr>
      <w:bookmarkStart w:id="40" w:name="_Toc442127375"/>
      <w:bookmarkStart w:id="41" w:name="_Toc442128269"/>
      <w:bookmarkStart w:id="42" w:name="_Toc442130199"/>
      <w:r>
        <w:t>Software Configuration Item</w:t>
      </w:r>
      <w:r w:rsidR="00634505">
        <w:t xml:space="preserve"> Identification</w:t>
      </w:r>
      <w:bookmarkEnd w:id="40"/>
      <w:bookmarkEnd w:id="41"/>
      <w:bookmarkEnd w:id="42"/>
      <w:r>
        <w:t xml:space="preserve"> </w:t>
      </w:r>
    </w:p>
    <w:p w14:paraId="35BA1FB4" w14:textId="70274136" w:rsidR="009A06F5" w:rsidRDefault="009A06F5" w:rsidP="009A06F5">
      <w:r>
        <w:t xml:space="preserve">The following section will </w:t>
      </w:r>
      <w:r w:rsidR="00244BC0">
        <w:t>identify the elements t</w:t>
      </w:r>
      <w:r w:rsidR="00296174">
        <w:t xml:space="preserve">hat will be contained in the </w:t>
      </w:r>
      <w:r w:rsidR="0047673E">
        <w:t>life cycle of the project.</w:t>
      </w:r>
      <w:r w:rsidR="00B702CB">
        <w:t xml:space="preserve"> These elements will be artifacts, which will </w:t>
      </w:r>
      <w:r w:rsidR="00E6005A">
        <w:t>be of</w:t>
      </w:r>
      <w:r w:rsidR="00B702CB">
        <w:t xml:space="preserve"> high importance to the project</w:t>
      </w:r>
      <w:r w:rsidR="0047673E">
        <w:t>.</w:t>
      </w:r>
      <w:r w:rsidR="00F43844">
        <w:t xml:space="preserve"> Examples of artifacts of high importance are ar</w:t>
      </w:r>
      <w:r w:rsidR="00A94C82">
        <w:t>tifacts that may change through</w:t>
      </w:r>
      <w:r w:rsidR="00F43844">
        <w:t>out the life cycle of the project or artifacts that contain the basis of the project such as the SRS.</w:t>
      </w:r>
      <w:r w:rsidR="0047673E">
        <w:t xml:space="preserve"> The following list contains an artifact along with a brief description of the importance of the artifact: </w:t>
      </w:r>
    </w:p>
    <w:p w14:paraId="1B9C7181" w14:textId="77777777" w:rsidR="0047673E" w:rsidRDefault="00AF0C44" w:rsidP="00AF0C44">
      <w:pPr>
        <w:numPr>
          <w:ilvl w:val="0"/>
          <w:numId w:val="15"/>
        </w:numPr>
      </w:pPr>
      <w:r>
        <w:t xml:space="preserve">Software Requirement Specification </w:t>
      </w:r>
    </w:p>
    <w:p w14:paraId="5BB4435A" w14:textId="77777777" w:rsidR="00D53151" w:rsidRDefault="00D53151" w:rsidP="00BB570F">
      <w:pPr>
        <w:numPr>
          <w:ilvl w:val="1"/>
          <w:numId w:val="15"/>
        </w:numPr>
      </w:pPr>
      <w:r>
        <w:t xml:space="preserve">The SRS serves as an agreement between the customer and the development team to ensure that system will perform exactly how it is specified in the document. </w:t>
      </w:r>
    </w:p>
    <w:p w14:paraId="230090D6" w14:textId="77777777" w:rsidR="00BB570F" w:rsidRDefault="00720B68" w:rsidP="00BB570F">
      <w:pPr>
        <w:numPr>
          <w:ilvl w:val="0"/>
          <w:numId w:val="15"/>
        </w:numPr>
      </w:pPr>
      <w:r>
        <w:t>Source Code</w:t>
      </w:r>
    </w:p>
    <w:p w14:paraId="14E7713A" w14:textId="77777777" w:rsidR="00720B68" w:rsidRDefault="00720B68" w:rsidP="00720B68">
      <w:pPr>
        <w:numPr>
          <w:ilvl w:val="1"/>
          <w:numId w:val="15"/>
        </w:numPr>
      </w:pPr>
      <w:r>
        <w:t xml:space="preserve">Source code is the final product of the project and will be </w:t>
      </w:r>
      <w:r w:rsidR="006B53DF">
        <w:t xml:space="preserve">undergoing change throughout the lifecycle of the project. </w:t>
      </w:r>
    </w:p>
    <w:p w14:paraId="3CFC52D0" w14:textId="77777777" w:rsidR="006B53DF" w:rsidRDefault="006B53DF" w:rsidP="006B53DF">
      <w:pPr>
        <w:numPr>
          <w:ilvl w:val="0"/>
          <w:numId w:val="15"/>
        </w:numPr>
      </w:pPr>
      <w:r>
        <w:t xml:space="preserve">Test suites </w:t>
      </w:r>
    </w:p>
    <w:p w14:paraId="194FB54E" w14:textId="1D9E2F61" w:rsidR="00F84F03" w:rsidRPr="00F71E78" w:rsidRDefault="006B53DF" w:rsidP="00F71E78">
      <w:pPr>
        <w:numPr>
          <w:ilvl w:val="1"/>
          <w:numId w:val="15"/>
        </w:numPr>
      </w:pPr>
      <w:r>
        <w:t>Test suites are test cases that ensure that the system work</w:t>
      </w:r>
      <w:r w:rsidR="00E6005A">
        <w:t>s</w:t>
      </w:r>
      <w:r>
        <w:t xml:space="preserve"> and that</w:t>
      </w:r>
      <w:r w:rsidR="00E6005A">
        <w:t xml:space="preserve"> the source code is working as intended</w:t>
      </w:r>
      <w:r>
        <w:t>.</w:t>
      </w:r>
    </w:p>
    <w:p w14:paraId="28FAC2F9" w14:textId="77777777" w:rsidR="00F84F03" w:rsidRDefault="00F84F03">
      <w:r>
        <w:rPr>
          <w:szCs w:val="32"/>
        </w:rPr>
        <w:t xml:space="preserve">  </w:t>
      </w:r>
    </w:p>
    <w:p w14:paraId="77DB219B" w14:textId="77777777" w:rsidR="00634505" w:rsidRDefault="00634505" w:rsidP="00634505">
      <w:pPr>
        <w:pStyle w:val="Heading2"/>
      </w:pPr>
      <w:bookmarkStart w:id="43" w:name="_Toc442127376"/>
      <w:bookmarkStart w:id="44" w:name="_Toc442128270"/>
      <w:bookmarkStart w:id="45" w:name="_Toc442130200"/>
      <w:r>
        <w:t>Software Configuration Item Organization</w:t>
      </w:r>
      <w:bookmarkEnd w:id="43"/>
      <w:bookmarkEnd w:id="44"/>
      <w:bookmarkEnd w:id="45"/>
      <w:r>
        <w:t xml:space="preserve"> </w:t>
      </w:r>
    </w:p>
    <w:p w14:paraId="43F1C542" w14:textId="68480E6D" w:rsidR="00E5001D" w:rsidRDefault="00E5001D" w:rsidP="00E5001D">
      <w:r>
        <w:t xml:space="preserve">The following section will </w:t>
      </w:r>
      <w:r w:rsidR="00805CE4">
        <w:t xml:space="preserve">explain the formal identification and classification of important documents via labels. This section will map out the complete directory structure the team will be using to organize documents and source code.  </w:t>
      </w:r>
      <w:r w:rsidR="00E6005A">
        <w:t>It</w:t>
      </w:r>
      <w:r w:rsidR="00B15B83">
        <w:t xml:space="preserve"> will </w:t>
      </w:r>
      <w:r w:rsidR="00E6005A">
        <w:t xml:space="preserve">also </w:t>
      </w:r>
      <w:r w:rsidR="00B15B83">
        <w:t>cover how the directory structure will be stored</w:t>
      </w:r>
      <w:r w:rsidR="00E6005A">
        <w:t>,</w:t>
      </w:r>
      <w:r w:rsidR="00B15B83">
        <w:t xml:space="preserve"> as well as what approaches will be taken to back up and recover the files. The section will be divided into three parts: Naming conventions of the files, directory structure, and file </w:t>
      </w:r>
      <w:r w:rsidR="001239D2">
        <w:t>management</w:t>
      </w:r>
      <w:r w:rsidR="00B15B83">
        <w:t xml:space="preserve">. </w:t>
      </w:r>
    </w:p>
    <w:p w14:paraId="616C1665" w14:textId="77777777" w:rsidR="001239D2" w:rsidRDefault="001239D2" w:rsidP="00E5001D"/>
    <w:p w14:paraId="51313316" w14:textId="48AD9FE7" w:rsidR="00F61D06" w:rsidRDefault="001F5CE3" w:rsidP="00E5001D">
      <w:r>
        <w:t xml:space="preserve">The naming convention of files will differ between code and documents created by Team 9. Documents will have different variations before updating into an official new version. </w:t>
      </w:r>
      <w:r w:rsidR="00AE2F33">
        <w:t>For example</w:t>
      </w:r>
      <w:r w:rsidR="00EE64E8">
        <w:t>, document1-0</w:t>
      </w:r>
      <w:r w:rsidR="00AE2F33">
        <w:t>.docx will be the first official version of the document. Document1</w:t>
      </w:r>
      <w:r w:rsidR="00EE64E8">
        <w:t>-1</w:t>
      </w:r>
      <w:r w:rsidR="00AE2F33">
        <w:t xml:space="preserve">.docx </w:t>
      </w:r>
      <w:r w:rsidR="000D2EBE">
        <w:t>will contain any updates to the current</w:t>
      </w:r>
      <w:r w:rsidR="00AE2F33">
        <w:t xml:space="preserve"> document</w:t>
      </w:r>
      <w:r w:rsidR="00F61D06">
        <w:t xml:space="preserve"> and this applies to document1-n.docx, where n is the latest update</w:t>
      </w:r>
      <w:r w:rsidR="00AE2F33">
        <w:t>.</w:t>
      </w:r>
      <w:r w:rsidR="004E1967">
        <w:t xml:space="preserve"> Each variation of the document will be noted in the document control</w:t>
      </w:r>
      <w:r w:rsidR="00F61D06">
        <w:t xml:space="preserve"> and will provide an explanation what was updated and who updated it. The document will be updated to a new version when a variation of the document has been approved by the guidance team. </w:t>
      </w:r>
    </w:p>
    <w:p w14:paraId="60B65063" w14:textId="77777777" w:rsidR="00057355" w:rsidRDefault="00057355" w:rsidP="00E5001D"/>
    <w:p w14:paraId="56B977A9" w14:textId="77777777" w:rsidR="00EE64E8" w:rsidRDefault="00057355" w:rsidP="00E5001D">
      <w:r>
        <w:t xml:space="preserve">Source code standard will vary than the standards of documents. When an individual works on a specific piece of code, they will </w:t>
      </w:r>
      <w:r w:rsidR="00517EA7">
        <w:t>save a copy of the code locally</w:t>
      </w:r>
      <w:r>
        <w:t xml:space="preserve">. This will ensure any changes that affect the system as a whole can be quickly assessed. Copies of the previous version of the code </w:t>
      </w:r>
      <w:r w:rsidR="00377E47">
        <w:t xml:space="preserve">that were saved locally </w:t>
      </w:r>
      <w:r>
        <w:t xml:space="preserve">will be saved as </w:t>
      </w:r>
      <w:proofErr w:type="spellStart"/>
      <w:r>
        <w:t>codePrevious.extenstion</w:t>
      </w:r>
      <w:proofErr w:type="spellEnd"/>
      <w:r>
        <w:t>.</w:t>
      </w:r>
    </w:p>
    <w:p w14:paraId="6F3B618E" w14:textId="77777777" w:rsidR="00EE64E8" w:rsidRDefault="004B0BAA" w:rsidP="004B0BAA">
      <w:pPr>
        <w:jc w:val="center"/>
      </w:pPr>
      <w:r w:rsidRPr="004B0BAA">
        <w:rPr>
          <w:noProof/>
        </w:rPr>
        <w:lastRenderedPageBreak/>
        <w:drawing>
          <wp:inline distT="0" distB="0" distL="0" distR="0" wp14:anchorId="439D1C95" wp14:editId="60A06006">
            <wp:extent cx="4357217" cy="3393051"/>
            <wp:effectExtent l="0" t="0" r="120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01 at 10.04.11 PM.png"/>
                    <pic:cNvPicPr/>
                  </pic:nvPicPr>
                  <pic:blipFill>
                    <a:blip r:embed="rId12">
                      <a:extLst>
                        <a:ext uri="{28A0092B-C50C-407E-A947-70E740481C1C}">
                          <a14:useLocalDpi xmlns:a14="http://schemas.microsoft.com/office/drawing/2010/main" val="0"/>
                        </a:ext>
                      </a:extLst>
                    </a:blip>
                    <a:stretch>
                      <a:fillRect/>
                    </a:stretch>
                  </pic:blipFill>
                  <pic:spPr>
                    <a:xfrm>
                      <a:off x="0" y="0"/>
                      <a:ext cx="4393310" cy="3421157"/>
                    </a:xfrm>
                    <a:prstGeom prst="rect">
                      <a:avLst/>
                    </a:prstGeom>
                  </pic:spPr>
                </pic:pic>
              </a:graphicData>
            </a:graphic>
          </wp:inline>
        </w:drawing>
      </w:r>
    </w:p>
    <w:p w14:paraId="0B202261" w14:textId="65A7F079" w:rsidR="004B0BAA" w:rsidRDefault="004B0BAA" w:rsidP="004B0BAA">
      <w:pPr>
        <w:pStyle w:val="Caption"/>
      </w:pPr>
      <w:bookmarkStart w:id="46" w:name="_Ref442128238"/>
      <w:r>
        <w:t xml:space="preserve">Figure </w:t>
      </w:r>
      <w:fldSimple w:instr=" SEQ Figure \* ARABIC ">
        <w:r>
          <w:rPr>
            <w:noProof/>
          </w:rPr>
          <w:t>1</w:t>
        </w:r>
      </w:fldSimple>
      <w:r>
        <w:t>: Directory Structure</w:t>
      </w:r>
      <w:bookmarkEnd w:id="46"/>
    </w:p>
    <w:p w14:paraId="44A1C4A1" w14:textId="4E779282" w:rsidR="00057355" w:rsidRDefault="00EE64E8" w:rsidP="00E5001D">
      <w:r>
        <w:t xml:space="preserve">The directory structure as seen in </w:t>
      </w:r>
      <w:r w:rsidR="004B0BAA">
        <w:fldChar w:fldCharType="begin"/>
      </w:r>
      <w:r w:rsidR="004B0BAA">
        <w:instrText xml:space="preserve"> REF _Ref442128238 \h </w:instrText>
      </w:r>
      <w:r w:rsidR="004B0BAA">
        <w:fldChar w:fldCharType="separate"/>
      </w:r>
      <w:r w:rsidR="004B0BAA">
        <w:t xml:space="preserve">Figure </w:t>
      </w:r>
      <w:r w:rsidR="004B0BAA">
        <w:rPr>
          <w:noProof/>
        </w:rPr>
        <w:t>1</w:t>
      </w:r>
      <w:r w:rsidR="004B0BAA">
        <w:t>: Directory Structure</w:t>
      </w:r>
      <w:r w:rsidR="004B0BAA">
        <w:fldChar w:fldCharType="end"/>
      </w:r>
      <w:r>
        <w:t xml:space="preserve"> will be composed of the following folders: Documents, MPO Project, and an individual folder for each team member. The document folder will contain </w:t>
      </w:r>
      <w:r w:rsidR="00870C8E">
        <w:t>assignments</w:t>
      </w:r>
      <w:r>
        <w:t xml:space="preserve"> that the guidance team has </w:t>
      </w:r>
      <w:r w:rsidR="00870C8E">
        <w:t>given to Team 9. Each assignment</w:t>
      </w:r>
      <w:r>
        <w:t xml:space="preserve"> will have a folder labeled with </w:t>
      </w:r>
      <w:r w:rsidR="00870C8E">
        <w:t>the name of the document</w:t>
      </w:r>
      <w:r>
        <w:t>. Each time there is a new version of a document that version of the document will receive a subf</w:t>
      </w:r>
      <w:r w:rsidR="00870C8E">
        <w:t>older. The subfolder will contain the variations of that document version that Team 9 has created. The MPO Project folder will contain all code that Team 9 has produced for the final product. Each team member will have an assigned folder where they will organize their contributions to the document and code that they have produced.</w:t>
      </w:r>
    </w:p>
    <w:p w14:paraId="63630E6B" w14:textId="77777777" w:rsidR="00870C8E" w:rsidRDefault="00870C8E" w:rsidP="00E5001D"/>
    <w:p w14:paraId="38F5D64F" w14:textId="6FF811A5" w:rsidR="00870C8E" w:rsidRDefault="00565632" w:rsidP="00E5001D">
      <w:r>
        <w:t>Team 9 will use</w:t>
      </w:r>
      <w:r w:rsidR="00E56DE8">
        <w:t xml:space="preserve"> GitHub to organize and save the files. Each member will save a copy of the directory locally to their own personal computers and the remaining directory will be stored on GitHub</w:t>
      </w:r>
      <w:r w:rsidR="00F65CC4">
        <w:t>. Every member will be able to commit changes to code and documents</w:t>
      </w:r>
      <w:r w:rsidR="00E56DE8">
        <w:t>.</w:t>
      </w:r>
      <w:r w:rsidR="00F65CC4">
        <w:t xml:space="preserve"> Each member will be able fetch the files a</w:t>
      </w:r>
      <w:r>
        <w:t>nd update their files when needed.</w:t>
      </w:r>
    </w:p>
    <w:p w14:paraId="197C42A9" w14:textId="10EBC2DC" w:rsidR="00C406AC" w:rsidRDefault="00AE2F33" w:rsidP="00E5001D">
      <w:r>
        <w:t xml:space="preserve"> </w:t>
      </w:r>
    </w:p>
    <w:p w14:paraId="5C3C6D00" w14:textId="0B5A3D37" w:rsidR="006024F2" w:rsidRDefault="006024F2" w:rsidP="00E5001D"/>
    <w:p w14:paraId="5A15A4A5" w14:textId="77777777" w:rsidR="006024F2" w:rsidRDefault="006024F2" w:rsidP="00E5001D"/>
    <w:p w14:paraId="2FA0DC83" w14:textId="77777777" w:rsidR="006024F2" w:rsidRDefault="006024F2" w:rsidP="00E5001D"/>
    <w:p w14:paraId="63E8F14C" w14:textId="77777777" w:rsidR="006024F2" w:rsidRDefault="006024F2" w:rsidP="00E5001D"/>
    <w:p w14:paraId="1D025B5A" w14:textId="77777777" w:rsidR="006024F2" w:rsidRDefault="006024F2" w:rsidP="00E5001D"/>
    <w:p w14:paraId="66D19A73" w14:textId="77777777" w:rsidR="006024F2" w:rsidRDefault="006024F2" w:rsidP="00E5001D"/>
    <w:p w14:paraId="11E2FA04" w14:textId="77777777" w:rsidR="006024F2" w:rsidRDefault="006024F2" w:rsidP="00E5001D"/>
    <w:p w14:paraId="160ADEFE" w14:textId="77777777" w:rsidR="006024F2" w:rsidRDefault="006024F2" w:rsidP="00E5001D"/>
    <w:p w14:paraId="5812FE1C" w14:textId="77777777" w:rsidR="006024F2" w:rsidRDefault="006024F2" w:rsidP="00E5001D"/>
    <w:p w14:paraId="0C53270A" w14:textId="77777777" w:rsidR="006024F2" w:rsidRDefault="006024F2" w:rsidP="00E5001D"/>
    <w:p w14:paraId="73A2B0CB" w14:textId="77777777" w:rsidR="006024F2" w:rsidRDefault="006024F2" w:rsidP="00E5001D"/>
    <w:p w14:paraId="5C9DA816" w14:textId="77777777" w:rsidR="006024F2" w:rsidRDefault="006024F2" w:rsidP="00E5001D"/>
    <w:p w14:paraId="29449D73" w14:textId="77777777" w:rsidR="006024F2" w:rsidRPr="00E5001D" w:rsidRDefault="006024F2" w:rsidP="00E5001D"/>
    <w:p w14:paraId="023E80BD" w14:textId="77777777" w:rsidR="00067BA6" w:rsidRDefault="00067BA6">
      <w:pPr>
        <w:rPr>
          <w:vanish/>
          <w:sz w:val="32"/>
          <w:szCs w:val="32"/>
        </w:rPr>
      </w:pPr>
    </w:p>
    <w:p w14:paraId="2330953F" w14:textId="77777777" w:rsidR="00F84F03" w:rsidRDefault="00F84F03">
      <w:pPr>
        <w:rPr>
          <w:vanish/>
          <w:sz w:val="24"/>
          <w:szCs w:val="24"/>
        </w:rPr>
      </w:pPr>
    </w:p>
    <w:p w14:paraId="5D357B62" w14:textId="77777777" w:rsidR="00F84F03" w:rsidRDefault="00F84F03">
      <w:pPr>
        <w:pStyle w:val="Heading1"/>
      </w:pPr>
      <w:bookmarkStart w:id="47" w:name="_Toc442127377"/>
      <w:bookmarkStart w:id="48" w:name="_Toc442128271"/>
      <w:bookmarkStart w:id="49" w:name="_Toc442130201"/>
      <w:r>
        <w:t>Software Configuration Control</w:t>
      </w:r>
      <w:bookmarkEnd w:id="47"/>
      <w:bookmarkEnd w:id="48"/>
      <w:bookmarkEnd w:id="49"/>
    </w:p>
    <w:p w14:paraId="243C53D0" w14:textId="77777777" w:rsidR="00950857" w:rsidRDefault="00950857">
      <w:pPr>
        <w:overflowPunct/>
        <w:autoSpaceDE/>
        <w:autoSpaceDN/>
        <w:adjustRightInd/>
        <w:textAlignment w:val="auto"/>
        <w:rPr>
          <w:szCs w:val="32"/>
        </w:rPr>
      </w:pPr>
    </w:p>
    <w:p w14:paraId="78713A4C" w14:textId="77777777" w:rsidR="003F4FDE" w:rsidRDefault="003F4FDE" w:rsidP="003F4FDE">
      <w:pPr>
        <w:overflowPunct/>
        <w:autoSpaceDE/>
        <w:autoSpaceDN/>
        <w:adjustRightInd/>
        <w:textAlignment w:val="auto"/>
        <w:rPr>
          <w:szCs w:val="32"/>
        </w:rPr>
      </w:pPr>
      <w:r>
        <w:rPr>
          <w:szCs w:val="32"/>
        </w:rPr>
        <w:t>This section contains and describes the mechanisms that will be used when making a change in artifacts.</w:t>
      </w:r>
    </w:p>
    <w:p w14:paraId="6F7039DE" w14:textId="77777777" w:rsidR="003F4FDE" w:rsidRDefault="003F4FDE" w:rsidP="003F4FDE">
      <w:pPr>
        <w:overflowPunct/>
        <w:autoSpaceDE/>
        <w:autoSpaceDN/>
        <w:adjustRightInd/>
        <w:textAlignment w:val="auto"/>
        <w:rPr>
          <w:szCs w:val="32"/>
        </w:rPr>
      </w:pPr>
      <w:r>
        <w:rPr>
          <w:szCs w:val="32"/>
        </w:rPr>
        <w:t>These mechanisms will ensure that changes are documented, assessed, approved, and ensure accountability is enforced along the development process.</w:t>
      </w:r>
    </w:p>
    <w:p w14:paraId="23B9A84C" w14:textId="77777777" w:rsidR="00F84F03" w:rsidRDefault="00F84F03">
      <w:pPr>
        <w:pStyle w:val="Heading2"/>
      </w:pPr>
      <w:bookmarkStart w:id="50" w:name="_Toc442127378"/>
      <w:bookmarkStart w:id="51" w:name="_Toc442128272"/>
      <w:bookmarkStart w:id="52" w:name="_Toc442130202"/>
      <w:r>
        <w:t>Documentation</w:t>
      </w:r>
      <w:bookmarkEnd w:id="50"/>
      <w:bookmarkEnd w:id="51"/>
      <w:bookmarkEnd w:id="52"/>
    </w:p>
    <w:p w14:paraId="7E2B6D9D" w14:textId="77777777" w:rsidR="00113E42" w:rsidRDefault="00113E42" w:rsidP="00113E42">
      <w:pPr>
        <w:rPr>
          <w:szCs w:val="26"/>
        </w:rPr>
      </w:pPr>
      <w:r>
        <w:rPr>
          <w:szCs w:val="26"/>
        </w:rPr>
        <w:t>The following documents will serve to facilitate change management and auditing. Below is a list of documents with a short description of their purpose.</w:t>
      </w:r>
    </w:p>
    <w:p w14:paraId="781F56F6" w14:textId="77777777" w:rsidR="00113E42" w:rsidRPr="00113E42" w:rsidRDefault="00113E42" w:rsidP="00113E42"/>
    <w:p w14:paraId="173FD691" w14:textId="77777777" w:rsidR="00113E42" w:rsidRDefault="00113E42" w:rsidP="00113E42">
      <w:pPr>
        <w:overflowPunct/>
        <w:autoSpaceDE/>
        <w:autoSpaceDN/>
        <w:adjustRightInd/>
        <w:textAlignment w:val="auto"/>
        <w:rPr>
          <w:szCs w:val="26"/>
        </w:rPr>
      </w:pPr>
      <w:r>
        <w:rPr>
          <w:szCs w:val="26"/>
        </w:rPr>
        <w:t>Change Request Form- This form will be used by the requester of the change describing the reason for change and providing a short outline of the changes made.</w:t>
      </w:r>
    </w:p>
    <w:p w14:paraId="0504FC0F" w14:textId="77777777" w:rsidR="00113E42" w:rsidRDefault="00113E42" w:rsidP="00113E42">
      <w:pPr>
        <w:overflowPunct/>
        <w:autoSpaceDE/>
        <w:autoSpaceDN/>
        <w:adjustRightInd/>
        <w:textAlignment w:val="auto"/>
        <w:rPr>
          <w:szCs w:val="26"/>
        </w:rPr>
      </w:pPr>
      <w:r>
        <w:rPr>
          <w:szCs w:val="26"/>
        </w:rPr>
        <w:t>Board Meeting Form-This form will be used to outline the purpose of the board meeting, provide an agenda, and serve as a log of meetings.</w:t>
      </w:r>
    </w:p>
    <w:p w14:paraId="214D9E45" w14:textId="77777777" w:rsidR="00113E42" w:rsidRDefault="00113E42" w:rsidP="00113E42">
      <w:pPr>
        <w:overflowPunct/>
        <w:autoSpaceDE/>
        <w:autoSpaceDN/>
        <w:adjustRightInd/>
        <w:textAlignment w:val="auto"/>
        <w:rPr>
          <w:szCs w:val="26"/>
        </w:rPr>
      </w:pPr>
      <w:r>
        <w:rPr>
          <w:szCs w:val="26"/>
        </w:rPr>
        <w:t>Board Voting Form-This form will be used for decision making upon a matter needing board approval.</w:t>
      </w:r>
    </w:p>
    <w:p w14:paraId="1321BBC4" w14:textId="77777777" w:rsidR="00113E42" w:rsidRDefault="00113E42" w:rsidP="00113E42">
      <w:pPr>
        <w:overflowPunct/>
        <w:autoSpaceDE/>
        <w:autoSpaceDN/>
        <w:adjustRightInd/>
        <w:textAlignment w:val="auto"/>
        <w:rPr>
          <w:szCs w:val="26"/>
        </w:rPr>
      </w:pPr>
      <w:r>
        <w:rPr>
          <w:szCs w:val="26"/>
        </w:rPr>
        <w:t>Change Configuration Form-This form will be used to document the deadline of changes, impact of change, and more details of the accepted change.</w:t>
      </w:r>
    </w:p>
    <w:p w14:paraId="749036A6" w14:textId="77777777" w:rsidR="00113E42" w:rsidRDefault="00113E42" w:rsidP="00113E42">
      <w:pPr>
        <w:overflowPunct/>
        <w:autoSpaceDE/>
        <w:autoSpaceDN/>
        <w:adjustRightInd/>
        <w:textAlignment w:val="auto"/>
        <w:rPr>
          <w:szCs w:val="26"/>
        </w:rPr>
      </w:pPr>
      <w:r>
        <w:rPr>
          <w:szCs w:val="26"/>
        </w:rPr>
        <w:t>Baseline Form-This form will be used for the updating of Baselines, logging any and all changes made, version number, and more details necessary for auditing purposes.</w:t>
      </w:r>
    </w:p>
    <w:p w14:paraId="1A3A7B85" w14:textId="77777777" w:rsidR="00113E42" w:rsidRDefault="00113E42" w:rsidP="00113E42">
      <w:pPr>
        <w:overflowPunct/>
        <w:autoSpaceDE/>
        <w:autoSpaceDN/>
        <w:adjustRightInd/>
        <w:textAlignment w:val="auto"/>
        <w:rPr>
          <w:szCs w:val="26"/>
        </w:rPr>
      </w:pPr>
      <w:r>
        <w:rPr>
          <w:szCs w:val="26"/>
        </w:rPr>
        <w:t>Audit Form-This form will be used to determine if all procedures have been followed and are used in official requests.</w:t>
      </w:r>
    </w:p>
    <w:p w14:paraId="20F1620C" w14:textId="77777777" w:rsidR="00113E42" w:rsidRPr="00113E42" w:rsidRDefault="00113E42" w:rsidP="00113E42"/>
    <w:p w14:paraId="51AD15EF" w14:textId="77777777" w:rsidR="00F84F03" w:rsidRDefault="00F84F03">
      <w:pPr>
        <w:pStyle w:val="Heading2"/>
      </w:pPr>
      <w:bookmarkStart w:id="53" w:name="_Toc442127379"/>
      <w:bookmarkStart w:id="54" w:name="_Toc442128273"/>
      <w:bookmarkStart w:id="55" w:name="_Toc442130203"/>
      <w:r>
        <w:t>Configuration Control Board</w:t>
      </w:r>
      <w:bookmarkEnd w:id="53"/>
      <w:bookmarkEnd w:id="54"/>
      <w:bookmarkEnd w:id="55"/>
    </w:p>
    <w:p w14:paraId="73A161A7" w14:textId="1E752BFB" w:rsidR="00113E42" w:rsidRDefault="00113E42" w:rsidP="00113E42">
      <w:pPr>
        <w:rPr>
          <w:szCs w:val="26"/>
        </w:rPr>
      </w:pPr>
      <w:r>
        <w:rPr>
          <w:szCs w:val="26"/>
        </w:rPr>
        <w:t>The Configuration Control Board will be composed of all five members of Team 9</w:t>
      </w:r>
      <w:r w:rsidR="00E51D35">
        <w:rPr>
          <w:szCs w:val="26"/>
        </w:rPr>
        <w:t>:</w:t>
      </w:r>
      <w:r>
        <w:rPr>
          <w:szCs w:val="26"/>
        </w:rPr>
        <w:t xml:space="preserve"> Daniel Coronel, Brian Espinosa, Ricardo Garcia, </w:t>
      </w:r>
      <w:r w:rsidR="00A94C82">
        <w:rPr>
          <w:szCs w:val="26"/>
        </w:rPr>
        <w:t xml:space="preserve">Jose Herrera, </w:t>
      </w:r>
      <w:r>
        <w:rPr>
          <w:szCs w:val="26"/>
        </w:rPr>
        <w:t xml:space="preserve">and Ryan Martinez. </w:t>
      </w:r>
    </w:p>
    <w:p w14:paraId="588F960B" w14:textId="77777777" w:rsidR="00113E42" w:rsidRDefault="00113E42" w:rsidP="00113E42">
      <w:pPr>
        <w:rPr>
          <w:szCs w:val="26"/>
        </w:rPr>
      </w:pPr>
    </w:p>
    <w:p w14:paraId="59271AFC" w14:textId="5E21A993" w:rsidR="00113E42" w:rsidRDefault="00113E42" w:rsidP="00113E42">
      <w:pPr>
        <w:rPr>
          <w:szCs w:val="26"/>
        </w:rPr>
      </w:pPr>
      <w:r>
        <w:rPr>
          <w:szCs w:val="26"/>
        </w:rPr>
        <w:t>The approval of changes will have to be agreed upon by the vast majority of the control board (3 members) in a formal board meeting. If a change only receives two or less approvals, then the approval request will be dismissed. Upon a board meeting being called and all board members being present, each board member will carry a vote of equal point value. In the case where a board meeting is held and a member is not able to attend then the lead of the artifact in question will carry an additional vote for the member that is missing.</w:t>
      </w:r>
      <w:r w:rsidR="00A94C82">
        <w:rPr>
          <w:szCs w:val="26"/>
        </w:rPr>
        <w:t xml:space="preserve"> If the lead of the project can</w:t>
      </w:r>
      <w:r>
        <w:rPr>
          <w:szCs w:val="26"/>
        </w:rPr>
        <w:t xml:space="preserve">not attend the board meeting, then the lead shall appoint a member of the board as temporary lead. At any given point in time where a meeting must be held and no more than three members can attend, the meeting will be postponed. </w:t>
      </w:r>
    </w:p>
    <w:p w14:paraId="0C603EDA" w14:textId="77777777" w:rsidR="00113E42" w:rsidRDefault="00113E42" w:rsidP="00113E42">
      <w:pPr>
        <w:rPr>
          <w:szCs w:val="26"/>
        </w:rPr>
      </w:pPr>
    </w:p>
    <w:p w14:paraId="1743C9D5" w14:textId="49ADB217" w:rsidR="002679ED" w:rsidRDefault="00113E42" w:rsidP="00113E42">
      <w:pPr>
        <w:rPr>
          <w:szCs w:val="26"/>
        </w:rPr>
      </w:pPr>
      <w:r>
        <w:rPr>
          <w:szCs w:val="26"/>
        </w:rPr>
        <w:t xml:space="preserve">With the V&amp;V (Brian Espinosa) being in charge of finding discrepancies in artifacts and code there will be a set of procedures and documents that will need to follow in order to document the process and ensure accountability in the correction of items. The V&amp;V will follow the </w:t>
      </w:r>
      <w:r w:rsidR="00B837D9">
        <w:rPr>
          <w:szCs w:val="26"/>
        </w:rPr>
        <w:t>Error Reporting</w:t>
      </w:r>
      <w:r>
        <w:rPr>
          <w:szCs w:val="26"/>
        </w:rPr>
        <w:t xml:space="preserve"> p</w:t>
      </w:r>
      <w:r w:rsidR="002679ED">
        <w:rPr>
          <w:szCs w:val="26"/>
        </w:rPr>
        <w:t xml:space="preserve">rocedures </w:t>
      </w:r>
      <w:r w:rsidR="00B837D9">
        <w:rPr>
          <w:szCs w:val="26"/>
        </w:rPr>
        <w:t>defined below.</w:t>
      </w:r>
    </w:p>
    <w:p w14:paraId="42FFBD2C" w14:textId="77777777" w:rsidR="00F84F03" w:rsidRDefault="00F84F03">
      <w:pPr>
        <w:pStyle w:val="Heading2"/>
      </w:pPr>
      <w:bookmarkStart w:id="56" w:name="_Toc442127380"/>
      <w:bookmarkStart w:id="57" w:name="_Toc442128274"/>
      <w:bookmarkStart w:id="58" w:name="_Toc442130204"/>
      <w:r>
        <w:t>Procedures</w:t>
      </w:r>
      <w:bookmarkEnd w:id="56"/>
      <w:bookmarkEnd w:id="57"/>
      <w:bookmarkEnd w:id="58"/>
    </w:p>
    <w:p w14:paraId="5A2CD70F" w14:textId="77777777" w:rsidR="00180F9C" w:rsidRDefault="00180F9C" w:rsidP="00180F9C">
      <w:r>
        <w:t>This section defines various procedures that will be used when in need of modifying documents, requesting modification, or reporting errors in artifacts</w:t>
      </w:r>
      <w:r w:rsidR="00113E42" w:rsidRPr="00284CA6">
        <w:t>.</w:t>
      </w:r>
      <w:r>
        <w:t xml:space="preserve"> These procedures shall be followed at all times and if not done so can result in disciplinary action by the guidance team upon auditing procedures and artifacts.</w:t>
      </w:r>
    </w:p>
    <w:p w14:paraId="4CE3F6A0" w14:textId="05434D8B" w:rsidR="00113E42" w:rsidRDefault="00113E42" w:rsidP="00180F9C">
      <w:pPr>
        <w:rPr>
          <w:szCs w:val="32"/>
        </w:rPr>
      </w:pPr>
      <w:r w:rsidRPr="00284CA6">
        <w:t xml:space="preserve"> </w:t>
      </w:r>
    </w:p>
    <w:p w14:paraId="3D48E567" w14:textId="77777777" w:rsidR="00113E42" w:rsidRDefault="00113E42" w:rsidP="00113E42">
      <w:pPr>
        <w:overflowPunct/>
        <w:autoSpaceDE/>
        <w:autoSpaceDN/>
        <w:adjustRightInd/>
        <w:textAlignment w:val="auto"/>
        <w:rPr>
          <w:szCs w:val="32"/>
        </w:rPr>
      </w:pPr>
      <w:r>
        <w:rPr>
          <w:szCs w:val="32"/>
        </w:rPr>
        <w:t>The Change Configuration Management procedures are defined as follows:</w:t>
      </w:r>
    </w:p>
    <w:p w14:paraId="2C2C37A2" w14:textId="77777777" w:rsidR="00113E42" w:rsidRDefault="00113E42" w:rsidP="00113E42">
      <w:pPr>
        <w:numPr>
          <w:ilvl w:val="0"/>
          <w:numId w:val="16"/>
        </w:numPr>
        <w:overflowPunct/>
        <w:autoSpaceDE/>
        <w:autoSpaceDN/>
        <w:adjustRightInd/>
        <w:textAlignment w:val="auto"/>
        <w:rPr>
          <w:szCs w:val="32"/>
        </w:rPr>
      </w:pPr>
      <w:r>
        <w:rPr>
          <w:szCs w:val="32"/>
        </w:rPr>
        <w:t>The requester will submit a copy of the Change Request Form via email to all board members.</w:t>
      </w:r>
    </w:p>
    <w:p w14:paraId="37FA9B0E" w14:textId="77777777" w:rsidR="00113E42" w:rsidRDefault="00113E42" w:rsidP="00113E42">
      <w:pPr>
        <w:numPr>
          <w:ilvl w:val="0"/>
          <w:numId w:val="16"/>
        </w:numPr>
        <w:overflowPunct/>
        <w:autoSpaceDE/>
        <w:autoSpaceDN/>
        <w:adjustRightInd/>
        <w:textAlignment w:val="auto"/>
        <w:rPr>
          <w:szCs w:val="32"/>
        </w:rPr>
      </w:pPr>
      <w:r>
        <w:rPr>
          <w:szCs w:val="32"/>
        </w:rPr>
        <w:t>The board members will agree on a meeting time.</w:t>
      </w:r>
    </w:p>
    <w:p w14:paraId="24D52338" w14:textId="77777777" w:rsidR="00113E42" w:rsidRDefault="00113E42" w:rsidP="00113E42">
      <w:pPr>
        <w:numPr>
          <w:ilvl w:val="0"/>
          <w:numId w:val="16"/>
        </w:numPr>
        <w:overflowPunct/>
        <w:autoSpaceDE/>
        <w:autoSpaceDN/>
        <w:adjustRightInd/>
        <w:textAlignment w:val="auto"/>
        <w:rPr>
          <w:szCs w:val="32"/>
        </w:rPr>
      </w:pPr>
      <w:r>
        <w:rPr>
          <w:szCs w:val="32"/>
        </w:rPr>
        <w:t>The requester will create a calendar entry and include all board members.</w:t>
      </w:r>
    </w:p>
    <w:p w14:paraId="1CC81A43" w14:textId="77777777" w:rsidR="00113E42" w:rsidRDefault="00113E42" w:rsidP="00113E42">
      <w:pPr>
        <w:numPr>
          <w:ilvl w:val="0"/>
          <w:numId w:val="16"/>
        </w:numPr>
        <w:overflowPunct/>
        <w:autoSpaceDE/>
        <w:autoSpaceDN/>
        <w:adjustRightInd/>
        <w:textAlignment w:val="auto"/>
        <w:rPr>
          <w:szCs w:val="32"/>
        </w:rPr>
      </w:pPr>
      <w:r>
        <w:rPr>
          <w:szCs w:val="32"/>
        </w:rPr>
        <w:t>The board members will make an official decision using the Board Meeting procedures.</w:t>
      </w:r>
    </w:p>
    <w:p w14:paraId="25BC7C3F" w14:textId="77777777" w:rsidR="00113E42" w:rsidRPr="00752D37" w:rsidRDefault="00113E42" w:rsidP="00113E42">
      <w:pPr>
        <w:numPr>
          <w:ilvl w:val="0"/>
          <w:numId w:val="16"/>
        </w:numPr>
        <w:overflowPunct/>
        <w:autoSpaceDE/>
        <w:autoSpaceDN/>
        <w:adjustRightInd/>
        <w:textAlignment w:val="auto"/>
        <w:rPr>
          <w:szCs w:val="32"/>
        </w:rPr>
      </w:pPr>
      <w:r>
        <w:rPr>
          <w:szCs w:val="32"/>
        </w:rPr>
        <w:t>Based on the decision, the change may or may not be applied.</w:t>
      </w:r>
    </w:p>
    <w:p w14:paraId="5C414912" w14:textId="77777777" w:rsidR="00113E42" w:rsidRDefault="00113E42" w:rsidP="00113E42">
      <w:pPr>
        <w:overflowPunct/>
        <w:autoSpaceDE/>
        <w:autoSpaceDN/>
        <w:adjustRightInd/>
        <w:textAlignment w:val="auto"/>
        <w:rPr>
          <w:szCs w:val="32"/>
        </w:rPr>
      </w:pPr>
    </w:p>
    <w:p w14:paraId="0AEE8FCC" w14:textId="77777777" w:rsidR="00113E42" w:rsidRDefault="00113E42" w:rsidP="00113E42">
      <w:pPr>
        <w:overflowPunct/>
        <w:autoSpaceDE/>
        <w:autoSpaceDN/>
        <w:adjustRightInd/>
        <w:textAlignment w:val="auto"/>
        <w:rPr>
          <w:szCs w:val="32"/>
        </w:rPr>
      </w:pPr>
      <w:r>
        <w:rPr>
          <w:szCs w:val="32"/>
        </w:rPr>
        <w:lastRenderedPageBreak/>
        <w:t>The Board Meeting procedures are defined as follows:</w:t>
      </w:r>
    </w:p>
    <w:p w14:paraId="062DF98A" w14:textId="7026BBDB" w:rsidR="00113E42" w:rsidRDefault="00A94C82" w:rsidP="00113E42">
      <w:pPr>
        <w:numPr>
          <w:ilvl w:val="0"/>
          <w:numId w:val="17"/>
        </w:numPr>
        <w:overflowPunct/>
        <w:autoSpaceDE/>
        <w:autoSpaceDN/>
        <w:adjustRightInd/>
        <w:textAlignment w:val="auto"/>
        <w:rPr>
          <w:szCs w:val="32"/>
        </w:rPr>
      </w:pPr>
      <w:r>
        <w:rPr>
          <w:szCs w:val="32"/>
        </w:rPr>
        <w:t>The board will meet at a pre-</w:t>
      </w:r>
      <w:r w:rsidR="00113E42">
        <w:rPr>
          <w:szCs w:val="32"/>
        </w:rPr>
        <w:t>defined destination and time.</w:t>
      </w:r>
    </w:p>
    <w:p w14:paraId="346A8C52" w14:textId="77777777" w:rsidR="00113E42" w:rsidRDefault="00113E42" w:rsidP="00113E42">
      <w:pPr>
        <w:numPr>
          <w:ilvl w:val="0"/>
          <w:numId w:val="17"/>
        </w:numPr>
        <w:overflowPunct/>
        <w:autoSpaceDE/>
        <w:autoSpaceDN/>
        <w:adjustRightInd/>
        <w:textAlignment w:val="auto"/>
        <w:rPr>
          <w:szCs w:val="32"/>
        </w:rPr>
      </w:pPr>
      <w:r>
        <w:rPr>
          <w:szCs w:val="32"/>
        </w:rPr>
        <w:t>The meeting requester will present their proposed change.</w:t>
      </w:r>
    </w:p>
    <w:p w14:paraId="5DA0A616" w14:textId="77777777" w:rsidR="00113E42" w:rsidRDefault="00113E42" w:rsidP="00113E42">
      <w:pPr>
        <w:numPr>
          <w:ilvl w:val="0"/>
          <w:numId w:val="17"/>
        </w:numPr>
        <w:overflowPunct/>
        <w:autoSpaceDE/>
        <w:autoSpaceDN/>
        <w:adjustRightInd/>
        <w:textAlignment w:val="auto"/>
        <w:rPr>
          <w:szCs w:val="32"/>
        </w:rPr>
      </w:pPr>
      <w:r>
        <w:rPr>
          <w:szCs w:val="32"/>
        </w:rPr>
        <w:t>After the presentation a discussion session will be held.</w:t>
      </w:r>
    </w:p>
    <w:p w14:paraId="412C534C" w14:textId="77777777" w:rsidR="00113E42" w:rsidRDefault="00113E42" w:rsidP="00113E42">
      <w:pPr>
        <w:numPr>
          <w:ilvl w:val="0"/>
          <w:numId w:val="17"/>
        </w:numPr>
        <w:overflowPunct/>
        <w:autoSpaceDE/>
        <w:autoSpaceDN/>
        <w:adjustRightInd/>
        <w:textAlignment w:val="auto"/>
        <w:rPr>
          <w:szCs w:val="32"/>
        </w:rPr>
      </w:pPr>
      <w:r>
        <w:rPr>
          <w:szCs w:val="32"/>
        </w:rPr>
        <w:t>After the discussion session, board members will vote using the Board Voting Form.</w:t>
      </w:r>
    </w:p>
    <w:p w14:paraId="70860EEB" w14:textId="77777777" w:rsidR="00113E42" w:rsidRDefault="00113E42" w:rsidP="00113E42">
      <w:pPr>
        <w:numPr>
          <w:ilvl w:val="0"/>
          <w:numId w:val="17"/>
        </w:numPr>
        <w:overflowPunct/>
        <w:autoSpaceDE/>
        <w:autoSpaceDN/>
        <w:adjustRightInd/>
        <w:textAlignment w:val="auto"/>
        <w:rPr>
          <w:szCs w:val="32"/>
        </w:rPr>
      </w:pPr>
      <w:r>
        <w:rPr>
          <w:szCs w:val="32"/>
        </w:rPr>
        <w:t>The votes will be reviewed and the Change Configuration Form will be filled and the Change Configuration procedures will be followed if the change request is approved.</w:t>
      </w:r>
    </w:p>
    <w:p w14:paraId="515D4FEA" w14:textId="77777777" w:rsidR="00113E42" w:rsidRPr="00752D37" w:rsidRDefault="00113E42" w:rsidP="00113E42">
      <w:pPr>
        <w:numPr>
          <w:ilvl w:val="0"/>
          <w:numId w:val="17"/>
        </w:numPr>
        <w:overflowPunct/>
        <w:autoSpaceDE/>
        <w:autoSpaceDN/>
        <w:adjustRightInd/>
        <w:textAlignment w:val="auto"/>
        <w:rPr>
          <w:szCs w:val="32"/>
        </w:rPr>
      </w:pPr>
      <w:r>
        <w:rPr>
          <w:szCs w:val="32"/>
        </w:rPr>
        <w:t xml:space="preserve">If the change request is rejected the meeting will adjourn. </w:t>
      </w:r>
    </w:p>
    <w:p w14:paraId="1B18251C" w14:textId="77777777" w:rsidR="00113E42" w:rsidRPr="005324D3" w:rsidRDefault="00113E42" w:rsidP="00113E42">
      <w:pPr>
        <w:overflowPunct/>
        <w:autoSpaceDE/>
        <w:autoSpaceDN/>
        <w:adjustRightInd/>
        <w:textAlignment w:val="auto"/>
        <w:rPr>
          <w:szCs w:val="32"/>
        </w:rPr>
      </w:pPr>
    </w:p>
    <w:p w14:paraId="18B95B17" w14:textId="77777777" w:rsidR="00113E42" w:rsidRDefault="00113E42" w:rsidP="00113E42">
      <w:pPr>
        <w:overflowPunct/>
        <w:autoSpaceDE/>
        <w:autoSpaceDN/>
        <w:adjustRightInd/>
        <w:textAlignment w:val="auto"/>
        <w:rPr>
          <w:szCs w:val="32"/>
        </w:rPr>
      </w:pPr>
      <w:r>
        <w:rPr>
          <w:szCs w:val="32"/>
        </w:rPr>
        <w:t>The Change Configuration procedures are defined as follows:</w:t>
      </w:r>
    </w:p>
    <w:p w14:paraId="00C81C37" w14:textId="77777777" w:rsidR="00113E42" w:rsidRDefault="00113E42" w:rsidP="00113E42">
      <w:pPr>
        <w:numPr>
          <w:ilvl w:val="0"/>
          <w:numId w:val="18"/>
        </w:numPr>
        <w:overflowPunct/>
        <w:autoSpaceDE/>
        <w:autoSpaceDN/>
        <w:adjustRightInd/>
        <w:textAlignment w:val="auto"/>
        <w:rPr>
          <w:szCs w:val="32"/>
        </w:rPr>
      </w:pPr>
      <w:r>
        <w:rPr>
          <w:szCs w:val="32"/>
        </w:rPr>
        <w:t>The lead for the artifact that requires changes will have a time frame to complete the requested changes as stated in the Change Request Form.</w:t>
      </w:r>
    </w:p>
    <w:p w14:paraId="12DE8069" w14:textId="77777777" w:rsidR="00113E42" w:rsidRDefault="00113E42" w:rsidP="00113E42">
      <w:pPr>
        <w:numPr>
          <w:ilvl w:val="0"/>
          <w:numId w:val="18"/>
        </w:numPr>
        <w:overflowPunct/>
        <w:autoSpaceDE/>
        <w:autoSpaceDN/>
        <w:adjustRightInd/>
        <w:textAlignment w:val="auto"/>
        <w:rPr>
          <w:szCs w:val="32"/>
        </w:rPr>
      </w:pPr>
      <w:r>
        <w:rPr>
          <w:szCs w:val="32"/>
        </w:rPr>
        <w:t>A board meeting will be held to test and discuss the changes made on the due date.</w:t>
      </w:r>
    </w:p>
    <w:p w14:paraId="0203DCF5" w14:textId="77777777" w:rsidR="00113E42" w:rsidRDefault="00113E42" w:rsidP="00113E42">
      <w:pPr>
        <w:numPr>
          <w:ilvl w:val="0"/>
          <w:numId w:val="18"/>
        </w:numPr>
        <w:overflowPunct/>
        <w:autoSpaceDE/>
        <w:autoSpaceDN/>
        <w:adjustRightInd/>
        <w:textAlignment w:val="auto"/>
        <w:rPr>
          <w:szCs w:val="32"/>
        </w:rPr>
      </w:pPr>
      <w:r>
        <w:rPr>
          <w:szCs w:val="32"/>
        </w:rPr>
        <w:t>If the requested change is incomplete, the Extension procedure will be followed.</w:t>
      </w:r>
    </w:p>
    <w:p w14:paraId="5B026EC4" w14:textId="77777777" w:rsidR="00113E42" w:rsidRDefault="00113E42" w:rsidP="00113E42">
      <w:pPr>
        <w:numPr>
          <w:ilvl w:val="0"/>
          <w:numId w:val="18"/>
        </w:numPr>
        <w:overflowPunct/>
        <w:autoSpaceDE/>
        <w:autoSpaceDN/>
        <w:adjustRightInd/>
        <w:textAlignment w:val="auto"/>
        <w:rPr>
          <w:szCs w:val="32"/>
        </w:rPr>
      </w:pPr>
      <w:r>
        <w:rPr>
          <w:szCs w:val="32"/>
        </w:rPr>
        <w:t>If the requested change is satisfactory then the New Baseline procedures are followed.</w:t>
      </w:r>
    </w:p>
    <w:p w14:paraId="6F3236E7" w14:textId="77777777" w:rsidR="00113E42" w:rsidRDefault="00113E42" w:rsidP="00113E42">
      <w:pPr>
        <w:overflowPunct/>
        <w:autoSpaceDE/>
        <w:autoSpaceDN/>
        <w:adjustRightInd/>
        <w:textAlignment w:val="auto"/>
        <w:rPr>
          <w:szCs w:val="32"/>
        </w:rPr>
      </w:pPr>
    </w:p>
    <w:p w14:paraId="6E419988" w14:textId="77777777" w:rsidR="00113E42" w:rsidRDefault="00113E42" w:rsidP="00113E42">
      <w:pPr>
        <w:overflowPunct/>
        <w:autoSpaceDE/>
        <w:autoSpaceDN/>
        <w:adjustRightInd/>
        <w:textAlignment w:val="auto"/>
        <w:rPr>
          <w:szCs w:val="32"/>
        </w:rPr>
      </w:pPr>
      <w:r>
        <w:rPr>
          <w:szCs w:val="32"/>
        </w:rPr>
        <w:t>The Extension procedures are defined as follows:</w:t>
      </w:r>
    </w:p>
    <w:p w14:paraId="2C0C6428" w14:textId="77777777" w:rsidR="00113E42" w:rsidRDefault="00113E42" w:rsidP="00113E42">
      <w:pPr>
        <w:numPr>
          <w:ilvl w:val="0"/>
          <w:numId w:val="19"/>
        </w:numPr>
        <w:overflowPunct/>
        <w:autoSpaceDE/>
        <w:autoSpaceDN/>
        <w:adjustRightInd/>
        <w:textAlignment w:val="auto"/>
        <w:rPr>
          <w:szCs w:val="32"/>
        </w:rPr>
      </w:pPr>
      <w:r>
        <w:rPr>
          <w:szCs w:val="32"/>
        </w:rPr>
        <w:t>The lead for the artifact that is being changed will provide an update as to where the modifications are and provide an estimated time of completion.</w:t>
      </w:r>
    </w:p>
    <w:p w14:paraId="039443A4" w14:textId="77777777" w:rsidR="00113E42" w:rsidRDefault="00113E42" w:rsidP="00113E42">
      <w:pPr>
        <w:numPr>
          <w:ilvl w:val="0"/>
          <w:numId w:val="19"/>
        </w:numPr>
        <w:overflowPunct/>
        <w:autoSpaceDE/>
        <w:autoSpaceDN/>
        <w:adjustRightInd/>
        <w:textAlignment w:val="auto"/>
        <w:rPr>
          <w:szCs w:val="32"/>
        </w:rPr>
      </w:pPr>
      <w:r>
        <w:rPr>
          <w:szCs w:val="32"/>
        </w:rPr>
        <w:t>The board members will vote using the Board Voting Forms on whether or not to approve the extension.</w:t>
      </w:r>
    </w:p>
    <w:p w14:paraId="77464B0A" w14:textId="77777777" w:rsidR="00113E42" w:rsidRDefault="00113E42" w:rsidP="00113E42">
      <w:pPr>
        <w:numPr>
          <w:ilvl w:val="0"/>
          <w:numId w:val="19"/>
        </w:numPr>
        <w:overflowPunct/>
        <w:autoSpaceDE/>
        <w:autoSpaceDN/>
        <w:adjustRightInd/>
        <w:textAlignment w:val="auto"/>
        <w:rPr>
          <w:szCs w:val="32"/>
        </w:rPr>
      </w:pPr>
      <w:r>
        <w:rPr>
          <w:szCs w:val="32"/>
        </w:rPr>
        <w:t>If the board members approve the extension the meeting is adjourned and the board will not meet in regards to this change until the due date.</w:t>
      </w:r>
    </w:p>
    <w:p w14:paraId="3B4542F2" w14:textId="77777777" w:rsidR="00113E42" w:rsidRDefault="00113E42" w:rsidP="00113E42">
      <w:pPr>
        <w:numPr>
          <w:ilvl w:val="0"/>
          <w:numId w:val="19"/>
        </w:numPr>
        <w:overflowPunct/>
        <w:autoSpaceDE/>
        <w:autoSpaceDN/>
        <w:adjustRightInd/>
        <w:textAlignment w:val="auto"/>
        <w:rPr>
          <w:szCs w:val="32"/>
        </w:rPr>
      </w:pPr>
      <w:r>
        <w:rPr>
          <w:szCs w:val="32"/>
        </w:rPr>
        <w:t>If the board members reject the extension, the meeting will adjourn and all changes will be reverted to the baseline.</w:t>
      </w:r>
    </w:p>
    <w:p w14:paraId="11D0478E" w14:textId="77777777" w:rsidR="00113E42" w:rsidRDefault="00113E42" w:rsidP="00113E42">
      <w:pPr>
        <w:overflowPunct/>
        <w:autoSpaceDE/>
        <w:autoSpaceDN/>
        <w:adjustRightInd/>
        <w:textAlignment w:val="auto"/>
        <w:rPr>
          <w:szCs w:val="32"/>
        </w:rPr>
      </w:pPr>
    </w:p>
    <w:p w14:paraId="47C18075" w14:textId="77777777" w:rsidR="00113E42" w:rsidRDefault="00113E42" w:rsidP="00113E42">
      <w:pPr>
        <w:overflowPunct/>
        <w:autoSpaceDE/>
        <w:autoSpaceDN/>
        <w:adjustRightInd/>
        <w:textAlignment w:val="auto"/>
        <w:rPr>
          <w:szCs w:val="32"/>
        </w:rPr>
      </w:pPr>
      <w:r>
        <w:rPr>
          <w:szCs w:val="32"/>
        </w:rPr>
        <w:t>The New Baseline procedures are defined as follows:</w:t>
      </w:r>
    </w:p>
    <w:p w14:paraId="75E7EC86" w14:textId="77777777" w:rsidR="00113E42" w:rsidRDefault="00113E42" w:rsidP="00113E42">
      <w:pPr>
        <w:numPr>
          <w:ilvl w:val="0"/>
          <w:numId w:val="20"/>
        </w:numPr>
        <w:overflowPunct/>
        <w:autoSpaceDE/>
        <w:autoSpaceDN/>
        <w:adjustRightInd/>
        <w:textAlignment w:val="auto"/>
        <w:rPr>
          <w:szCs w:val="32"/>
        </w:rPr>
      </w:pPr>
      <w:r>
        <w:rPr>
          <w:szCs w:val="32"/>
        </w:rPr>
        <w:t>The board members will fill out the Baseline Form</w:t>
      </w:r>
    </w:p>
    <w:p w14:paraId="5021FE97" w14:textId="77777777" w:rsidR="00113E42" w:rsidRPr="005324D3" w:rsidRDefault="00113E42" w:rsidP="00113E42">
      <w:pPr>
        <w:numPr>
          <w:ilvl w:val="0"/>
          <w:numId w:val="20"/>
        </w:numPr>
        <w:overflowPunct/>
        <w:autoSpaceDE/>
        <w:autoSpaceDN/>
        <w:adjustRightInd/>
        <w:textAlignment w:val="auto"/>
        <w:rPr>
          <w:szCs w:val="32"/>
        </w:rPr>
      </w:pPr>
      <w:r>
        <w:rPr>
          <w:szCs w:val="32"/>
        </w:rPr>
        <w:t>The Baseline will be updated to the new modified artifact.</w:t>
      </w:r>
    </w:p>
    <w:p w14:paraId="45DD0F2F" w14:textId="22DE6134" w:rsidR="00B837D9" w:rsidRDefault="00B837D9" w:rsidP="00B837D9">
      <w:pPr>
        <w:overflowPunct/>
        <w:autoSpaceDE/>
        <w:autoSpaceDN/>
        <w:adjustRightInd/>
        <w:ind w:left="360"/>
        <w:textAlignment w:val="auto"/>
        <w:rPr>
          <w:szCs w:val="32"/>
        </w:rPr>
      </w:pPr>
    </w:p>
    <w:p w14:paraId="5077E6CF" w14:textId="25287B74" w:rsidR="00B837D9" w:rsidRDefault="00B837D9" w:rsidP="00B837D9">
      <w:pPr>
        <w:overflowPunct/>
        <w:autoSpaceDE/>
        <w:autoSpaceDN/>
        <w:adjustRightInd/>
        <w:textAlignment w:val="auto"/>
        <w:rPr>
          <w:szCs w:val="32"/>
        </w:rPr>
      </w:pPr>
      <w:r>
        <w:rPr>
          <w:szCs w:val="32"/>
        </w:rPr>
        <w:t>The Error Reporting procedures for V&amp;V are defined as follows:</w:t>
      </w:r>
    </w:p>
    <w:p w14:paraId="19CCA77E" w14:textId="77777777" w:rsidR="00B837D9" w:rsidRPr="00B333DF" w:rsidRDefault="00B837D9" w:rsidP="00B837D9">
      <w:pPr>
        <w:pStyle w:val="ListParagraph"/>
        <w:numPr>
          <w:ilvl w:val="0"/>
          <w:numId w:val="25"/>
        </w:numPr>
        <w:rPr>
          <w:szCs w:val="26"/>
        </w:rPr>
      </w:pPr>
      <w:r>
        <w:t>The V&amp;V shall document the error area and what testing procedures were followed.</w:t>
      </w:r>
    </w:p>
    <w:p w14:paraId="5B424891" w14:textId="77777777" w:rsidR="00B837D9" w:rsidRPr="00134E0C" w:rsidRDefault="00B837D9" w:rsidP="00B837D9">
      <w:pPr>
        <w:pStyle w:val="ListParagraph"/>
        <w:numPr>
          <w:ilvl w:val="0"/>
          <w:numId w:val="25"/>
        </w:numPr>
        <w:rPr>
          <w:szCs w:val="26"/>
        </w:rPr>
      </w:pPr>
      <w:r>
        <w:t>The document will be distributed to all members via email.</w:t>
      </w:r>
    </w:p>
    <w:p w14:paraId="18E6BA92" w14:textId="77777777" w:rsidR="00B837D9" w:rsidRPr="00B837D9" w:rsidRDefault="00B837D9" w:rsidP="00B837D9">
      <w:pPr>
        <w:pStyle w:val="ListParagraph"/>
        <w:numPr>
          <w:ilvl w:val="0"/>
          <w:numId w:val="25"/>
        </w:numPr>
        <w:rPr>
          <w:szCs w:val="26"/>
        </w:rPr>
      </w:pPr>
      <w:r>
        <w:t>The V&amp;V will schedule a meeting for the board to meet.</w:t>
      </w:r>
    </w:p>
    <w:p w14:paraId="669028FC" w14:textId="4381435B" w:rsidR="00B837D9" w:rsidRPr="00B85153" w:rsidRDefault="00B837D9" w:rsidP="00B837D9">
      <w:pPr>
        <w:pStyle w:val="ListParagraph"/>
        <w:numPr>
          <w:ilvl w:val="0"/>
          <w:numId w:val="25"/>
        </w:numPr>
        <w:rPr>
          <w:szCs w:val="26"/>
        </w:rPr>
      </w:pPr>
      <w:r>
        <w:t>The board will meet and follow Board Meeting procedures.</w:t>
      </w:r>
    </w:p>
    <w:p w14:paraId="738735D1" w14:textId="77777777" w:rsidR="00B837D9" w:rsidRPr="00B837D9" w:rsidRDefault="00B837D9" w:rsidP="00B837D9">
      <w:pPr>
        <w:overflowPunct/>
        <w:autoSpaceDE/>
        <w:autoSpaceDN/>
        <w:adjustRightInd/>
        <w:textAlignment w:val="auto"/>
        <w:rPr>
          <w:szCs w:val="32"/>
        </w:rPr>
      </w:pPr>
    </w:p>
    <w:p w14:paraId="44BCD9A8" w14:textId="77777777" w:rsidR="00113E42" w:rsidRPr="00113E42" w:rsidRDefault="00113E42" w:rsidP="00113E42"/>
    <w:p w14:paraId="37440BFD" w14:textId="77777777" w:rsidR="00F84F03" w:rsidRPr="004A4872" w:rsidRDefault="002D4B73" w:rsidP="004A4872">
      <w:pPr>
        <w:overflowPunct/>
        <w:autoSpaceDE/>
        <w:autoSpaceDN/>
        <w:adjustRightInd/>
        <w:textAlignment w:val="auto"/>
        <w:rPr>
          <w:szCs w:val="32"/>
        </w:rPr>
      </w:pPr>
      <w:r>
        <w:rPr>
          <w:szCs w:val="32"/>
        </w:rPr>
        <w:br w:type="page"/>
      </w:r>
    </w:p>
    <w:p w14:paraId="0FE000D7" w14:textId="77777777" w:rsidR="00F84F03" w:rsidRDefault="00F84F03">
      <w:pPr>
        <w:pStyle w:val="Heading1"/>
      </w:pPr>
      <w:bookmarkStart w:id="59" w:name="_Toc442127381"/>
      <w:bookmarkStart w:id="60" w:name="_Toc442128275"/>
      <w:bookmarkStart w:id="61" w:name="_Toc442130205"/>
      <w:r>
        <w:lastRenderedPageBreak/>
        <w:t>Software Configuration Auditing</w:t>
      </w:r>
      <w:bookmarkEnd w:id="59"/>
      <w:bookmarkEnd w:id="60"/>
      <w:bookmarkEnd w:id="61"/>
    </w:p>
    <w:p w14:paraId="04C91F4F" w14:textId="3D8A7DED" w:rsidR="00F80133" w:rsidRDefault="00F80133" w:rsidP="00F80133">
      <w:r>
        <w:t xml:space="preserve">The audit process will consist of </w:t>
      </w:r>
      <w:r w:rsidR="00180F9C">
        <w:t>ensuring that all software and document changes are logged, that procedures are followed, and that all changes are competed in a timely manner</w:t>
      </w:r>
      <w:r>
        <w:t>. All the forms that are used in the procedu</w:t>
      </w:r>
      <w:r w:rsidR="00180F9C">
        <w:t>res section above will serve as logs for auditing purpose</w:t>
      </w:r>
      <w:r w:rsidR="009765A7">
        <w:t>s. With the ability to track board meetings and change requests, this will allow for auditing to be simple, fast, and effective</w:t>
      </w:r>
      <w:r>
        <w:t>. A</w:t>
      </w:r>
      <w:r w:rsidR="009765A7">
        <w:t>long with this, the use of the</w:t>
      </w:r>
      <w:r>
        <w:t xml:space="preserve"> forms </w:t>
      </w:r>
      <w:r w:rsidR="009765A7">
        <w:t xml:space="preserve">referenced in section 3 </w:t>
      </w:r>
      <w:r>
        <w:t xml:space="preserve">will allow the auditing of not only </w:t>
      </w:r>
      <w:r w:rsidR="009765A7">
        <w:t xml:space="preserve">changes </w:t>
      </w:r>
      <w:r>
        <w:t xml:space="preserve">but accountability with logs of who made requests and why. Upon the auditing process being required as an official document, the </w:t>
      </w:r>
      <w:r w:rsidR="00180F9C">
        <w:t>following auditing forms will be used</w:t>
      </w:r>
      <w:r w:rsidR="00653C7B">
        <w:t xml:space="preserve"> depending on the audit type</w:t>
      </w:r>
      <w:r w:rsidR="00180F9C">
        <w:t>:</w:t>
      </w:r>
    </w:p>
    <w:p w14:paraId="625B2835" w14:textId="77777777" w:rsidR="001F29A3" w:rsidRDefault="001F29A3" w:rsidP="001F29A3"/>
    <w:p w14:paraId="755D590B" w14:textId="6CEE2637" w:rsidR="00A232AF" w:rsidRDefault="00A232AF" w:rsidP="00A232AF">
      <w:pPr>
        <w:pStyle w:val="ListParagraph"/>
        <w:numPr>
          <w:ilvl w:val="0"/>
          <w:numId w:val="26"/>
        </w:numPr>
      </w:pPr>
      <w:r>
        <w:t>Software Configuration Audit Form</w:t>
      </w:r>
    </w:p>
    <w:p w14:paraId="32B859AB" w14:textId="073CF988" w:rsidR="00A232AF" w:rsidRDefault="00A232AF" w:rsidP="00A232AF">
      <w:pPr>
        <w:pStyle w:val="ListParagraph"/>
        <w:numPr>
          <w:ilvl w:val="0"/>
          <w:numId w:val="26"/>
        </w:numPr>
      </w:pPr>
      <w:r>
        <w:t>Accountability Audit Form</w:t>
      </w:r>
    </w:p>
    <w:p w14:paraId="473A86F8" w14:textId="104A6688" w:rsidR="00A232AF" w:rsidRPr="001F29A3" w:rsidRDefault="00A232AF" w:rsidP="00A232AF">
      <w:pPr>
        <w:pStyle w:val="ListParagraph"/>
        <w:numPr>
          <w:ilvl w:val="0"/>
          <w:numId w:val="26"/>
        </w:numPr>
      </w:pPr>
      <w:r>
        <w:t>Procedure Audit Form</w:t>
      </w:r>
    </w:p>
    <w:p w14:paraId="67CEBAE3" w14:textId="77777777" w:rsidR="001F29A3" w:rsidRPr="001F29A3" w:rsidRDefault="001F29A3" w:rsidP="001F29A3"/>
    <w:p w14:paraId="586A1E59" w14:textId="77777777" w:rsidR="001F29A3" w:rsidRPr="001F29A3" w:rsidRDefault="001F29A3" w:rsidP="001F29A3"/>
    <w:p w14:paraId="7FFA0768" w14:textId="77777777" w:rsidR="001F29A3" w:rsidRPr="001F29A3" w:rsidRDefault="001F29A3" w:rsidP="001F29A3"/>
    <w:p w14:paraId="7B251835" w14:textId="77777777" w:rsidR="001F29A3" w:rsidRPr="001F29A3" w:rsidRDefault="001F29A3" w:rsidP="001F29A3"/>
    <w:p w14:paraId="095793AB" w14:textId="77777777" w:rsidR="001F29A3" w:rsidRPr="001F29A3" w:rsidRDefault="001F29A3" w:rsidP="001F29A3"/>
    <w:p w14:paraId="5520D4EE" w14:textId="77777777" w:rsidR="001F29A3" w:rsidRPr="001F29A3" w:rsidRDefault="001F29A3" w:rsidP="001F29A3"/>
    <w:p w14:paraId="7146E4DD" w14:textId="77777777" w:rsidR="001F29A3" w:rsidRPr="001F29A3" w:rsidRDefault="001F29A3" w:rsidP="001F29A3"/>
    <w:p w14:paraId="32FE9D70" w14:textId="77777777" w:rsidR="001F29A3" w:rsidRPr="001F29A3" w:rsidRDefault="001F29A3" w:rsidP="001F29A3"/>
    <w:p w14:paraId="01924DEB" w14:textId="77777777" w:rsidR="001F29A3" w:rsidRPr="001F29A3" w:rsidRDefault="001F29A3" w:rsidP="001F29A3"/>
    <w:p w14:paraId="48FA99A9" w14:textId="77777777" w:rsidR="001F29A3" w:rsidRPr="001F29A3" w:rsidRDefault="001F29A3" w:rsidP="001F29A3"/>
    <w:p w14:paraId="1B8F8FFE" w14:textId="77777777" w:rsidR="001F29A3" w:rsidRPr="001F29A3" w:rsidRDefault="001F29A3" w:rsidP="001F29A3"/>
    <w:p w14:paraId="5B969EB7" w14:textId="77777777" w:rsidR="001F29A3" w:rsidRPr="001F29A3" w:rsidRDefault="001F29A3" w:rsidP="001F29A3"/>
    <w:p w14:paraId="743132FD" w14:textId="77777777" w:rsidR="001F29A3" w:rsidRPr="001F29A3" w:rsidRDefault="001F29A3" w:rsidP="001F29A3"/>
    <w:p w14:paraId="64160274" w14:textId="77777777" w:rsidR="001F29A3" w:rsidRPr="001F29A3" w:rsidRDefault="001F29A3" w:rsidP="001F29A3"/>
    <w:p w14:paraId="4A06D26D" w14:textId="77777777" w:rsidR="001F29A3" w:rsidRPr="001F29A3" w:rsidRDefault="001F29A3" w:rsidP="001F29A3"/>
    <w:p w14:paraId="1FDFF1D2" w14:textId="77777777" w:rsidR="001F29A3" w:rsidRPr="001F29A3" w:rsidRDefault="001F29A3" w:rsidP="001F29A3"/>
    <w:p w14:paraId="7EC0AF73" w14:textId="77777777" w:rsidR="001F29A3" w:rsidRDefault="001F29A3" w:rsidP="001F29A3"/>
    <w:p w14:paraId="3C3942A4" w14:textId="44C32A79" w:rsidR="009765A7" w:rsidRDefault="009765A7" w:rsidP="001F29A3"/>
    <w:p w14:paraId="5C55058F" w14:textId="77777777" w:rsidR="009765A7" w:rsidRDefault="009765A7" w:rsidP="001F29A3"/>
    <w:p w14:paraId="2DBFEDEF" w14:textId="77777777" w:rsidR="009765A7" w:rsidRDefault="009765A7" w:rsidP="001F29A3"/>
    <w:p w14:paraId="0DADBD6D" w14:textId="77777777" w:rsidR="009765A7" w:rsidRDefault="009765A7" w:rsidP="001F29A3"/>
    <w:p w14:paraId="0E7B1990" w14:textId="77777777" w:rsidR="009765A7" w:rsidRDefault="009765A7" w:rsidP="001F29A3"/>
    <w:p w14:paraId="62B01437" w14:textId="77777777" w:rsidR="009765A7" w:rsidRDefault="009765A7" w:rsidP="001F29A3"/>
    <w:p w14:paraId="42CD98C5" w14:textId="77777777" w:rsidR="009765A7" w:rsidRDefault="009765A7" w:rsidP="001F29A3"/>
    <w:p w14:paraId="3CCD3512" w14:textId="77777777" w:rsidR="009765A7" w:rsidRDefault="009765A7" w:rsidP="001F29A3"/>
    <w:p w14:paraId="28393D41" w14:textId="77777777" w:rsidR="009765A7" w:rsidRDefault="009765A7" w:rsidP="001F29A3"/>
    <w:p w14:paraId="69853F12" w14:textId="77777777" w:rsidR="009765A7" w:rsidRDefault="009765A7" w:rsidP="001F29A3"/>
    <w:p w14:paraId="130DE804" w14:textId="77777777" w:rsidR="009765A7" w:rsidRDefault="009765A7" w:rsidP="001F29A3"/>
    <w:p w14:paraId="0964AEBE" w14:textId="77777777" w:rsidR="009765A7" w:rsidRDefault="009765A7" w:rsidP="001F29A3"/>
    <w:p w14:paraId="77B0458F" w14:textId="77777777" w:rsidR="009765A7" w:rsidRDefault="009765A7" w:rsidP="001F29A3"/>
    <w:p w14:paraId="0117EE0E" w14:textId="77777777" w:rsidR="009765A7" w:rsidRDefault="009765A7" w:rsidP="001F29A3"/>
    <w:p w14:paraId="59875ADD" w14:textId="77777777" w:rsidR="009765A7" w:rsidRDefault="009765A7" w:rsidP="001F29A3"/>
    <w:p w14:paraId="18DA1C82" w14:textId="77777777" w:rsidR="009765A7" w:rsidRDefault="009765A7" w:rsidP="001F29A3"/>
    <w:p w14:paraId="6A1C8E91" w14:textId="77777777" w:rsidR="009765A7" w:rsidRDefault="009765A7" w:rsidP="001F29A3"/>
    <w:p w14:paraId="5D3D33DA" w14:textId="77777777" w:rsidR="009765A7" w:rsidRDefault="009765A7" w:rsidP="001F29A3"/>
    <w:p w14:paraId="437CD522" w14:textId="77777777" w:rsidR="009765A7" w:rsidRDefault="009765A7" w:rsidP="001F29A3"/>
    <w:p w14:paraId="22CE6115" w14:textId="77777777" w:rsidR="009765A7" w:rsidRDefault="009765A7" w:rsidP="001F29A3"/>
    <w:p w14:paraId="18C8D61B" w14:textId="77777777" w:rsidR="009765A7" w:rsidRDefault="009765A7" w:rsidP="001F29A3"/>
    <w:p w14:paraId="09637903" w14:textId="77777777" w:rsidR="009765A7" w:rsidRDefault="009765A7" w:rsidP="001F29A3"/>
    <w:p w14:paraId="47CE399C" w14:textId="77777777" w:rsidR="009765A7" w:rsidRDefault="009765A7" w:rsidP="001F29A3"/>
    <w:p w14:paraId="36823E3C" w14:textId="77777777" w:rsidR="009765A7" w:rsidRDefault="009765A7" w:rsidP="001F29A3"/>
    <w:p w14:paraId="7CAC0A9B" w14:textId="77777777" w:rsidR="009765A7" w:rsidRDefault="009765A7" w:rsidP="001F29A3"/>
    <w:p w14:paraId="1C56465F" w14:textId="4157EBA4" w:rsidR="001F29A3" w:rsidRPr="001F29A3" w:rsidRDefault="001F29A3" w:rsidP="001F29A3">
      <w:pPr>
        <w:pStyle w:val="Heading1"/>
      </w:pPr>
      <w:bookmarkStart w:id="62" w:name="_Toc442127382"/>
      <w:bookmarkStart w:id="63" w:name="_Toc442128276"/>
      <w:bookmarkStart w:id="64" w:name="_Toc442130206"/>
      <w:r>
        <w:lastRenderedPageBreak/>
        <w:t>Appendix</w:t>
      </w:r>
      <w:bookmarkEnd w:id="62"/>
      <w:bookmarkEnd w:id="63"/>
      <w:bookmarkEnd w:id="64"/>
    </w:p>
    <w:p w14:paraId="54167C63" w14:textId="553511D5" w:rsidR="00950857" w:rsidRDefault="00950857" w:rsidP="001F29A3"/>
    <w:p w14:paraId="2CBD7023" w14:textId="3226E8DC" w:rsidR="00A879D8" w:rsidRDefault="00A879D8" w:rsidP="00A879D8">
      <w:pPr>
        <w:overflowPunct/>
        <w:autoSpaceDE/>
        <w:autoSpaceDN/>
        <w:adjustRightInd/>
        <w:textAlignment w:val="auto"/>
        <w:rPr>
          <w:szCs w:val="26"/>
        </w:rPr>
      </w:pPr>
      <w:r>
        <w:rPr>
          <w:szCs w:val="26"/>
        </w:rPr>
        <w:t xml:space="preserve">Change Request Form- This form will be used by the requester of the change describing the reason for change and providing </w:t>
      </w:r>
      <w:r w:rsidR="005F3576">
        <w:rPr>
          <w:szCs w:val="26"/>
        </w:rPr>
        <w:t>a short outline of the changes request</w:t>
      </w:r>
      <w:r>
        <w:rPr>
          <w:szCs w:val="26"/>
        </w:rPr>
        <w:t>e</w:t>
      </w:r>
      <w:r w:rsidR="005F3576">
        <w:rPr>
          <w:szCs w:val="26"/>
        </w:rPr>
        <w:t>d</w:t>
      </w:r>
      <w:r>
        <w:rPr>
          <w:szCs w:val="26"/>
        </w:rPr>
        <w:t>.</w:t>
      </w:r>
    </w:p>
    <w:p w14:paraId="7A83B286" w14:textId="77777777" w:rsidR="00A879D8" w:rsidRDefault="00A879D8" w:rsidP="00A879D8">
      <w:pPr>
        <w:overflowPunct/>
        <w:autoSpaceDE/>
        <w:autoSpaceDN/>
        <w:adjustRightInd/>
        <w:textAlignment w:val="auto"/>
        <w:rPr>
          <w:szCs w:val="26"/>
        </w:rPr>
      </w:pPr>
    </w:p>
    <w:p w14:paraId="2964A748" w14:textId="77777777" w:rsidR="00A879D8" w:rsidRPr="0044698A" w:rsidRDefault="00A879D8" w:rsidP="00A879D8">
      <w:pPr>
        <w:overflowPunct/>
        <w:autoSpaceDE/>
        <w:autoSpaceDN/>
        <w:adjustRightInd/>
        <w:jc w:val="center"/>
        <w:textAlignment w:val="auto"/>
        <w:rPr>
          <w:b/>
          <w:sz w:val="24"/>
          <w:szCs w:val="24"/>
        </w:rPr>
      </w:pPr>
      <w:r w:rsidRPr="0044698A">
        <w:rPr>
          <w:b/>
          <w:sz w:val="24"/>
          <w:szCs w:val="24"/>
        </w:rPr>
        <w:t>Change Request Form</w:t>
      </w:r>
    </w:p>
    <w:p w14:paraId="15723E84" w14:textId="77777777" w:rsidR="00A879D8" w:rsidRDefault="00A879D8" w:rsidP="00A879D8">
      <w:pPr>
        <w:overflowPunct/>
        <w:autoSpaceDE/>
        <w:autoSpaceDN/>
        <w:adjustRightInd/>
        <w:textAlignment w:val="auto"/>
        <w:rPr>
          <w:szCs w:val="26"/>
        </w:rPr>
      </w:pPr>
      <w:r w:rsidRPr="0044698A">
        <w:rPr>
          <w:b/>
          <w:szCs w:val="26"/>
        </w:rPr>
        <w:t xml:space="preserve">Requester </w:t>
      </w:r>
      <w:r>
        <w:rPr>
          <w:b/>
          <w:szCs w:val="26"/>
        </w:rPr>
        <w:t>Details</w:t>
      </w:r>
      <w:r>
        <w:rPr>
          <w:szCs w:val="26"/>
        </w:rPr>
        <w:t>:</w:t>
      </w:r>
    </w:p>
    <w:p w14:paraId="5AD4FAC2" w14:textId="77777777" w:rsidR="00A879D8" w:rsidRDefault="00A879D8" w:rsidP="00A879D8">
      <w:pPr>
        <w:overflowPunct/>
        <w:autoSpaceDE/>
        <w:autoSpaceDN/>
        <w:adjustRightInd/>
        <w:textAlignment w:val="auto"/>
        <w:rPr>
          <w:szCs w:val="26"/>
        </w:rPr>
      </w:pPr>
    </w:p>
    <w:p w14:paraId="37A4D625" w14:textId="77777777" w:rsidR="00A879D8" w:rsidRPr="007122A2"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49B811F9" w14:textId="77777777" w:rsidR="00A879D8" w:rsidRDefault="00A879D8" w:rsidP="00A879D8">
      <w:pPr>
        <w:overflowPunct/>
        <w:autoSpaceDE/>
        <w:autoSpaceDN/>
        <w:adjustRightInd/>
        <w:textAlignment w:val="auto"/>
        <w:rPr>
          <w:szCs w:val="26"/>
        </w:rPr>
      </w:pPr>
      <w:r>
        <w:rPr>
          <w:szCs w:val="26"/>
        </w:rPr>
        <w:t xml:space="preserve">First Name </w:t>
      </w:r>
    </w:p>
    <w:p w14:paraId="359650B4" w14:textId="77777777" w:rsidR="00A879D8" w:rsidRPr="007122A2"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62A2DBA9" w14:textId="77777777" w:rsidR="00A879D8" w:rsidRDefault="00A879D8" w:rsidP="00A879D8">
      <w:pPr>
        <w:overflowPunct/>
        <w:autoSpaceDE/>
        <w:autoSpaceDN/>
        <w:adjustRightInd/>
        <w:textAlignment w:val="auto"/>
        <w:rPr>
          <w:szCs w:val="26"/>
        </w:rPr>
      </w:pPr>
      <w:r>
        <w:rPr>
          <w:szCs w:val="26"/>
        </w:rPr>
        <w:t xml:space="preserve">Last Name </w:t>
      </w:r>
    </w:p>
    <w:p w14:paraId="1CD1CD2B" w14:textId="77777777" w:rsidR="00A879D8" w:rsidRPr="007122A2"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37B8BE3E" w14:textId="77777777" w:rsidR="00A879D8" w:rsidRDefault="00A879D8" w:rsidP="00A879D8">
      <w:pPr>
        <w:overflowPunct/>
        <w:autoSpaceDE/>
        <w:autoSpaceDN/>
        <w:adjustRightInd/>
        <w:textAlignment w:val="auto"/>
        <w:rPr>
          <w:szCs w:val="26"/>
        </w:rPr>
      </w:pPr>
      <w:r>
        <w:rPr>
          <w:szCs w:val="26"/>
        </w:rPr>
        <w:t>Position</w:t>
      </w:r>
    </w:p>
    <w:p w14:paraId="45671F46" w14:textId="77777777" w:rsidR="00A879D8" w:rsidRDefault="00A879D8" w:rsidP="00A879D8">
      <w:pPr>
        <w:overflowPunct/>
        <w:autoSpaceDE/>
        <w:autoSpaceDN/>
        <w:adjustRightInd/>
        <w:textAlignment w:val="auto"/>
        <w:rPr>
          <w:szCs w:val="26"/>
        </w:rPr>
      </w:pPr>
    </w:p>
    <w:p w14:paraId="20279699" w14:textId="77777777" w:rsidR="00A879D8" w:rsidRPr="0044698A" w:rsidRDefault="00A879D8" w:rsidP="00A879D8">
      <w:pPr>
        <w:overflowPunct/>
        <w:autoSpaceDE/>
        <w:autoSpaceDN/>
        <w:adjustRightInd/>
        <w:textAlignment w:val="auto"/>
        <w:rPr>
          <w:b/>
          <w:szCs w:val="26"/>
        </w:rPr>
      </w:pPr>
      <w:r w:rsidRPr="0044698A">
        <w:rPr>
          <w:b/>
          <w:szCs w:val="26"/>
        </w:rPr>
        <w:t>Change Information:</w:t>
      </w:r>
    </w:p>
    <w:p w14:paraId="29C94114" w14:textId="77777777" w:rsidR="00A879D8" w:rsidRDefault="00A879D8" w:rsidP="00A879D8">
      <w:pPr>
        <w:overflowPunct/>
        <w:autoSpaceDE/>
        <w:autoSpaceDN/>
        <w:adjustRightInd/>
        <w:textAlignment w:val="auto"/>
        <w:rPr>
          <w:szCs w:val="26"/>
        </w:rPr>
      </w:pPr>
    </w:p>
    <w:p w14:paraId="28D25969" w14:textId="77777777" w:rsidR="00A879D8" w:rsidRDefault="00A879D8" w:rsidP="00A879D8">
      <w:pPr>
        <w:overflowPunct/>
        <w:autoSpaceDE/>
        <w:autoSpaceDN/>
        <w:adjustRightInd/>
        <w:textAlignment w:val="auto"/>
        <w:rPr>
          <w:szCs w:val="26"/>
        </w:rPr>
      </w:pPr>
      <w:r>
        <w:rPr>
          <w:szCs w:val="26"/>
        </w:rPr>
        <w:t>Requested Change (Provide a description of the requested change)</w:t>
      </w:r>
    </w:p>
    <w:p w14:paraId="28BCCD04" w14:textId="77777777" w:rsidR="00A879D8"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6E11CAF2" w14:textId="77777777" w:rsidR="00A879D8"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3BA3A478" w14:textId="77777777" w:rsidR="00A879D8" w:rsidRDefault="00A879D8" w:rsidP="00A879D8">
      <w:pPr>
        <w:overflowPunct/>
        <w:autoSpaceDE/>
        <w:autoSpaceDN/>
        <w:adjustRightInd/>
        <w:textAlignment w:val="auto"/>
        <w:rPr>
          <w:szCs w:val="26"/>
          <w:u w:val="single"/>
        </w:rPr>
      </w:pPr>
    </w:p>
    <w:p w14:paraId="0FE9617E" w14:textId="021DEB00" w:rsidR="00A879D8" w:rsidRPr="004E2C0B" w:rsidRDefault="00AA430F" w:rsidP="00A879D8">
      <w:pPr>
        <w:overflowPunct/>
        <w:autoSpaceDE/>
        <w:autoSpaceDN/>
        <w:adjustRightInd/>
        <w:textAlignment w:val="auto"/>
        <w:rPr>
          <w:szCs w:val="26"/>
        </w:rPr>
      </w:pPr>
      <w:r>
        <w:rPr>
          <w:szCs w:val="26"/>
        </w:rPr>
        <w:t xml:space="preserve">Importance </w:t>
      </w:r>
      <w:r w:rsidR="00A879D8" w:rsidRPr="004E2C0B">
        <w:rPr>
          <w:szCs w:val="26"/>
        </w:rPr>
        <w:t>Level (</w:t>
      </w:r>
      <w:r w:rsidR="005F3576">
        <w:rPr>
          <w:szCs w:val="26"/>
        </w:rPr>
        <w:t xml:space="preserve">Provide an impact level from a scale of </w:t>
      </w:r>
      <w:r w:rsidR="00A879D8" w:rsidRPr="004E2C0B">
        <w:rPr>
          <w:szCs w:val="26"/>
        </w:rPr>
        <w:t>1-10)</w:t>
      </w:r>
    </w:p>
    <w:p w14:paraId="074DE6B5" w14:textId="77777777" w:rsidR="00A879D8" w:rsidRDefault="00A879D8" w:rsidP="00A879D8">
      <w:pPr>
        <w:overflowPunct/>
        <w:autoSpaceDE/>
        <w:autoSpaceDN/>
        <w:adjustRightInd/>
        <w:textAlignment w:val="auto"/>
        <w:rPr>
          <w:szCs w:val="26"/>
          <w:u w:val="single"/>
        </w:rPr>
      </w:pPr>
      <w:r>
        <w:rPr>
          <w:szCs w:val="26"/>
          <w:u w:val="single"/>
        </w:rPr>
        <w:tab/>
      </w:r>
    </w:p>
    <w:p w14:paraId="52986F9D" w14:textId="77777777" w:rsidR="00A879D8" w:rsidRDefault="00A879D8" w:rsidP="00A879D8">
      <w:pPr>
        <w:overflowPunct/>
        <w:autoSpaceDE/>
        <w:autoSpaceDN/>
        <w:adjustRightInd/>
        <w:textAlignment w:val="auto"/>
        <w:rPr>
          <w:szCs w:val="26"/>
          <w:u w:val="single"/>
        </w:rPr>
      </w:pPr>
    </w:p>
    <w:p w14:paraId="3CFECD46" w14:textId="349DD8B1" w:rsidR="00A879D8" w:rsidRPr="004E2C0B" w:rsidRDefault="00A879D8" w:rsidP="00A879D8">
      <w:pPr>
        <w:overflowPunct/>
        <w:autoSpaceDE/>
        <w:autoSpaceDN/>
        <w:adjustRightInd/>
        <w:textAlignment w:val="auto"/>
        <w:rPr>
          <w:szCs w:val="26"/>
        </w:rPr>
      </w:pPr>
      <w:r w:rsidRPr="004E2C0B">
        <w:rPr>
          <w:szCs w:val="26"/>
        </w:rPr>
        <w:t>Impacted Artifacts</w:t>
      </w:r>
      <w:r w:rsidR="005F3576">
        <w:rPr>
          <w:szCs w:val="26"/>
        </w:rPr>
        <w:t xml:space="preserve"> (List the artifacts impacted by this change request)</w:t>
      </w:r>
    </w:p>
    <w:p w14:paraId="1615DE35" w14:textId="77777777" w:rsidR="00A879D8"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5FFA60AF" w14:textId="77777777" w:rsidR="00A879D8"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235BF3B7" w14:textId="77777777" w:rsidR="00A879D8"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19A17AAA" w14:textId="77777777" w:rsidR="00A879D8"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62EB94A9" w14:textId="77777777" w:rsidR="00A879D8"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02B30D7C" w14:textId="77777777" w:rsidR="00A879D8"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2A190BB7" w14:textId="77777777" w:rsidR="00A879D8" w:rsidRDefault="00A879D8" w:rsidP="00A879D8">
      <w:pPr>
        <w:overflowPunct/>
        <w:autoSpaceDE/>
        <w:autoSpaceDN/>
        <w:adjustRightInd/>
        <w:textAlignment w:val="auto"/>
        <w:rPr>
          <w:szCs w:val="26"/>
          <w:u w:val="single"/>
        </w:rPr>
      </w:pPr>
    </w:p>
    <w:p w14:paraId="1DE331C5" w14:textId="7D796E87" w:rsidR="00A879D8" w:rsidRPr="004E2C0B" w:rsidRDefault="00A879D8" w:rsidP="00A879D8">
      <w:pPr>
        <w:overflowPunct/>
        <w:autoSpaceDE/>
        <w:autoSpaceDN/>
        <w:adjustRightInd/>
        <w:textAlignment w:val="auto"/>
        <w:rPr>
          <w:szCs w:val="26"/>
        </w:rPr>
      </w:pPr>
      <w:r>
        <w:rPr>
          <w:szCs w:val="26"/>
        </w:rPr>
        <w:t>Estimated Time of Completion</w:t>
      </w:r>
      <w:r w:rsidR="005F3576">
        <w:rPr>
          <w:szCs w:val="26"/>
        </w:rPr>
        <w:t xml:space="preserve"> (Provide an estimated completion date for the proposed changes)</w:t>
      </w:r>
    </w:p>
    <w:p w14:paraId="2FF90538" w14:textId="77777777" w:rsidR="00A879D8"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7F4A0716" w14:textId="77777777" w:rsidR="00A879D8" w:rsidRDefault="00A879D8" w:rsidP="00A879D8">
      <w:pPr>
        <w:overflowPunct/>
        <w:autoSpaceDE/>
        <w:autoSpaceDN/>
        <w:adjustRightInd/>
        <w:textAlignment w:val="auto"/>
        <w:rPr>
          <w:szCs w:val="26"/>
          <w:u w:val="single"/>
        </w:rPr>
      </w:pPr>
    </w:p>
    <w:p w14:paraId="55FEDDB6" w14:textId="77777777" w:rsidR="00A879D8" w:rsidRPr="00AB7EB8" w:rsidRDefault="00A879D8" w:rsidP="00A879D8">
      <w:pPr>
        <w:overflowPunct/>
        <w:autoSpaceDE/>
        <w:autoSpaceDN/>
        <w:adjustRightInd/>
        <w:textAlignment w:val="auto"/>
        <w:rPr>
          <w:szCs w:val="26"/>
        </w:rPr>
      </w:pPr>
    </w:p>
    <w:p w14:paraId="2D8C7FBC" w14:textId="77777777" w:rsidR="00A879D8" w:rsidRDefault="00A879D8" w:rsidP="00A879D8">
      <w:pPr>
        <w:overflowPunct/>
        <w:autoSpaceDE/>
        <w:autoSpaceDN/>
        <w:adjustRightInd/>
        <w:textAlignment w:val="auto"/>
        <w:rPr>
          <w:szCs w:val="26"/>
        </w:rPr>
      </w:pPr>
    </w:p>
    <w:p w14:paraId="020D295D" w14:textId="77777777" w:rsidR="00A879D8" w:rsidRDefault="00A879D8" w:rsidP="00A879D8">
      <w:pPr>
        <w:overflowPunct/>
        <w:autoSpaceDE/>
        <w:autoSpaceDN/>
        <w:adjustRightInd/>
        <w:textAlignment w:val="auto"/>
        <w:rPr>
          <w:szCs w:val="26"/>
        </w:rPr>
      </w:pPr>
    </w:p>
    <w:p w14:paraId="4DF89500" w14:textId="77777777" w:rsidR="00A879D8" w:rsidRDefault="00A879D8" w:rsidP="00A879D8">
      <w:pPr>
        <w:overflowPunct/>
        <w:autoSpaceDE/>
        <w:autoSpaceDN/>
        <w:adjustRightInd/>
        <w:textAlignment w:val="auto"/>
        <w:rPr>
          <w:szCs w:val="26"/>
        </w:rPr>
      </w:pPr>
    </w:p>
    <w:p w14:paraId="5478EE07" w14:textId="77777777" w:rsidR="00A879D8" w:rsidRDefault="00A879D8" w:rsidP="00A879D8">
      <w:pPr>
        <w:overflowPunct/>
        <w:autoSpaceDE/>
        <w:autoSpaceDN/>
        <w:adjustRightInd/>
        <w:textAlignment w:val="auto"/>
        <w:rPr>
          <w:szCs w:val="26"/>
        </w:rPr>
      </w:pPr>
    </w:p>
    <w:p w14:paraId="3E5068E5" w14:textId="77777777" w:rsidR="00A879D8" w:rsidRDefault="00A879D8" w:rsidP="00A879D8">
      <w:pPr>
        <w:overflowPunct/>
        <w:autoSpaceDE/>
        <w:autoSpaceDN/>
        <w:adjustRightInd/>
        <w:textAlignment w:val="auto"/>
        <w:rPr>
          <w:szCs w:val="26"/>
        </w:rPr>
      </w:pPr>
    </w:p>
    <w:p w14:paraId="2DD4F7AD" w14:textId="77777777" w:rsidR="00A879D8" w:rsidRDefault="00A879D8" w:rsidP="00A879D8">
      <w:pPr>
        <w:overflowPunct/>
        <w:autoSpaceDE/>
        <w:autoSpaceDN/>
        <w:adjustRightInd/>
        <w:textAlignment w:val="auto"/>
        <w:rPr>
          <w:szCs w:val="26"/>
        </w:rPr>
      </w:pPr>
    </w:p>
    <w:p w14:paraId="5E2E838F" w14:textId="77777777" w:rsidR="00A879D8" w:rsidRDefault="00A879D8" w:rsidP="00A879D8">
      <w:pPr>
        <w:overflowPunct/>
        <w:autoSpaceDE/>
        <w:autoSpaceDN/>
        <w:adjustRightInd/>
        <w:textAlignment w:val="auto"/>
        <w:rPr>
          <w:szCs w:val="26"/>
        </w:rPr>
      </w:pPr>
    </w:p>
    <w:p w14:paraId="3979EB60" w14:textId="77777777" w:rsidR="00A879D8" w:rsidRDefault="00A879D8" w:rsidP="00A879D8">
      <w:pPr>
        <w:overflowPunct/>
        <w:autoSpaceDE/>
        <w:autoSpaceDN/>
        <w:adjustRightInd/>
        <w:textAlignment w:val="auto"/>
        <w:rPr>
          <w:szCs w:val="26"/>
        </w:rPr>
      </w:pPr>
    </w:p>
    <w:p w14:paraId="1547A755" w14:textId="77777777" w:rsidR="00A879D8" w:rsidRDefault="00A879D8" w:rsidP="00A879D8">
      <w:pPr>
        <w:overflowPunct/>
        <w:autoSpaceDE/>
        <w:autoSpaceDN/>
        <w:adjustRightInd/>
        <w:textAlignment w:val="auto"/>
        <w:rPr>
          <w:szCs w:val="26"/>
        </w:rPr>
      </w:pPr>
    </w:p>
    <w:p w14:paraId="78EB191B" w14:textId="77777777" w:rsidR="00A879D8" w:rsidRDefault="00A879D8" w:rsidP="00A879D8">
      <w:pPr>
        <w:overflowPunct/>
        <w:autoSpaceDE/>
        <w:autoSpaceDN/>
        <w:adjustRightInd/>
        <w:textAlignment w:val="auto"/>
        <w:rPr>
          <w:szCs w:val="26"/>
        </w:rPr>
      </w:pPr>
    </w:p>
    <w:p w14:paraId="6E2F079C" w14:textId="77777777" w:rsidR="00A879D8" w:rsidRDefault="00A879D8" w:rsidP="00A879D8">
      <w:pPr>
        <w:overflowPunct/>
        <w:autoSpaceDE/>
        <w:autoSpaceDN/>
        <w:adjustRightInd/>
        <w:textAlignment w:val="auto"/>
        <w:rPr>
          <w:szCs w:val="26"/>
        </w:rPr>
      </w:pPr>
    </w:p>
    <w:p w14:paraId="4A50E3CB" w14:textId="77777777" w:rsidR="00A879D8" w:rsidRDefault="00A879D8" w:rsidP="00A879D8">
      <w:pPr>
        <w:overflowPunct/>
        <w:autoSpaceDE/>
        <w:autoSpaceDN/>
        <w:adjustRightInd/>
        <w:textAlignment w:val="auto"/>
        <w:rPr>
          <w:szCs w:val="26"/>
        </w:rPr>
      </w:pPr>
    </w:p>
    <w:p w14:paraId="1C3FAEF3" w14:textId="77777777" w:rsidR="00A879D8" w:rsidRDefault="00A879D8" w:rsidP="00A879D8">
      <w:pPr>
        <w:overflowPunct/>
        <w:autoSpaceDE/>
        <w:autoSpaceDN/>
        <w:adjustRightInd/>
        <w:textAlignment w:val="auto"/>
        <w:rPr>
          <w:szCs w:val="26"/>
        </w:rPr>
      </w:pPr>
    </w:p>
    <w:p w14:paraId="4E2215A0" w14:textId="77777777" w:rsidR="00A879D8" w:rsidRPr="00D153C7"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rPr>
        <w:tab/>
      </w:r>
      <w:r>
        <w:rPr>
          <w:szCs w:val="26"/>
        </w:rPr>
        <w:tab/>
      </w:r>
      <w:r>
        <w:rPr>
          <w:szCs w:val="26"/>
        </w:rPr>
        <w:tab/>
      </w:r>
      <w:r>
        <w:rPr>
          <w:szCs w:val="26"/>
        </w:rPr>
        <w:tab/>
      </w:r>
      <w:r>
        <w:rPr>
          <w:szCs w:val="26"/>
        </w:rPr>
        <w:tab/>
      </w:r>
      <w:r>
        <w:rPr>
          <w:szCs w:val="26"/>
          <w:u w:val="single"/>
        </w:rPr>
        <w:tab/>
      </w:r>
      <w:r>
        <w:rPr>
          <w:szCs w:val="26"/>
          <w:u w:val="single"/>
        </w:rPr>
        <w:tab/>
      </w:r>
      <w:r>
        <w:rPr>
          <w:szCs w:val="26"/>
          <w:u w:val="single"/>
        </w:rPr>
        <w:tab/>
      </w:r>
    </w:p>
    <w:p w14:paraId="0CA48201" w14:textId="77777777" w:rsidR="00A879D8" w:rsidRPr="00D153C7" w:rsidRDefault="00A879D8" w:rsidP="00A879D8">
      <w:pPr>
        <w:overflowPunct/>
        <w:autoSpaceDE/>
        <w:autoSpaceDN/>
        <w:adjustRightInd/>
        <w:textAlignment w:val="auto"/>
        <w:rPr>
          <w:szCs w:val="26"/>
        </w:rPr>
      </w:pPr>
      <w:r>
        <w:rPr>
          <w:szCs w:val="26"/>
        </w:rPr>
        <w:t>Signature</w:t>
      </w:r>
      <w:r>
        <w:rPr>
          <w:szCs w:val="26"/>
        </w:rPr>
        <w:tab/>
      </w:r>
      <w:r>
        <w:rPr>
          <w:szCs w:val="26"/>
        </w:rPr>
        <w:tab/>
      </w:r>
      <w:r>
        <w:rPr>
          <w:szCs w:val="26"/>
        </w:rPr>
        <w:tab/>
      </w:r>
      <w:r>
        <w:rPr>
          <w:szCs w:val="26"/>
        </w:rPr>
        <w:tab/>
      </w:r>
      <w:r>
        <w:rPr>
          <w:szCs w:val="26"/>
        </w:rPr>
        <w:tab/>
      </w:r>
      <w:r>
        <w:rPr>
          <w:szCs w:val="26"/>
        </w:rPr>
        <w:tab/>
      </w:r>
      <w:r>
        <w:rPr>
          <w:szCs w:val="26"/>
        </w:rPr>
        <w:tab/>
      </w:r>
      <w:r>
        <w:rPr>
          <w:szCs w:val="26"/>
        </w:rPr>
        <w:tab/>
        <w:t>Date</w:t>
      </w:r>
    </w:p>
    <w:p w14:paraId="1E1C22E7" w14:textId="77777777" w:rsidR="00A879D8" w:rsidRDefault="00A879D8" w:rsidP="00A879D8">
      <w:pPr>
        <w:overflowPunct/>
        <w:autoSpaceDE/>
        <w:autoSpaceDN/>
        <w:adjustRightInd/>
        <w:textAlignment w:val="auto"/>
        <w:rPr>
          <w:szCs w:val="26"/>
        </w:rPr>
      </w:pPr>
    </w:p>
    <w:p w14:paraId="3873B6C9" w14:textId="6BF65653" w:rsidR="00A879D8" w:rsidRDefault="00A879D8" w:rsidP="00A879D8">
      <w:pPr>
        <w:overflowPunct/>
        <w:autoSpaceDE/>
        <w:autoSpaceDN/>
        <w:adjustRightInd/>
        <w:textAlignment w:val="auto"/>
        <w:rPr>
          <w:szCs w:val="26"/>
        </w:rPr>
      </w:pPr>
      <w:r>
        <w:rPr>
          <w:szCs w:val="26"/>
        </w:rPr>
        <w:lastRenderedPageBreak/>
        <w:t>Board Meeting Form-This form will be used to outline the purpose of the board meeting, provide an agenda, and serve as a log of meetings.</w:t>
      </w:r>
      <w:r w:rsidR="00035E57">
        <w:rPr>
          <w:szCs w:val="26"/>
        </w:rPr>
        <w:t xml:space="preserve"> The main purpose of this form is for logging/administrative purposes which can be utilized for audits and serve as an accountability sheet.</w:t>
      </w:r>
    </w:p>
    <w:p w14:paraId="4A37FFB5" w14:textId="77777777" w:rsidR="00A879D8" w:rsidRDefault="00A879D8" w:rsidP="00A879D8">
      <w:pPr>
        <w:overflowPunct/>
        <w:autoSpaceDE/>
        <w:autoSpaceDN/>
        <w:adjustRightInd/>
        <w:textAlignment w:val="auto"/>
        <w:rPr>
          <w:szCs w:val="26"/>
        </w:rPr>
      </w:pPr>
    </w:p>
    <w:p w14:paraId="61598F8E" w14:textId="77777777" w:rsidR="00A879D8" w:rsidRPr="001C15A6" w:rsidRDefault="00A879D8" w:rsidP="00A879D8">
      <w:pPr>
        <w:overflowPunct/>
        <w:autoSpaceDE/>
        <w:autoSpaceDN/>
        <w:adjustRightInd/>
        <w:jc w:val="center"/>
        <w:textAlignment w:val="auto"/>
        <w:rPr>
          <w:b/>
          <w:sz w:val="24"/>
          <w:szCs w:val="24"/>
        </w:rPr>
      </w:pPr>
      <w:r w:rsidRPr="001C15A6">
        <w:rPr>
          <w:b/>
          <w:sz w:val="24"/>
          <w:szCs w:val="24"/>
        </w:rPr>
        <w:t>Board Meeting Form</w:t>
      </w:r>
    </w:p>
    <w:p w14:paraId="43E51B65" w14:textId="77777777" w:rsidR="00A879D8" w:rsidRDefault="00A879D8" w:rsidP="00A879D8">
      <w:pPr>
        <w:overflowPunct/>
        <w:autoSpaceDE/>
        <w:autoSpaceDN/>
        <w:adjustRightInd/>
        <w:textAlignment w:val="auto"/>
        <w:rPr>
          <w:szCs w:val="26"/>
        </w:rPr>
      </w:pPr>
      <w:r>
        <w:rPr>
          <w:szCs w:val="26"/>
        </w:rPr>
        <w:t xml:space="preserve">Board Meeting # </w:t>
      </w:r>
      <w:r>
        <w:rPr>
          <w:szCs w:val="26"/>
        </w:rPr>
        <w:tab/>
      </w:r>
      <w:r>
        <w:rPr>
          <w:szCs w:val="26"/>
        </w:rPr>
        <w:tab/>
      </w:r>
      <w:r>
        <w:rPr>
          <w:szCs w:val="26"/>
        </w:rPr>
        <w:tab/>
      </w:r>
      <w:r>
        <w:rPr>
          <w:szCs w:val="26"/>
        </w:rPr>
        <w:tab/>
      </w:r>
      <w:r>
        <w:rPr>
          <w:szCs w:val="26"/>
        </w:rPr>
        <w:tab/>
      </w:r>
      <w:r>
        <w:rPr>
          <w:szCs w:val="26"/>
        </w:rPr>
        <w:tab/>
      </w:r>
      <w:r>
        <w:rPr>
          <w:szCs w:val="26"/>
        </w:rPr>
        <w:tab/>
      </w:r>
      <w:r>
        <w:rPr>
          <w:szCs w:val="26"/>
        </w:rPr>
        <w:tab/>
      </w:r>
      <w:r>
        <w:rPr>
          <w:szCs w:val="26"/>
        </w:rPr>
        <w:tab/>
      </w:r>
      <w:r>
        <w:rPr>
          <w:szCs w:val="26"/>
        </w:rPr>
        <w:tab/>
        <w:t>Date</w:t>
      </w:r>
    </w:p>
    <w:p w14:paraId="4758BF3E" w14:textId="77777777" w:rsidR="00A879D8" w:rsidRDefault="00A879D8" w:rsidP="00A879D8">
      <w:pPr>
        <w:overflowPunct/>
        <w:autoSpaceDE/>
        <w:autoSpaceDN/>
        <w:adjustRightInd/>
        <w:textAlignment w:val="auto"/>
        <w:rPr>
          <w:szCs w:val="26"/>
        </w:rPr>
      </w:pPr>
    </w:p>
    <w:p w14:paraId="32AD874A" w14:textId="77777777" w:rsidR="00A879D8" w:rsidRDefault="00A879D8" w:rsidP="00A879D8">
      <w:pPr>
        <w:overflowPunct/>
        <w:autoSpaceDE/>
        <w:autoSpaceDN/>
        <w:adjustRightInd/>
        <w:textAlignment w:val="auto"/>
        <w:rPr>
          <w:b/>
          <w:szCs w:val="26"/>
        </w:rPr>
      </w:pPr>
    </w:p>
    <w:p w14:paraId="462BEC96" w14:textId="1C1AAFC1" w:rsidR="00A879D8" w:rsidRDefault="00A879D8" w:rsidP="00A879D8">
      <w:pPr>
        <w:overflowPunct/>
        <w:autoSpaceDE/>
        <w:autoSpaceDN/>
        <w:adjustRightInd/>
        <w:textAlignment w:val="auto"/>
        <w:rPr>
          <w:b/>
          <w:szCs w:val="26"/>
          <w:u w:val="single"/>
        </w:rPr>
      </w:pPr>
      <w:r>
        <w:rPr>
          <w:b/>
          <w:szCs w:val="26"/>
        </w:rPr>
        <w:t>Purpose:</w:t>
      </w:r>
      <w:r w:rsidR="009814BA">
        <w:rPr>
          <w:b/>
          <w:szCs w:val="26"/>
        </w:rPr>
        <w:t xml:space="preserve"> (Provide a short description of the meeting purpose)</w:t>
      </w:r>
    </w:p>
    <w:p w14:paraId="1E201401" w14:textId="77777777" w:rsidR="00A879D8" w:rsidRPr="005A3100"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4FAC3837" w14:textId="77777777" w:rsidR="00A879D8" w:rsidRDefault="00A879D8" w:rsidP="00A879D8">
      <w:pPr>
        <w:overflowPunct/>
        <w:autoSpaceDE/>
        <w:autoSpaceDN/>
        <w:adjustRightInd/>
        <w:textAlignment w:val="auto"/>
        <w:rPr>
          <w:b/>
          <w:szCs w:val="26"/>
        </w:rPr>
      </w:pPr>
    </w:p>
    <w:p w14:paraId="1CF56542" w14:textId="77777777" w:rsidR="00A879D8" w:rsidRPr="00F47373" w:rsidRDefault="00A879D8" w:rsidP="00A879D8">
      <w:pPr>
        <w:overflowPunct/>
        <w:autoSpaceDE/>
        <w:autoSpaceDN/>
        <w:adjustRightInd/>
        <w:textAlignment w:val="auto"/>
        <w:rPr>
          <w:b/>
          <w:szCs w:val="26"/>
        </w:rPr>
      </w:pPr>
    </w:p>
    <w:p w14:paraId="0D3A4F33" w14:textId="17C310B1" w:rsidR="00A879D8" w:rsidRDefault="00A879D8" w:rsidP="00A879D8">
      <w:pPr>
        <w:overflowPunct/>
        <w:autoSpaceDE/>
        <w:autoSpaceDN/>
        <w:adjustRightInd/>
        <w:textAlignment w:val="auto"/>
        <w:rPr>
          <w:b/>
          <w:szCs w:val="26"/>
        </w:rPr>
      </w:pPr>
      <w:r w:rsidRPr="00F47373">
        <w:rPr>
          <w:b/>
          <w:szCs w:val="26"/>
        </w:rPr>
        <w:t>Agenda</w:t>
      </w:r>
      <w:r>
        <w:rPr>
          <w:b/>
          <w:szCs w:val="26"/>
        </w:rPr>
        <w:t>:</w:t>
      </w:r>
      <w:r w:rsidR="009814BA">
        <w:rPr>
          <w:b/>
          <w:szCs w:val="26"/>
        </w:rPr>
        <w:t xml:space="preserve"> (List items that will be discussed in this meeting)</w:t>
      </w:r>
    </w:p>
    <w:p w14:paraId="10FD102D" w14:textId="77777777" w:rsidR="00A879D8" w:rsidRPr="00F235A5" w:rsidRDefault="00A879D8" w:rsidP="00A879D8">
      <w:pPr>
        <w:numPr>
          <w:ilvl w:val="0"/>
          <w:numId w:val="22"/>
        </w:numPr>
        <w:overflowPunct/>
        <w:autoSpaceDE/>
        <w:autoSpaceDN/>
        <w:adjustRightInd/>
        <w:textAlignment w:val="auto"/>
        <w:rPr>
          <w:szCs w:val="26"/>
        </w:rPr>
      </w:pPr>
      <w:r w:rsidRPr="00F235A5">
        <w:rPr>
          <w:szCs w:val="26"/>
        </w:rPr>
        <w:t>Item 1</w:t>
      </w:r>
    </w:p>
    <w:p w14:paraId="57624E1C" w14:textId="77777777" w:rsidR="00A879D8" w:rsidRPr="00F235A5" w:rsidRDefault="00A879D8" w:rsidP="00A879D8">
      <w:pPr>
        <w:numPr>
          <w:ilvl w:val="0"/>
          <w:numId w:val="22"/>
        </w:numPr>
        <w:overflowPunct/>
        <w:autoSpaceDE/>
        <w:autoSpaceDN/>
        <w:adjustRightInd/>
        <w:textAlignment w:val="auto"/>
        <w:rPr>
          <w:szCs w:val="26"/>
        </w:rPr>
      </w:pPr>
      <w:r w:rsidRPr="00F235A5">
        <w:rPr>
          <w:szCs w:val="26"/>
        </w:rPr>
        <w:t>Item 2</w:t>
      </w:r>
    </w:p>
    <w:p w14:paraId="715B781D" w14:textId="77777777" w:rsidR="00A879D8" w:rsidRPr="00F235A5" w:rsidRDefault="00A879D8" w:rsidP="00A879D8">
      <w:pPr>
        <w:numPr>
          <w:ilvl w:val="0"/>
          <w:numId w:val="22"/>
        </w:numPr>
        <w:overflowPunct/>
        <w:autoSpaceDE/>
        <w:autoSpaceDN/>
        <w:adjustRightInd/>
        <w:textAlignment w:val="auto"/>
        <w:rPr>
          <w:szCs w:val="26"/>
        </w:rPr>
      </w:pPr>
      <w:r w:rsidRPr="00F235A5">
        <w:rPr>
          <w:szCs w:val="26"/>
        </w:rPr>
        <w:t>Item 3</w:t>
      </w:r>
    </w:p>
    <w:p w14:paraId="5D1BD89C" w14:textId="77777777" w:rsidR="00A879D8" w:rsidRPr="00F235A5" w:rsidRDefault="00A879D8" w:rsidP="00A879D8">
      <w:pPr>
        <w:numPr>
          <w:ilvl w:val="0"/>
          <w:numId w:val="22"/>
        </w:numPr>
        <w:overflowPunct/>
        <w:autoSpaceDE/>
        <w:autoSpaceDN/>
        <w:adjustRightInd/>
        <w:textAlignment w:val="auto"/>
        <w:rPr>
          <w:szCs w:val="26"/>
        </w:rPr>
      </w:pPr>
      <w:r w:rsidRPr="00F235A5">
        <w:rPr>
          <w:szCs w:val="26"/>
        </w:rPr>
        <w:t>Item 4</w:t>
      </w:r>
    </w:p>
    <w:p w14:paraId="1051BE0E" w14:textId="77777777" w:rsidR="00A879D8" w:rsidRDefault="00A879D8" w:rsidP="00A879D8">
      <w:pPr>
        <w:overflowPunct/>
        <w:autoSpaceDE/>
        <w:autoSpaceDN/>
        <w:adjustRightInd/>
        <w:ind w:left="720"/>
        <w:textAlignment w:val="auto"/>
        <w:rPr>
          <w:b/>
          <w:szCs w:val="26"/>
        </w:rPr>
      </w:pPr>
    </w:p>
    <w:p w14:paraId="2AF4C959" w14:textId="77777777" w:rsidR="00A879D8" w:rsidRDefault="00A879D8" w:rsidP="00A879D8">
      <w:pPr>
        <w:overflowPunct/>
        <w:autoSpaceDE/>
        <w:autoSpaceDN/>
        <w:adjustRightInd/>
        <w:textAlignment w:val="auto"/>
        <w:rPr>
          <w:b/>
          <w:szCs w:val="26"/>
        </w:rPr>
      </w:pPr>
    </w:p>
    <w:p w14:paraId="0BDD1FE5" w14:textId="01C36422" w:rsidR="00A879D8" w:rsidRDefault="00A879D8" w:rsidP="00A879D8">
      <w:pPr>
        <w:overflowPunct/>
        <w:autoSpaceDE/>
        <w:autoSpaceDN/>
        <w:adjustRightInd/>
        <w:textAlignment w:val="auto"/>
        <w:rPr>
          <w:b/>
          <w:szCs w:val="26"/>
        </w:rPr>
      </w:pPr>
      <w:r>
        <w:rPr>
          <w:b/>
          <w:szCs w:val="26"/>
        </w:rPr>
        <w:t>Members Present:</w:t>
      </w:r>
      <w:r w:rsidR="009814BA">
        <w:rPr>
          <w:b/>
          <w:szCs w:val="26"/>
        </w:rPr>
        <w:t xml:space="preserve"> (List all members who attended the meeting)</w:t>
      </w:r>
    </w:p>
    <w:p w14:paraId="3D1D4F63" w14:textId="77777777" w:rsidR="00A879D8"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287B4F79" w14:textId="77777777" w:rsidR="00A879D8"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1DA4ABE0" w14:textId="77777777" w:rsidR="00A879D8"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51627ED3" w14:textId="77777777" w:rsidR="00A879D8"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4AA8454F" w14:textId="77777777" w:rsidR="00A879D8" w:rsidRPr="005A3100"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3477CDAD" w14:textId="77777777" w:rsidR="00A879D8" w:rsidRDefault="00A879D8" w:rsidP="00A879D8">
      <w:pPr>
        <w:overflowPunct/>
        <w:autoSpaceDE/>
        <w:autoSpaceDN/>
        <w:adjustRightInd/>
        <w:textAlignment w:val="auto"/>
        <w:rPr>
          <w:b/>
          <w:szCs w:val="26"/>
        </w:rPr>
      </w:pPr>
    </w:p>
    <w:p w14:paraId="731A47DA" w14:textId="77777777" w:rsidR="00A879D8" w:rsidRDefault="00A879D8" w:rsidP="00A879D8">
      <w:pPr>
        <w:overflowPunct/>
        <w:autoSpaceDE/>
        <w:autoSpaceDN/>
        <w:adjustRightInd/>
        <w:textAlignment w:val="auto"/>
        <w:rPr>
          <w:b/>
          <w:szCs w:val="26"/>
        </w:rPr>
      </w:pPr>
    </w:p>
    <w:p w14:paraId="52436683" w14:textId="79C02D03" w:rsidR="00A879D8" w:rsidRDefault="00A879D8" w:rsidP="00A879D8">
      <w:pPr>
        <w:overflowPunct/>
        <w:autoSpaceDE/>
        <w:autoSpaceDN/>
        <w:adjustRightInd/>
        <w:textAlignment w:val="auto"/>
        <w:rPr>
          <w:b/>
          <w:szCs w:val="26"/>
        </w:rPr>
      </w:pPr>
      <w:r>
        <w:rPr>
          <w:b/>
          <w:szCs w:val="26"/>
        </w:rPr>
        <w:t>Decisions:</w:t>
      </w:r>
      <w:r w:rsidR="009814BA">
        <w:rPr>
          <w:b/>
          <w:szCs w:val="26"/>
        </w:rPr>
        <w:t xml:space="preserve"> (Provide a description of major decisions/actions of this meeting)</w:t>
      </w:r>
    </w:p>
    <w:p w14:paraId="7EC09437" w14:textId="77777777" w:rsidR="00A879D8" w:rsidRPr="005A3100"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3D030003" w14:textId="77777777" w:rsidR="00A879D8" w:rsidRDefault="00A879D8" w:rsidP="00A879D8">
      <w:pPr>
        <w:overflowPunct/>
        <w:autoSpaceDE/>
        <w:autoSpaceDN/>
        <w:adjustRightInd/>
        <w:textAlignment w:val="auto"/>
        <w:rPr>
          <w:szCs w:val="26"/>
        </w:rPr>
      </w:pPr>
    </w:p>
    <w:p w14:paraId="37243AA6" w14:textId="77777777" w:rsidR="00A879D8" w:rsidRDefault="00A879D8" w:rsidP="00A879D8">
      <w:pPr>
        <w:overflowPunct/>
        <w:autoSpaceDE/>
        <w:autoSpaceDN/>
        <w:adjustRightInd/>
        <w:textAlignment w:val="auto"/>
        <w:rPr>
          <w:szCs w:val="26"/>
        </w:rPr>
      </w:pPr>
    </w:p>
    <w:p w14:paraId="03EAB7B1" w14:textId="77777777" w:rsidR="00A879D8" w:rsidRDefault="00A879D8" w:rsidP="00A879D8">
      <w:pPr>
        <w:overflowPunct/>
        <w:autoSpaceDE/>
        <w:autoSpaceDN/>
        <w:adjustRightInd/>
        <w:textAlignment w:val="auto"/>
        <w:rPr>
          <w:szCs w:val="26"/>
        </w:rPr>
      </w:pPr>
    </w:p>
    <w:p w14:paraId="5E95BC6B" w14:textId="77777777" w:rsidR="00A879D8" w:rsidRDefault="00A879D8" w:rsidP="00A879D8">
      <w:pPr>
        <w:overflowPunct/>
        <w:autoSpaceDE/>
        <w:autoSpaceDN/>
        <w:adjustRightInd/>
        <w:textAlignment w:val="auto"/>
        <w:rPr>
          <w:szCs w:val="26"/>
        </w:rPr>
      </w:pPr>
    </w:p>
    <w:p w14:paraId="316A3AC6" w14:textId="77777777" w:rsidR="00A879D8" w:rsidRDefault="00A879D8" w:rsidP="00A879D8">
      <w:pPr>
        <w:overflowPunct/>
        <w:autoSpaceDE/>
        <w:autoSpaceDN/>
        <w:adjustRightInd/>
        <w:textAlignment w:val="auto"/>
        <w:rPr>
          <w:szCs w:val="26"/>
        </w:rPr>
      </w:pPr>
    </w:p>
    <w:p w14:paraId="535D98F7" w14:textId="77777777" w:rsidR="00A879D8" w:rsidRDefault="00A879D8" w:rsidP="00A879D8">
      <w:pPr>
        <w:overflowPunct/>
        <w:autoSpaceDE/>
        <w:autoSpaceDN/>
        <w:adjustRightInd/>
        <w:textAlignment w:val="auto"/>
        <w:rPr>
          <w:szCs w:val="26"/>
        </w:rPr>
      </w:pPr>
    </w:p>
    <w:p w14:paraId="48C2302B" w14:textId="77777777" w:rsidR="00A879D8" w:rsidRDefault="00A879D8" w:rsidP="00A879D8">
      <w:pPr>
        <w:overflowPunct/>
        <w:autoSpaceDE/>
        <w:autoSpaceDN/>
        <w:adjustRightInd/>
        <w:textAlignment w:val="auto"/>
        <w:rPr>
          <w:szCs w:val="26"/>
        </w:rPr>
      </w:pPr>
    </w:p>
    <w:p w14:paraId="5CBEC5CC" w14:textId="77777777" w:rsidR="00A879D8" w:rsidRDefault="00A879D8" w:rsidP="00A879D8">
      <w:pPr>
        <w:overflowPunct/>
        <w:autoSpaceDE/>
        <w:autoSpaceDN/>
        <w:adjustRightInd/>
        <w:textAlignment w:val="auto"/>
        <w:rPr>
          <w:szCs w:val="26"/>
        </w:rPr>
      </w:pPr>
    </w:p>
    <w:p w14:paraId="1DB71DB2" w14:textId="77777777" w:rsidR="00A879D8" w:rsidRDefault="00A879D8" w:rsidP="00A879D8">
      <w:pPr>
        <w:overflowPunct/>
        <w:autoSpaceDE/>
        <w:autoSpaceDN/>
        <w:adjustRightInd/>
        <w:textAlignment w:val="auto"/>
        <w:rPr>
          <w:szCs w:val="26"/>
        </w:rPr>
      </w:pPr>
    </w:p>
    <w:p w14:paraId="14FAEF70" w14:textId="77777777" w:rsidR="00A879D8" w:rsidRDefault="00A879D8" w:rsidP="00A879D8">
      <w:pPr>
        <w:overflowPunct/>
        <w:autoSpaceDE/>
        <w:autoSpaceDN/>
        <w:adjustRightInd/>
        <w:textAlignment w:val="auto"/>
        <w:rPr>
          <w:szCs w:val="26"/>
        </w:rPr>
      </w:pPr>
    </w:p>
    <w:p w14:paraId="79C050E2" w14:textId="77777777" w:rsidR="00A879D8" w:rsidRDefault="00A879D8" w:rsidP="00A879D8">
      <w:pPr>
        <w:overflowPunct/>
        <w:autoSpaceDE/>
        <w:autoSpaceDN/>
        <w:adjustRightInd/>
        <w:textAlignment w:val="auto"/>
        <w:rPr>
          <w:szCs w:val="26"/>
        </w:rPr>
      </w:pPr>
    </w:p>
    <w:p w14:paraId="61EBECF4" w14:textId="77777777" w:rsidR="00A879D8" w:rsidRDefault="00A879D8" w:rsidP="00A879D8">
      <w:pPr>
        <w:overflowPunct/>
        <w:autoSpaceDE/>
        <w:autoSpaceDN/>
        <w:adjustRightInd/>
        <w:textAlignment w:val="auto"/>
        <w:rPr>
          <w:szCs w:val="26"/>
        </w:rPr>
      </w:pPr>
    </w:p>
    <w:p w14:paraId="32EE3A69" w14:textId="77777777" w:rsidR="00A879D8" w:rsidRDefault="00A879D8" w:rsidP="00A879D8">
      <w:pPr>
        <w:overflowPunct/>
        <w:autoSpaceDE/>
        <w:autoSpaceDN/>
        <w:adjustRightInd/>
        <w:textAlignment w:val="auto"/>
        <w:rPr>
          <w:szCs w:val="26"/>
        </w:rPr>
      </w:pPr>
    </w:p>
    <w:p w14:paraId="7843ABF4" w14:textId="77777777" w:rsidR="00A879D8" w:rsidRDefault="00A879D8" w:rsidP="00A879D8">
      <w:pPr>
        <w:overflowPunct/>
        <w:autoSpaceDE/>
        <w:autoSpaceDN/>
        <w:adjustRightInd/>
        <w:textAlignment w:val="auto"/>
        <w:rPr>
          <w:szCs w:val="26"/>
        </w:rPr>
      </w:pPr>
    </w:p>
    <w:p w14:paraId="5728995D" w14:textId="77777777" w:rsidR="00A879D8" w:rsidRDefault="00A879D8" w:rsidP="00A879D8">
      <w:pPr>
        <w:overflowPunct/>
        <w:autoSpaceDE/>
        <w:autoSpaceDN/>
        <w:adjustRightInd/>
        <w:textAlignment w:val="auto"/>
        <w:rPr>
          <w:szCs w:val="26"/>
        </w:rPr>
      </w:pPr>
    </w:p>
    <w:p w14:paraId="4B906A03" w14:textId="77777777" w:rsidR="00A879D8" w:rsidRDefault="00A879D8" w:rsidP="00A879D8">
      <w:pPr>
        <w:overflowPunct/>
        <w:autoSpaceDE/>
        <w:autoSpaceDN/>
        <w:adjustRightInd/>
        <w:textAlignment w:val="auto"/>
        <w:rPr>
          <w:szCs w:val="26"/>
        </w:rPr>
      </w:pPr>
    </w:p>
    <w:p w14:paraId="334212AC" w14:textId="77777777" w:rsidR="00A879D8" w:rsidRDefault="00A879D8" w:rsidP="00A879D8">
      <w:pPr>
        <w:overflowPunct/>
        <w:autoSpaceDE/>
        <w:autoSpaceDN/>
        <w:adjustRightInd/>
        <w:textAlignment w:val="auto"/>
        <w:rPr>
          <w:szCs w:val="26"/>
        </w:rPr>
      </w:pPr>
    </w:p>
    <w:p w14:paraId="767FF486" w14:textId="666F05E3" w:rsidR="007822E9" w:rsidRDefault="007822E9" w:rsidP="00A879D8">
      <w:pPr>
        <w:overflowPunct/>
        <w:autoSpaceDE/>
        <w:autoSpaceDN/>
        <w:adjustRightInd/>
        <w:textAlignment w:val="auto"/>
        <w:rPr>
          <w:szCs w:val="26"/>
        </w:rPr>
      </w:pPr>
    </w:p>
    <w:p w14:paraId="18789EC1" w14:textId="77777777" w:rsidR="007822E9" w:rsidRDefault="007822E9" w:rsidP="00A879D8">
      <w:pPr>
        <w:overflowPunct/>
        <w:autoSpaceDE/>
        <w:autoSpaceDN/>
        <w:adjustRightInd/>
        <w:textAlignment w:val="auto"/>
        <w:rPr>
          <w:szCs w:val="26"/>
        </w:rPr>
      </w:pPr>
    </w:p>
    <w:p w14:paraId="2D1AFD74" w14:textId="77777777" w:rsidR="007822E9" w:rsidRDefault="007822E9" w:rsidP="00A879D8">
      <w:pPr>
        <w:overflowPunct/>
        <w:autoSpaceDE/>
        <w:autoSpaceDN/>
        <w:adjustRightInd/>
        <w:textAlignment w:val="auto"/>
        <w:rPr>
          <w:szCs w:val="26"/>
        </w:rPr>
      </w:pPr>
    </w:p>
    <w:p w14:paraId="29185333" w14:textId="77777777" w:rsidR="007822E9" w:rsidRDefault="007822E9" w:rsidP="00A879D8">
      <w:pPr>
        <w:overflowPunct/>
        <w:autoSpaceDE/>
        <w:autoSpaceDN/>
        <w:adjustRightInd/>
        <w:textAlignment w:val="auto"/>
        <w:rPr>
          <w:szCs w:val="26"/>
        </w:rPr>
      </w:pPr>
    </w:p>
    <w:p w14:paraId="08D31772" w14:textId="77777777" w:rsidR="00A879D8" w:rsidRDefault="00A879D8" w:rsidP="00A879D8">
      <w:pPr>
        <w:overflowPunct/>
        <w:autoSpaceDE/>
        <w:autoSpaceDN/>
        <w:adjustRightInd/>
        <w:textAlignment w:val="auto"/>
        <w:rPr>
          <w:szCs w:val="26"/>
        </w:rPr>
      </w:pPr>
      <w:r>
        <w:rPr>
          <w:szCs w:val="26"/>
        </w:rPr>
        <w:t>Board Voting Form-This form will be used for decision making upon a matter needing board approval.</w:t>
      </w:r>
    </w:p>
    <w:p w14:paraId="49836EBD" w14:textId="0AE0C2FE" w:rsidR="009814BA" w:rsidRDefault="009814BA" w:rsidP="00A879D8">
      <w:pPr>
        <w:overflowPunct/>
        <w:autoSpaceDE/>
        <w:autoSpaceDN/>
        <w:adjustRightInd/>
        <w:textAlignment w:val="auto"/>
        <w:rPr>
          <w:szCs w:val="26"/>
        </w:rPr>
      </w:pPr>
      <w:r>
        <w:rPr>
          <w:szCs w:val="26"/>
        </w:rPr>
        <w:t xml:space="preserve">The main purpose of this form is to log the votes </w:t>
      </w:r>
      <w:r w:rsidR="00B862E2">
        <w:rPr>
          <w:szCs w:val="26"/>
        </w:rPr>
        <w:t>for auditing purposes.</w:t>
      </w:r>
    </w:p>
    <w:p w14:paraId="2537246B" w14:textId="77777777" w:rsidR="00A879D8" w:rsidRDefault="00A879D8" w:rsidP="00A879D8">
      <w:pPr>
        <w:overflowPunct/>
        <w:autoSpaceDE/>
        <w:autoSpaceDN/>
        <w:adjustRightInd/>
        <w:textAlignment w:val="auto"/>
        <w:rPr>
          <w:szCs w:val="26"/>
        </w:rPr>
      </w:pPr>
    </w:p>
    <w:p w14:paraId="4F7CD298" w14:textId="77777777" w:rsidR="00A879D8" w:rsidRDefault="00A879D8" w:rsidP="00A879D8">
      <w:pPr>
        <w:overflowPunct/>
        <w:autoSpaceDE/>
        <w:autoSpaceDN/>
        <w:adjustRightInd/>
        <w:jc w:val="center"/>
        <w:textAlignment w:val="auto"/>
        <w:rPr>
          <w:b/>
          <w:sz w:val="24"/>
          <w:szCs w:val="24"/>
        </w:rPr>
      </w:pPr>
      <w:r w:rsidRPr="001C15A6">
        <w:rPr>
          <w:b/>
          <w:sz w:val="24"/>
          <w:szCs w:val="24"/>
        </w:rPr>
        <w:t>Board Voting Form</w:t>
      </w:r>
    </w:p>
    <w:p w14:paraId="02A7F421" w14:textId="43083D96" w:rsidR="00A879D8" w:rsidRDefault="00A879D8" w:rsidP="00A879D8">
      <w:pPr>
        <w:overflowPunct/>
        <w:autoSpaceDE/>
        <w:autoSpaceDN/>
        <w:adjustRightInd/>
        <w:textAlignment w:val="auto"/>
        <w:rPr>
          <w:b/>
        </w:rPr>
      </w:pPr>
      <w:r w:rsidRPr="00263EA5">
        <w:rPr>
          <w:b/>
        </w:rPr>
        <w:t>Voting</w:t>
      </w:r>
      <w:r>
        <w:rPr>
          <w:b/>
        </w:rPr>
        <w:t xml:space="preserve"> Details:</w:t>
      </w:r>
    </w:p>
    <w:p w14:paraId="004D407A" w14:textId="77777777" w:rsidR="00A879D8" w:rsidRDefault="00A879D8" w:rsidP="00A879D8">
      <w:pPr>
        <w:overflowPunct/>
        <w:autoSpaceDE/>
        <w:autoSpaceDN/>
        <w:adjustRightInd/>
        <w:textAlignment w:val="auto"/>
        <w:rPr>
          <w:b/>
        </w:rPr>
      </w:pPr>
    </w:p>
    <w:p w14:paraId="2EAF3B6D" w14:textId="03308ED5" w:rsidR="00A879D8" w:rsidRDefault="00A879D8" w:rsidP="00A879D8">
      <w:pPr>
        <w:overflowPunct/>
        <w:autoSpaceDE/>
        <w:autoSpaceDN/>
        <w:adjustRightInd/>
        <w:textAlignment w:val="auto"/>
      </w:pPr>
      <w:r>
        <w:t>Voting</w:t>
      </w:r>
      <w:r w:rsidRPr="00776115">
        <w:t xml:space="preserve"> Matter</w:t>
      </w:r>
      <w:r w:rsidR="00B862E2">
        <w:t xml:space="preserve"> (Provide a short description of the item being voted on)</w:t>
      </w:r>
    </w:p>
    <w:p w14:paraId="13878A6E" w14:textId="77777777" w:rsidR="00A879D8" w:rsidRDefault="00A879D8" w:rsidP="00A879D8">
      <w:pPr>
        <w:overflowPunct/>
        <w:autoSpaceDE/>
        <w:autoSpaceDN/>
        <w:adjustRightInd/>
        <w:textAlignment w:val="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1D64C44" w14:textId="77777777" w:rsidR="00A879D8" w:rsidRPr="00CD3E93" w:rsidRDefault="00A879D8" w:rsidP="00A879D8">
      <w:pPr>
        <w:overflowPunct/>
        <w:autoSpaceDE/>
        <w:autoSpaceDN/>
        <w:adjustRightInd/>
        <w:textAlignment w:val="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538B049" w14:textId="77777777" w:rsidR="00A879D8" w:rsidRDefault="00A879D8" w:rsidP="00A879D8">
      <w:pPr>
        <w:overflowPunct/>
        <w:autoSpaceDE/>
        <w:autoSpaceDN/>
        <w:adjustRightInd/>
        <w:textAlignment w:val="auto"/>
        <w:rPr>
          <w:b/>
        </w:rPr>
      </w:pPr>
    </w:p>
    <w:p w14:paraId="0ACFA35C" w14:textId="77777777" w:rsidR="00A879D8" w:rsidRPr="00263EA5" w:rsidRDefault="00A879D8" w:rsidP="00A879D8">
      <w:pPr>
        <w:overflowPunct/>
        <w:autoSpaceDE/>
        <w:autoSpaceDN/>
        <w:adjustRightInd/>
        <w:textAlignment w:val="auto"/>
        <w:rPr>
          <w:b/>
        </w:rPr>
      </w:pPr>
    </w:p>
    <w:p w14:paraId="5ABAB4CC" w14:textId="77777777" w:rsidR="00A879D8" w:rsidRPr="00263EA5" w:rsidRDefault="00A879D8" w:rsidP="00A879D8">
      <w:pPr>
        <w:overflowPunct/>
        <w:autoSpaceDE/>
        <w:autoSpaceDN/>
        <w:adjustRightInd/>
        <w:textAlignment w:val="auto"/>
        <w:rPr>
          <w:b/>
        </w:rPr>
      </w:pPr>
      <w:r>
        <w:rPr>
          <w:b/>
        </w:rPr>
        <w:t>Board Member Details</w:t>
      </w:r>
      <w:r w:rsidRPr="00263EA5">
        <w:rPr>
          <w:b/>
        </w:rPr>
        <w:t>:</w:t>
      </w:r>
    </w:p>
    <w:p w14:paraId="47B6CEAD" w14:textId="77777777" w:rsidR="00A879D8" w:rsidRDefault="00A879D8" w:rsidP="00A879D8">
      <w:pPr>
        <w:overflowPunct/>
        <w:autoSpaceDE/>
        <w:autoSpaceDN/>
        <w:adjustRightInd/>
        <w:textAlignment w:val="auto"/>
      </w:pPr>
    </w:p>
    <w:p w14:paraId="4B239126" w14:textId="77777777" w:rsidR="00A879D8" w:rsidRPr="00DF1CCF" w:rsidRDefault="00A879D8" w:rsidP="00A879D8">
      <w:pPr>
        <w:overflowPunct/>
        <w:autoSpaceDE/>
        <w:autoSpaceDN/>
        <w:adjustRightInd/>
        <w:textAlignment w:val="auto"/>
        <w:rPr>
          <w:u w:val="single"/>
        </w:rPr>
      </w:pPr>
      <w:r>
        <w:rPr>
          <w:u w:val="single"/>
        </w:rPr>
        <w:tab/>
      </w:r>
      <w:r>
        <w:rPr>
          <w:u w:val="single"/>
        </w:rPr>
        <w:tab/>
      </w:r>
      <w:r>
        <w:rPr>
          <w:u w:val="single"/>
        </w:rPr>
        <w:tab/>
      </w:r>
      <w:r>
        <w:rPr>
          <w:u w:val="single"/>
        </w:rPr>
        <w:tab/>
      </w:r>
      <w:r>
        <w:rPr>
          <w:u w:val="single"/>
        </w:rPr>
        <w:tab/>
      </w:r>
    </w:p>
    <w:p w14:paraId="2E843187" w14:textId="77777777" w:rsidR="00A879D8" w:rsidRDefault="00A879D8" w:rsidP="00A879D8">
      <w:pPr>
        <w:overflowPunct/>
        <w:autoSpaceDE/>
        <w:autoSpaceDN/>
        <w:adjustRightInd/>
        <w:textAlignment w:val="auto"/>
      </w:pPr>
      <w:r>
        <w:t xml:space="preserve">First Name </w:t>
      </w:r>
    </w:p>
    <w:p w14:paraId="206CCFE7" w14:textId="77777777" w:rsidR="00A879D8" w:rsidRPr="00DF1CCF" w:rsidRDefault="00A879D8" w:rsidP="00A879D8">
      <w:pPr>
        <w:overflowPunct/>
        <w:autoSpaceDE/>
        <w:autoSpaceDN/>
        <w:adjustRightInd/>
        <w:textAlignment w:val="auto"/>
        <w:rPr>
          <w:u w:val="single"/>
        </w:rPr>
      </w:pPr>
      <w:r>
        <w:rPr>
          <w:u w:val="single"/>
        </w:rPr>
        <w:tab/>
      </w:r>
      <w:r>
        <w:rPr>
          <w:u w:val="single"/>
        </w:rPr>
        <w:tab/>
      </w:r>
      <w:r>
        <w:rPr>
          <w:u w:val="single"/>
        </w:rPr>
        <w:tab/>
      </w:r>
      <w:r>
        <w:rPr>
          <w:u w:val="single"/>
        </w:rPr>
        <w:tab/>
      </w:r>
      <w:r>
        <w:rPr>
          <w:u w:val="single"/>
        </w:rPr>
        <w:tab/>
      </w:r>
    </w:p>
    <w:p w14:paraId="09708BD1" w14:textId="77777777" w:rsidR="00A879D8" w:rsidRDefault="00A879D8" w:rsidP="00A879D8">
      <w:pPr>
        <w:overflowPunct/>
        <w:autoSpaceDE/>
        <w:autoSpaceDN/>
        <w:adjustRightInd/>
        <w:textAlignment w:val="auto"/>
      </w:pPr>
      <w:r>
        <w:t xml:space="preserve">Last Name </w:t>
      </w:r>
    </w:p>
    <w:p w14:paraId="3DB07B8F" w14:textId="77777777" w:rsidR="00A879D8" w:rsidRPr="00DF1CCF" w:rsidRDefault="00A879D8" w:rsidP="00A879D8">
      <w:pPr>
        <w:overflowPunct/>
        <w:autoSpaceDE/>
        <w:autoSpaceDN/>
        <w:adjustRightInd/>
        <w:textAlignment w:val="auto"/>
        <w:rPr>
          <w:u w:val="single"/>
        </w:rPr>
      </w:pPr>
      <w:r>
        <w:rPr>
          <w:u w:val="single"/>
        </w:rPr>
        <w:tab/>
      </w:r>
      <w:r>
        <w:rPr>
          <w:u w:val="single"/>
        </w:rPr>
        <w:tab/>
      </w:r>
      <w:r>
        <w:rPr>
          <w:u w:val="single"/>
        </w:rPr>
        <w:tab/>
      </w:r>
      <w:r>
        <w:rPr>
          <w:u w:val="single"/>
        </w:rPr>
        <w:tab/>
      </w:r>
      <w:r>
        <w:rPr>
          <w:u w:val="single"/>
        </w:rPr>
        <w:tab/>
      </w:r>
    </w:p>
    <w:p w14:paraId="3681045A" w14:textId="77777777" w:rsidR="00A879D8" w:rsidRDefault="00A879D8" w:rsidP="00A879D8">
      <w:pPr>
        <w:overflowPunct/>
        <w:autoSpaceDE/>
        <w:autoSpaceDN/>
        <w:adjustRightInd/>
        <w:textAlignment w:val="auto"/>
      </w:pPr>
      <w:r>
        <w:t>Position</w:t>
      </w:r>
    </w:p>
    <w:p w14:paraId="0E90BDA6" w14:textId="77777777" w:rsidR="00A879D8" w:rsidRDefault="00A879D8" w:rsidP="00A879D8">
      <w:pPr>
        <w:overflowPunct/>
        <w:autoSpaceDE/>
        <w:autoSpaceDN/>
        <w:adjustRightInd/>
        <w:textAlignment w:val="auto"/>
      </w:pPr>
    </w:p>
    <w:p w14:paraId="61C851AF" w14:textId="77777777" w:rsidR="00A879D8" w:rsidRDefault="00A879D8" w:rsidP="00A879D8">
      <w:pPr>
        <w:overflowPunct/>
        <w:autoSpaceDE/>
        <w:autoSpaceDN/>
        <w:adjustRightInd/>
        <w:textAlignment w:val="auto"/>
      </w:pPr>
    </w:p>
    <w:p w14:paraId="5CF2923F" w14:textId="77777777" w:rsidR="00A879D8" w:rsidRDefault="00A879D8" w:rsidP="00A879D8">
      <w:pPr>
        <w:overflowPunct/>
        <w:autoSpaceDE/>
        <w:autoSpaceDN/>
        <w:adjustRightInd/>
        <w:textAlignment w:val="auto"/>
      </w:pPr>
    </w:p>
    <w:p w14:paraId="60E15566" w14:textId="77777777" w:rsidR="00A879D8" w:rsidRDefault="00A879D8" w:rsidP="00A879D8">
      <w:pPr>
        <w:overflowPunct/>
        <w:autoSpaceDE/>
        <w:autoSpaceDN/>
        <w:adjustRightInd/>
        <w:textAlignment w:val="auto"/>
      </w:pPr>
      <w:r>
        <w:br/>
      </w:r>
    </w:p>
    <w:p w14:paraId="3F961414" w14:textId="77777777" w:rsidR="00A879D8" w:rsidRDefault="00A879D8" w:rsidP="00A879D8">
      <w:pPr>
        <w:overflowPunct/>
        <w:autoSpaceDE/>
        <w:autoSpaceDN/>
        <w:adjustRightInd/>
        <w:textAlignment w:val="auto"/>
      </w:pPr>
    </w:p>
    <w:p w14:paraId="7B8D1DED" w14:textId="77777777" w:rsidR="00A879D8" w:rsidRDefault="00A879D8" w:rsidP="00A879D8">
      <w:pPr>
        <w:overflowPunct/>
        <w:autoSpaceDE/>
        <w:autoSpaceDN/>
        <w:adjustRightInd/>
        <w:textAlignment w:val="auto"/>
      </w:pPr>
    </w:p>
    <w:p w14:paraId="6FC2050E" w14:textId="77777777" w:rsidR="00A879D8" w:rsidRDefault="00A879D8" w:rsidP="00A879D8">
      <w:pPr>
        <w:overflowPunct/>
        <w:autoSpaceDE/>
        <w:autoSpaceDN/>
        <w:adjustRightInd/>
        <w:textAlignment w:val="auto"/>
      </w:pPr>
    </w:p>
    <w:p w14:paraId="0148E2F3" w14:textId="77777777" w:rsidR="00A879D8" w:rsidRDefault="00A879D8" w:rsidP="00A879D8">
      <w:pPr>
        <w:overflowPunct/>
        <w:autoSpaceDE/>
        <w:autoSpaceDN/>
        <w:adjustRightInd/>
        <w:textAlignment w:val="auto"/>
      </w:pPr>
    </w:p>
    <w:p w14:paraId="6437374D" w14:textId="77777777" w:rsidR="00A879D8" w:rsidRDefault="00A879D8" w:rsidP="00A879D8">
      <w:pPr>
        <w:overflowPunct/>
        <w:autoSpaceDE/>
        <w:autoSpaceDN/>
        <w:adjustRightInd/>
        <w:textAlignment w:val="auto"/>
      </w:pPr>
    </w:p>
    <w:p w14:paraId="35517990" w14:textId="77777777" w:rsidR="00A879D8" w:rsidRDefault="00A879D8" w:rsidP="00A879D8">
      <w:pPr>
        <w:overflowPunct/>
        <w:autoSpaceDE/>
        <w:autoSpaceDN/>
        <w:adjustRightInd/>
        <w:textAlignment w:val="auto"/>
      </w:pPr>
    </w:p>
    <w:p w14:paraId="11B16088" w14:textId="77777777" w:rsidR="00A879D8" w:rsidRDefault="00A879D8" w:rsidP="00A879D8">
      <w:pPr>
        <w:overflowPunct/>
        <w:autoSpaceDE/>
        <w:autoSpaceDN/>
        <w:adjustRightInd/>
        <w:textAlignment w:val="auto"/>
      </w:pPr>
    </w:p>
    <w:p w14:paraId="5CD1055D" w14:textId="77777777" w:rsidR="00A879D8" w:rsidRDefault="00A879D8" w:rsidP="00A879D8">
      <w:pPr>
        <w:overflowPunct/>
        <w:autoSpaceDE/>
        <w:autoSpaceDN/>
        <w:adjustRightInd/>
        <w:textAlignment w:val="auto"/>
      </w:pPr>
    </w:p>
    <w:p w14:paraId="59C7B752" w14:textId="77777777" w:rsidR="00A879D8" w:rsidRDefault="00A879D8" w:rsidP="00A879D8">
      <w:pPr>
        <w:overflowPunct/>
        <w:autoSpaceDE/>
        <w:autoSpaceDN/>
        <w:adjustRightInd/>
        <w:textAlignment w:val="auto"/>
      </w:pPr>
    </w:p>
    <w:p w14:paraId="5DD0AC43" w14:textId="77777777" w:rsidR="00A879D8" w:rsidRPr="00CD3E93" w:rsidRDefault="00A879D8" w:rsidP="00A879D8">
      <w:pPr>
        <w:numPr>
          <w:ilvl w:val="0"/>
          <w:numId w:val="21"/>
        </w:numPr>
        <w:overflowPunct/>
        <w:autoSpaceDE/>
        <w:autoSpaceDN/>
        <w:adjustRightInd/>
        <w:textAlignment w:val="auto"/>
        <w:rPr>
          <w:b/>
          <w:sz w:val="24"/>
          <w:szCs w:val="24"/>
        </w:rPr>
      </w:pPr>
      <w:r w:rsidRPr="00CD3E93">
        <w:rPr>
          <w:b/>
          <w:sz w:val="24"/>
          <w:szCs w:val="24"/>
        </w:rPr>
        <w:t>Approve Change Request</w:t>
      </w:r>
    </w:p>
    <w:p w14:paraId="296D80A0" w14:textId="77777777" w:rsidR="00A879D8" w:rsidRDefault="00A879D8" w:rsidP="00A879D8">
      <w:pPr>
        <w:numPr>
          <w:ilvl w:val="0"/>
          <w:numId w:val="21"/>
        </w:numPr>
        <w:overflowPunct/>
        <w:autoSpaceDE/>
        <w:autoSpaceDN/>
        <w:adjustRightInd/>
        <w:textAlignment w:val="auto"/>
        <w:rPr>
          <w:b/>
          <w:sz w:val="24"/>
          <w:szCs w:val="24"/>
        </w:rPr>
      </w:pPr>
      <w:r>
        <w:rPr>
          <w:b/>
          <w:sz w:val="24"/>
          <w:szCs w:val="24"/>
        </w:rPr>
        <w:t>Deny Change R</w:t>
      </w:r>
      <w:r w:rsidRPr="00263EA5">
        <w:rPr>
          <w:b/>
          <w:sz w:val="24"/>
          <w:szCs w:val="24"/>
        </w:rPr>
        <w:t>equest</w:t>
      </w:r>
    </w:p>
    <w:p w14:paraId="68EC3E62" w14:textId="77777777" w:rsidR="00A879D8" w:rsidRDefault="00A879D8" w:rsidP="00A879D8">
      <w:pPr>
        <w:overflowPunct/>
        <w:autoSpaceDE/>
        <w:autoSpaceDN/>
        <w:adjustRightInd/>
        <w:textAlignment w:val="auto"/>
        <w:rPr>
          <w:b/>
          <w:sz w:val="24"/>
          <w:szCs w:val="24"/>
        </w:rPr>
      </w:pPr>
    </w:p>
    <w:p w14:paraId="4A2221A6" w14:textId="77777777" w:rsidR="00A879D8" w:rsidRDefault="00A879D8" w:rsidP="00A879D8">
      <w:pPr>
        <w:overflowPunct/>
        <w:autoSpaceDE/>
        <w:autoSpaceDN/>
        <w:adjustRightInd/>
        <w:textAlignment w:val="auto"/>
        <w:rPr>
          <w:b/>
          <w:sz w:val="24"/>
          <w:szCs w:val="24"/>
        </w:rPr>
      </w:pPr>
    </w:p>
    <w:p w14:paraId="1A71B44D" w14:textId="77777777" w:rsidR="00A879D8" w:rsidRDefault="00A879D8" w:rsidP="00A879D8">
      <w:pPr>
        <w:overflowPunct/>
        <w:autoSpaceDE/>
        <w:autoSpaceDN/>
        <w:adjustRightInd/>
        <w:textAlignment w:val="auto"/>
        <w:rPr>
          <w:b/>
          <w:sz w:val="24"/>
          <w:szCs w:val="24"/>
        </w:rPr>
      </w:pPr>
    </w:p>
    <w:p w14:paraId="171E9D08" w14:textId="77777777" w:rsidR="00A879D8" w:rsidRDefault="00A879D8" w:rsidP="00A879D8">
      <w:pPr>
        <w:overflowPunct/>
        <w:autoSpaceDE/>
        <w:autoSpaceDN/>
        <w:adjustRightInd/>
        <w:textAlignment w:val="auto"/>
        <w:rPr>
          <w:b/>
          <w:sz w:val="24"/>
          <w:szCs w:val="24"/>
        </w:rPr>
      </w:pPr>
    </w:p>
    <w:p w14:paraId="0C7AF215" w14:textId="77777777" w:rsidR="00A879D8" w:rsidRDefault="00A879D8" w:rsidP="00A879D8">
      <w:pPr>
        <w:overflowPunct/>
        <w:autoSpaceDE/>
        <w:autoSpaceDN/>
        <w:adjustRightInd/>
        <w:textAlignment w:val="auto"/>
        <w:rPr>
          <w:b/>
          <w:sz w:val="24"/>
          <w:szCs w:val="24"/>
        </w:rPr>
      </w:pPr>
    </w:p>
    <w:p w14:paraId="63A5CF9E" w14:textId="77777777" w:rsidR="00A879D8" w:rsidRDefault="00A879D8" w:rsidP="00A879D8">
      <w:pPr>
        <w:overflowPunct/>
        <w:autoSpaceDE/>
        <w:autoSpaceDN/>
        <w:adjustRightInd/>
        <w:textAlignment w:val="auto"/>
        <w:rPr>
          <w:b/>
          <w:sz w:val="24"/>
          <w:szCs w:val="24"/>
        </w:rPr>
      </w:pPr>
    </w:p>
    <w:p w14:paraId="6B1ABEE1" w14:textId="77777777" w:rsidR="00A879D8" w:rsidRDefault="00A879D8" w:rsidP="00A879D8">
      <w:pPr>
        <w:overflowPunct/>
        <w:autoSpaceDE/>
        <w:autoSpaceDN/>
        <w:adjustRightInd/>
        <w:textAlignment w:val="auto"/>
        <w:rPr>
          <w:b/>
          <w:sz w:val="24"/>
          <w:szCs w:val="24"/>
        </w:rPr>
      </w:pPr>
    </w:p>
    <w:p w14:paraId="7C19BFCF" w14:textId="77777777" w:rsidR="00A879D8" w:rsidRDefault="00A879D8" w:rsidP="00A879D8">
      <w:pPr>
        <w:overflowPunct/>
        <w:autoSpaceDE/>
        <w:autoSpaceDN/>
        <w:adjustRightInd/>
        <w:textAlignment w:val="auto"/>
        <w:rPr>
          <w:b/>
          <w:sz w:val="24"/>
          <w:szCs w:val="24"/>
        </w:rPr>
      </w:pPr>
    </w:p>
    <w:p w14:paraId="0C39FA27" w14:textId="77777777" w:rsidR="00A879D8" w:rsidRDefault="00A879D8" w:rsidP="00A879D8">
      <w:pPr>
        <w:overflowPunct/>
        <w:autoSpaceDE/>
        <w:autoSpaceDN/>
        <w:adjustRightInd/>
        <w:textAlignment w:val="auto"/>
        <w:rPr>
          <w:b/>
          <w:sz w:val="24"/>
          <w:szCs w:val="24"/>
        </w:rPr>
      </w:pPr>
    </w:p>
    <w:p w14:paraId="617084E4" w14:textId="77777777" w:rsidR="00A879D8" w:rsidRDefault="00A879D8" w:rsidP="00A879D8">
      <w:pPr>
        <w:overflowPunct/>
        <w:autoSpaceDE/>
        <w:autoSpaceDN/>
        <w:adjustRightInd/>
        <w:textAlignment w:val="auto"/>
        <w:rPr>
          <w:b/>
          <w:sz w:val="24"/>
          <w:szCs w:val="24"/>
        </w:rPr>
      </w:pPr>
    </w:p>
    <w:p w14:paraId="273E6656" w14:textId="77777777" w:rsidR="00A879D8" w:rsidRDefault="00A879D8" w:rsidP="00A879D8">
      <w:pPr>
        <w:overflowPunct/>
        <w:autoSpaceDE/>
        <w:autoSpaceDN/>
        <w:adjustRightInd/>
        <w:textAlignment w:val="auto"/>
        <w:rPr>
          <w:szCs w:val="26"/>
        </w:rPr>
      </w:pPr>
    </w:p>
    <w:p w14:paraId="74F84FF9" w14:textId="00CFA712" w:rsidR="00C11BCB" w:rsidRDefault="00C11BCB" w:rsidP="00A879D8">
      <w:pPr>
        <w:overflowPunct/>
        <w:autoSpaceDE/>
        <w:autoSpaceDN/>
        <w:adjustRightInd/>
        <w:textAlignment w:val="auto"/>
        <w:rPr>
          <w:szCs w:val="26"/>
        </w:rPr>
      </w:pPr>
    </w:p>
    <w:p w14:paraId="043E4D11" w14:textId="77777777" w:rsidR="00C11BCB" w:rsidRDefault="00C11BCB" w:rsidP="00A879D8">
      <w:pPr>
        <w:overflowPunct/>
        <w:autoSpaceDE/>
        <w:autoSpaceDN/>
        <w:adjustRightInd/>
        <w:textAlignment w:val="auto"/>
        <w:rPr>
          <w:szCs w:val="26"/>
        </w:rPr>
      </w:pPr>
    </w:p>
    <w:p w14:paraId="17E7D582" w14:textId="77777777" w:rsidR="00C11BCB" w:rsidRDefault="00C11BCB" w:rsidP="00A879D8">
      <w:pPr>
        <w:overflowPunct/>
        <w:autoSpaceDE/>
        <w:autoSpaceDN/>
        <w:adjustRightInd/>
        <w:textAlignment w:val="auto"/>
        <w:rPr>
          <w:szCs w:val="26"/>
        </w:rPr>
      </w:pPr>
    </w:p>
    <w:p w14:paraId="1FE8C59D" w14:textId="77777777" w:rsidR="00A879D8" w:rsidRPr="00D153C7"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rPr>
        <w:tab/>
      </w:r>
      <w:r>
        <w:rPr>
          <w:szCs w:val="26"/>
        </w:rPr>
        <w:tab/>
      </w:r>
      <w:r>
        <w:rPr>
          <w:szCs w:val="26"/>
        </w:rPr>
        <w:tab/>
      </w:r>
      <w:r>
        <w:rPr>
          <w:szCs w:val="26"/>
        </w:rPr>
        <w:tab/>
      </w:r>
      <w:r>
        <w:rPr>
          <w:szCs w:val="26"/>
        </w:rPr>
        <w:tab/>
      </w:r>
      <w:r>
        <w:rPr>
          <w:szCs w:val="26"/>
          <w:u w:val="single"/>
        </w:rPr>
        <w:tab/>
      </w:r>
      <w:r>
        <w:rPr>
          <w:szCs w:val="26"/>
          <w:u w:val="single"/>
        </w:rPr>
        <w:tab/>
      </w:r>
      <w:r>
        <w:rPr>
          <w:szCs w:val="26"/>
          <w:u w:val="single"/>
        </w:rPr>
        <w:tab/>
      </w:r>
    </w:p>
    <w:p w14:paraId="3FF1DFBE" w14:textId="77777777" w:rsidR="00C11BCB" w:rsidRDefault="00A879D8" w:rsidP="00A879D8">
      <w:pPr>
        <w:overflowPunct/>
        <w:autoSpaceDE/>
        <w:autoSpaceDN/>
        <w:adjustRightInd/>
        <w:textAlignment w:val="auto"/>
        <w:rPr>
          <w:szCs w:val="26"/>
        </w:rPr>
      </w:pPr>
      <w:r>
        <w:rPr>
          <w:szCs w:val="26"/>
        </w:rPr>
        <w:t>Signature</w:t>
      </w:r>
      <w:r>
        <w:rPr>
          <w:szCs w:val="26"/>
        </w:rPr>
        <w:tab/>
      </w:r>
      <w:r>
        <w:rPr>
          <w:szCs w:val="26"/>
        </w:rPr>
        <w:tab/>
      </w:r>
      <w:r>
        <w:rPr>
          <w:szCs w:val="26"/>
        </w:rPr>
        <w:tab/>
      </w:r>
      <w:r>
        <w:rPr>
          <w:szCs w:val="26"/>
        </w:rPr>
        <w:tab/>
      </w:r>
      <w:r>
        <w:rPr>
          <w:szCs w:val="26"/>
        </w:rPr>
        <w:tab/>
      </w:r>
      <w:r>
        <w:rPr>
          <w:szCs w:val="26"/>
        </w:rPr>
        <w:tab/>
      </w:r>
      <w:r>
        <w:rPr>
          <w:szCs w:val="26"/>
        </w:rPr>
        <w:tab/>
      </w:r>
      <w:r>
        <w:rPr>
          <w:szCs w:val="26"/>
        </w:rPr>
        <w:tab/>
        <w:t>Date</w:t>
      </w:r>
    </w:p>
    <w:p w14:paraId="585A23E8" w14:textId="77777777" w:rsidR="00A879D8" w:rsidRDefault="00A879D8" w:rsidP="00A879D8">
      <w:pPr>
        <w:overflowPunct/>
        <w:autoSpaceDE/>
        <w:autoSpaceDN/>
        <w:adjustRightInd/>
        <w:textAlignment w:val="auto"/>
        <w:rPr>
          <w:szCs w:val="26"/>
        </w:rPr>
      </w:pPr>
      <w:r>
        <w:rPr>
          <w:szCs w:val="26"/>
        </w:rPr>
        <w:lastRenderedPageBreak/>
        <w:t>Change Configuration Form-This form will be used to document the deadline of changes, impact of change, and details of the accepted change.</w:t>
      </w:r>
    </w:p>
    <w:p w14:paraId="15204F47" w14:textId="77777777" w:rsidR="00A879D8" w:rsidRDefault="00A879D8" w:rsidP="00A879D8">
      <w:pPr>
        <w:overflowPunct/>
        <w:autoSpaceDE/>
        <w:autoSpaceDN/>
        <w:adjustRightInd/>
        <w:textAlignment w:val="auto"/>
        <w:rPr>
          <w:szCs w:val="26"/>
        </w:rPr>
      </w:pPr>
    </w:p>
    <w:p w14:paraId="138E2206" w14:textId="77777777" w:rsidR="00A879D8" w:rsidRPr="001C15A6" w:rsidRDefault="00A879D8" w:rsidP="00A879D8">
      <w:pPr>
        <w:overflowPunct/>
        <w:autoSpaceDE/>
        <w:autoSpaceDN/>
        <w:adjustRightInd/>
        <w:jc w:val="center"/>
        <w:textAlignment w:val="auto"/>
        <w:rPr>
          <w:b/>
          <w:sz w:val="24"/>
          <w:szCs w:val="24"/>
        </w:rPr>
      </w:pPr>
      <w:r w:rsidRPr="001C15A6">
        <w:rPr>
          <w:b/>
          <w:sz w:val="24"/>
          <w:szCs w:val="24"/>
        </w:rPr>
        <w:t>Change Configuration Form</w:t>
      </w:r>
    </w:p>
    <w:p w14:paraId="4EBC01BE" w14:textId="77777777" w:rsidR="00A879D8" w:rsidRDefault="00A879D8" w:rsidP="00A879D8">
      <w:pPr>
        <w:overflowPunct/>
        <w:autoSpaceDE/>
        <w:autoSpaceDN/>
        <w:adjustRightInd/>
        <w:textAlignment w:val="auto"/>
        <w:rPr>
          <w:szCs w:val="26"/>
        </w:rPr>
      </w:pPr>
      <w:proofErr w:type="spellStart"/>
      <w:r>
        <w:rPr>
          <w:szCs w:val="26"/>
        </w:rPr>
        <w:t>ChangeConfig</w:t>
      </w:r>
      <w:proofErr w:type="spellEnd"/>
      <w:r>
        <w:rPr>
          <w:szCs w:val="26"/>
        </w:rPr>
        <w:t xml:space="preserve"># </w:t>
      </w:r>
      <w:r>
        <w:rPr>
          <w:szCs w:val="26"/>
        </w:rPr>
        <w:tab/>
      </w:r>
      <w:r>
        <w:rPr>
          <w:szCs w:val="26"/>
        </w:rPr>
        <w:tab/>
      </w:r>
      <w:r>
        <w:rPr>
          <w:szCs w:val="26"/>
        </w:rPr>
        <w:tab/>
      </w:r>
      <w:r>
        <w:rPr>
          <w:szCs w:val="26"/>
        </w:rPr>
        <w:tab/>
      </w:r>
      <w:r>
        <w:rPr>
          <w:szCs w:val="26"/>
        </w:rPr>
        <w:tab/>
      </w:r>
      <w:r>
        <w:rPr>
          <w:szCs w:val="26"/>
        </w:rPr>
        <w:tab/>
      </w:r>
      <w:r>
        <w:rPr>
          <w:szCs w:val="26"/>
        </w:rPr>
        <w:tab/>
      </w:r>
      <w:r>
        <w:rPr>
          <w:szCs w:val="26"/>
        </w:rPr>
        <w:tab/>
      </w:r>
      <w:r>
        <w:rPr>
          <w:szCs w:val="26"/>
        </w:rPr>
        <w:tab/>
      </w:r>
      <w:r>
        <w:rPr>
          <w:szCs w:val="26"/>
        </w:rPr>
        <w:tab/>
        <w:t>Date</w:t>
      </w:r>
    </w:p>
    <w:p w14:paraId="1D9BAD64" w14:textId="77777777" w:rsidR="00A879D8" w:rsidRDefault="00A879D8" w:rsidP="00A879D8">
      <w:pPr>
        <w:overflowPunct/>
        <w:autoSpaceDE/>
        <w:autoSpaceDN/>
        <w:adjustRightInd/>
        <w:textAlignment w:val="auto"/>
        <w:rPr>
          <w:szCs w:val="26"/>
        </w:rPr>
      </w:pPr>
    </w:p>
    <w:p w14:paraId="7857A739" w14:textId="523A2659" w:rsidR="00A879D8" w:rsidRDefault="00A879D8" w:rsidP="00A879D8">
      <w:pPr>
        <w:overflowPunct/>
        <w:autoSpaceDE/>
        <w:autoSpaceDN/>
        <w:adjustRightInd/>
        <w:textAlignment w:val="auto"/>
        <w:rPr>
          <w:b/>
          <w:szCs w:val="26"/>
        </w:rPr>
      </w:pPr>
      <w:r w:rsidRPr="006B5643">
        <w:rPr>
          <w:b/>
          <w:szCs w:val="26"/>
        </w:rPr>
        <w:t>Approved Change</w:t>
      </w:r>
      <w:r>
        <w:rPr>
          <w:b/>
          <w:szCs w:val="26"/>
        </w:rPr>
        <w:t>:</w:t>
      </w:r>
      <w:r w:rsidR="00336D5C">
        <w:rPr>
          <w:b/>
          <w:szCs w:val="26"/>
        </w:rPr>
        <w:t xml:space="preserve"> (Provide a description of the approved change request)</w:t>
      </w:r>
    </w:p>
    <w:p w14:paraId="55B72400" w14:textId="77777777" w:rsidR="00A879D8"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6DECFC39" w14:textId="77777777" w:rsidR="00A879D8" w:rsidRDefault="00A879D8" w:rsidP="00A879D8">
      <w:pPr>
        <w:overflowPunct/>
        <w:autoSpaceDE/>
        <w:autoSpaceDN/>
        <w:adjustRightInd/>
        <w:textAlignment w:val="auto"/>
        <w:rPr>
          <w:b/>
          <w:szCs w:val="26"/>
          <w:u w:val="single"/>
        </w:rPr>
      </w:pPr>
    </w:p>
    <w:p w14:paraId="379509F3" w14:textId="36055FFB" w:rsidR="00A879D8" w:rsidRDefault="00A879D8" w:rsidP="00A879D8">
      <w:pPr>
        <w:overflowPunct/>
        <w:autoSpaceDE/>
        <w:autoSpaceDN/>
        <w:adjustRightInd/>
        <w:textAlignment w:val="auto"/>
        <w:rPr>
          <w:b/>
          <w:szCs w:val="26"/>
        </w:rPr>
      </w:pPr>
      <w:r w:rsidRPr="00D272E4">
        <w:rPr>
          <w:b/>
          <w:szCs w:val="26"/>
        </w:rPr>
        <w:t>Purpose for Change:</w:t>
      </w:r>
      <w:r w:rsidR="00336D5C">
        <w:rPr>
          <w:b/>
          <w:szCs w:val="26"/>
        </w:rPr>
        <w:t xml:space="preserve"> (Provide the purpose for the proposed change)</w:t>
      </w:r>
    </w:p>
    <w:p w14:paraId="6BAB70D6" w14:textId="77777777" w:rsidR="00A879D8" w:rsidRPr="00D272E4"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2B14BF79" w14:textId="77777777" w:rsidR="00A879D8" w:rsidRDefault="00A879D8" w:rsidP="00A879D8">
      <w:pPr>
        <w:overflowPunct/>
        <w:autoSpaceDE/>
        <w:autoSpaceDN/>
        <w:adjustRightInd/>
        <w:textAlignment w:val="auto"/>
        <w:rPr>
          <w:b/>
          <w:szCs w:val="26"/>
          <w:u w:val="single"/>
        </w:rPr>
      </w:pPr>
    </w:p>
    <w:p w14:paraId="56025701" w14:textId="6BDD2FAD" w:rsidR="00A879D8" w:rsidRDefault="00A879D8" w:rsidP="00A879D8">
      <w:pPr>
        <w:overflowPunct/>
        <w:autoSpaceDE/>
        <w:autoSpaceDN/>
        <w:adjustRightInd/>
        <w:textAlignment w:val="auto"/>
        <w:rPr>
          <w:b/>
          <w:szCs w:val="26"/>
        </w:rPr>
      </w:pPr>
      <w:r>
        <w:rPr>
          <w:b/>
          <w:szCs w:val="26"/>
        </w:rPr>
        <w:t>Steps to be taken:</w:t>
      </w:r>
      <w:r w:rsidR="00336D5C">
        <w:rPr>
          <w:b/>
          <w:szCs w:val="26"/>
        </w:rPr>
        <w:t xml:space="preserve"> (Provide a list of steps to be taken in order to accomplish the change)</w:t>
      </w:r>
    </w:p>
    <w:p w14:paraId="32D0973B" w14:textId="77777777" w:rsidR="00A879D8" w:rsidRPr="000107FC"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0746926C" w14:textId="77777777" w:rsidR="00A879D8" w:rsidRDefault="00A879D8" w:rsidP="00A879D8">
      <w:pPr>
        <w:overflowPunct/>
        <w:autoSpaceDE/>
        <w:autoSpaceDN/>
        <w:adjustRightInd/>
        <w:textAlignment w:val="auto"/>
        <w:rPr>
          <w:szCs w:val="26"/>
        </w:rPr>
      </w:pPr>
    </w:p>
    <w:p w14:paraId="396BE07F" w14:textId="5C2AAFBD" w:rsidR="00A879D8" w:rsidRDefault="00A879D8" w:rsidP="00A879D8">
      <w:pPr>
        <w:overflowPunct/>
        <w:autoSpaceDE/>
        <w:autoSpaceDN/>
        <w:adjustRightInd/>
        <w:textAlignment w:val="auto"/>
        <w:rPr>
          <w:b/>
          <w:szCs w:val="26"/>
        </w:rPr>
      </w:pPr>
      <w:r w:rsidRPr="006B5643">
        <w:rPr>
          <w:b/>
          <w:szCs w:val="26"/>
        </w:rPr>
        <w:t>Impact of Change</w:t>
      </w:r>
      <w:r>
        <w:rPr>
          <w:b/>
          <w:szCs w:val="26"/>
        </w:rPr>
        <w:t>:</w:t>
      </w:r>
      <w:r w:rsidR="00336D5C">
        <w:rPr>
          <w:b/>
          <w:szCs w:val="26"/>
        </w:rPr>
        <w:t xml:space="preserve"> (Provide a description of the overall impact that the change will cause in the system)</w:t>
      </w:r>
    </w:p>
    <w:p w14:paraId="7A9048DE" w14:textId="77777777" w:rsidR="00A879D8"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0C485999" w14:textId="77777777" w:rsidR="00A879D8" w:rsidRDefault="00A879D8" w:rsidP="00A879D8">
      <w:pPr>
        <w:overflowPunct/>
        <w:autoSpaceDE/>
        <w:autoSpaceDN/>
        <w:adjustRightInd/>
        <w:textAlignment w:val="auto"/>
        <w:rPr>
          <w:b/>
          <w:szCs w:val="26"/>
          <w:u w:val="single"/>
        </w:rPr>
      </w:pPr>
    </w:p>
    <w:p w14:paraId="4EA1FA41" w14:textId="77777777" w:rsidR="00A879D8" w:rsidRPr="000107FC" w:rsidRDefault="00A879D8" w:rsidP="00A879D8">
      <w:pPr>
        <w:overflowPunct/>
        <w:autoSpaceDE/>
        <w:autoSpaceDN/>
        <w:adjustRightInd/>
        <w:textAlignment w:val="auto"/>
        <w:rPr>
          <w:b/>
          <w:szCs w:val="26"/>
          <w:u w:val="single"/>
        </w:rPr>
      </w:pPr>
    </w:p>
    <w:p w14:paraId="370A67E1" w14:textId="77777777" w:rsidR="00A879D8" w:rsidRDefault="00A879D8" w:rsidP="00A879D8">
      <w:pPr>
        <w:overflowPunct/>
        <w:autoSpaceDE/>
        <w:autoSpaceDN/>
        <w:adjustRightInd/>
        <w:textAlignment w:val="auto"/>
        <w:rPr>
          <w:szCs w:val="26"/>
        </w:rPr>
      </w:pPr>
    </w:p>
    <w:p w14:paraId="253FFB88" w14:textId="77777777" w:rsidR="00A879D8" w:rsidRDefault="00A879D8" w:rsidP="00A879D8">
      <w:pPr>
        <w:overflowPunct/>
        <w:autoSpaceDE/>
        <w:autoSpaceDN/>
        <w:adjustRightInd/>
        <w:textAlignment w:val="auto"/>
        <w:rPr>
          <w:b/>
          <w:szCs w:val="26"/>
        </w:rPr>
      </w:pPr>
      <w:r w:rsidRPr="006B5643">
        <w:rPr>
          <w:b/>
          <w:szCs w:val="26"/>
        </w:rPr>
        <w:t>Due Date</w:t>
      </w:r>
      <w:r>
        <w:rPr>
          <w:b/>
          <w:szCs w:val="26"/>
        </w:rPr>
        <w:t>:</w:t>
      </w:r>
    </w:p>
    <w:p w14:paraId="22A14D40" w14:textId="77777777" w:rsidR="00A879D8" w:rsidRPr="000107FC" w:rsidRDefault="00A879D8" w:rsidP="00A879D8">
      <w:pPr>
        <w:overflowPunct/>
        <w:autoSpaceDE/>
        <w:autoSpaceDN/>
        <w:adjustRightInd/>
        <w:textAlignment w:val="auto"/>
        <w:rPr>
          <w:b/>
          <w:szCs w:val="26"/>
          <w:u w:val="single"/>
        </w:rPr>
      </w:pPr>
      <w:r>
        <w:rPr>
          <w:b/>
          <w:szCs w:val="26"/>
          <w:u w:val="single"/>
        </w:rPr>
        <w:tab/>
      </w:r>
      <w:r>
        <w:rPr>
          <w:b/>
          <w:szCs w:val="26"/>
          <w:u w:val="single"/>
        </w:rPr>
        <w:tab/>
      </w:r>
      <w:r>
        <w:rPr>
          <w:b/>
          <w:szCs w:val="26"/>
          <w:u w:val="single"/>
        </w:rPr>
        <w:tab/>
      </w:r>
    </w:p>
    <w:p w14:paraId="211D569C" w14:textId="77777777" w:rsidR="00A879D8" w:rsidRDefault="00A879D8" w:rsidP="00A879D8">
      <w:pPr>
        <w:overflowPunct/>
        <w:autoSpaceDE/>
        <w:autoSpaceDN/>
        <w:adjustRightInd/>
        <w:textAlignment w:val="auto"/>
        <w:rPr>
          <w:szCs w:val="26"/>
        </w:rPr>
      </w:pPr>
    </w:p>
    <w:p w14:paraId="7D9067A6" w14:textId="77777777" w:rsidR="00A879D8" w:rsidRDefault="00A879D8" w:rsidP="00A879D8">
      <w:pPr>
        <w:overflowPunct/>
        <w:autoSpaceDE/>
        <w:autoSpaceDN/>
        <w:adjustRightInd/>
        <w:jc w:val="right"/>
        <w:textAlignment w:val="auto"/>
        <w:rPr>
          <w:szCs w:val="26"/>
        </w:rPr>
      </w:pPr>
    </w:p>
    <w:p w14:paraId="27E5485D" w14:textId="77777777" w:rsidR="00A879D8" w:rsidRDefault="00A879D8" w:rsidP="00A879D8">
      <w:pPr>
        <w:overflowPunct/>
        <w:autoSpaceDE/>
        <w:autoSpaceDN/>
        <w:adjustRightInd/>
        <w:textAlignment w:val="auto"/>
        <w:rPr>
          <w:szCs w:val="26"/>
        </w:rPr>
      </w:pPr>
    </w:p>
    <w:p w14:paraId="2215D168" w14:textId="77777777" w:rsidR="00A879D8" w:rsidRDefault="00A879D8" w:rsidP="00A879D8">
      <w:pPr>
        <w:overflowPunct/>
        <w:autoSpaceDE/>
        <w:autoSpaceDN/>
        <w:adjustRightInd/>
        <w:textAlignment w:val="auto"/>
        <w:rPr>
          <w:szCs w:val="26"/>
        </w:rPr>
      </w:pPr>
    </w:p>
    <w:p w14:paraId="3A0F5068" w14:textId="77777777" w:rsidR="00A879D8" w:rsidRDefault="00A879D8" w:rsidP="00A879D8">
      <w:pPr>
        <w:overflowPunct/>
        <w:autoSpaceDE/>
        <w:autoSpaceDN/>
        <w:adjustRightInd/>
        <w:textAlignment w:val="auto"/>
        <w:rPr>
          <w:szCs w:val="26"/>
        </w:rPr>
      </w:pPr>
    </w:p>
    <w:p w14:paraId="77E848EE" w14:textId="77777777" w:rsidR="00A879D8" w:rsidRDefault="00A879D8" w:rsidP="00A879D8">
      <w:pPr>
        <w:overflowPunct/>
        <w:autoSpaceDE/>
        <w:autoSpaceDN/>
        <w:adjustRightInd/>
        <w:textAlignment w:val="auto"/>
        <w:rPr>
          <w:szCs w:val="26"/>
        </w:rPr>
      </w:pPr>
    </w:p>
    <w:p w14:paraId="2035C1EC" w14:textId="77777777" w:rsidR="00A879D8" w:rsidRDefault="00A879D8" w:rsidP="00A879D8">
      <w:pPr>
        <w:overflowPunct/>
        <w:autoSpaceDE/>
        <w:autoSpaceDN/>
        <w:adjustRightInd/>
        <w:textAlignment w:val="auto"/>
        <w:rPr>
          <w:szCs w:val="26"/>
        </w:rPr>
      </w:pPr>
    </w:p>
    <w:p w14:paraId="69C7612F" w14:textId="77777777" w:rsidR="00A879D8" w:rsidRDefault="00A879D8" w:rsidP="00A879D8">
      <w:pPr>
        <w:overflowPunct/>
        <w:autoSpaceDE/>
        <w:autoSpaceDN/>
        <w:adjustRightInd/>
        <w:textAlignment w:val="auto"/>
        <w:rPr>
          <w:b/>
          <w:szCs w:val="26"/>
        </w:rPr>
      </w:pPr>
      <w:r>
        <w:rPr>
          <w:b/>
          <w:szCs w:val="26"/>
        </w:rPr>
        <w:t>Signatures:</w:t>
      </w:r>
    </w:p>
    <w:p w14:paraId="20E84522" w14:textId="77777777" w:rsidR="00A879D8" w:rsidRDefault="00A879D8" w:rsidP="00A879D8">
      <w:pPr>
        <w:overflowPunct/>
        <w:autoSpaceDE/>
        <w:autoSpaceDN/>
        <w:adjustRightInd/>
        <w:textAlignment w:val="auto"/>
        <w:rPr>
          <w:b/>
          <w:szCs w:val="26"/>
        </w:rPr>
      </w:pPr>
    </w:p>
    <w:p w14:paraId="09B0E2E6" w14:textId="77777777" w:rsidR="00A879D8" w:rsidRPr="00953358" w:rsidRDefault="00A879D8" w:rsidP="00A879D8">
      <w:pPr>
        <w:overflowPunct/>
        <w:autoSpaceDE/>
        <w:autoSpaceDN/>
        <w:adjustRightInd/>
        <w:textAlignment w:val="auto"/>
        <w:rPr>
          <w:szCs w:val="26"/>
        </w:rPr>
      </w:pPr>
      <w:r>
        <w:rPr>
          <w:szCs w:val="26"/>
          <w:u w:val="single"/>
        </w:rPr>
        <w:tab/>
      </w:r>
      <w:r>
        <w:rPr>
          <w:szCs w:val="26"/>
          <w:u w:val="single"/>
        </w:rPr>
        <w:tab/>
      </w:r>
      <w:r>
        <w:rPr>
          <w:szCs w:val="26"/>
          <w:u w:val="single"/>
        </w:rPr>
        <w:tab/>
      </w:r>
      <w:r>
        <w:rPr>
          <w:szCs w:val="26"/>
          <w:u w:val="single"/>
        </w:rPr>
        <w:tab/>
      </w:r>
      <w:r>
        <w:rPr>
          <w:szCs w:val="26"/>
        </w:rPr>
        <w:tab/>
      </w:r>
      <w:r>
        <w:rPr>
          <w:szCs w:val="26"/>
        </w:rPr>
        <w:tab/>
      </w:r>
      <w:r>
        <w:rPr>
          <w:szCs w:val="26"/>
        </w:rPr>
        <w:tab/>
      </w:r>
      <w:r>
        <w:rPr>
          <w:szCs w:val="26"/>
          <w:u w:val="single"/>
        </w:rPr>
        <w:tab/>
      </w:r>
      <w:r>
        <w:rPr>
          <w:szCs w:val="26"/>
          <w:u w:val="single"/>
        </w:rPr>
        <w:tab/>
      </w:r>
      <w:r>
        <w:rPr>
          <w:szCs w:val="26"/>
          <w:u w:val="single"/>
        </w:rPr>
        <w:tab/>
      </w:r>
      <w:r>
        <w:rPr>
          <w:szCs w:val="26"/>
          <w:u w:val="single"/>
        </w:rPr>
        <w:tab/>
      </w:r>
    </w:p>
    <w:p w14:paraId="61FD5836" w14:textId="77777777" w:rsidR="00A879D8" w:rsidRDefault="00A879D8" w:rsidP="00A879D8">
      <w:pPr>
        <w:overflowPunct/>
        <w:autoSpaceDE/>
        <w:autoSpaceDN/>
        <w:adjustRightInd/>
        <w:textAlignment w:val="auto"/>
        <w:rPr>
          <w:szCs w:val="26"/>
        </w:rPr>
      </w:pPr>
      <w:r>
        <w:rPr>
          <w:szCs w:val="26"/>
        </w:rPr>
        <w:t>Daniel Coronel</w:t>
      </w:r>
      <w:r>
        <w:rPr>
          <w:szCs w:val="26"/>
        </w:rPr>
        <w:tab/>
      </w:r>
      <w:r>
        <w:rPr>
          <w:szCs w:val="26"/>
        </w:rPr>
        <w:tab/>
      </w:r>
      <w:r>
        <w:rPr>
          <w:szCs w:val="26"/>
        </w:rPr>
        <w:tab/>
      </w:r>
      <w:r>
        <w:rPr>
          <w:szCs w:val="26"/>
        </w:rPr>
        <w:tab/>
      </w:r>
      <w:r>
        <w:rPr>
          <w:szCs w:val="26"/>
        </w:rPr>
        <w:tab/>
      </w:r>
      <w:r>
        <w:rPr>
          <w:szCs w:val="26"/>
        </w:rPr>
        <w:tab/>
        <w:t>Ricardo Garcia</w:t>
      </w:r>
      <w:r>
        <w:rPr>
          <w:szCs w:val="26"/>
        </w:rPr>
        <w:tab/>
      </w:r>
    </w:p>
    <w:p w14:paraId="4F2DF478" w14:textId="77777777" w:rsidR="00A879D8" w:rsidRDefault="00A879D8" w:rsidP="00A879D8">
      <w:pPr>
        <w:overflowPunct/>
        <w:autoSpaceDE/>
        <w:autoSpaceDN/>
        <w:adjustRightInd/>
        <w:textAlignment w:val="auto"/>
        <w:rPr>
          <w:szCs w:val="26"/>
        </w:rPr>
      </w:pPr>
      <w:r>
        <w:rPr>
          <w:szCs w:val="26"/>
        </w:rPr>
        <w:tab/>
      </w:r>
      <w:r>
        <w:rPr>
          <w:szCs w:val="26"/>
        </w:rPr>
        <w:tab/>
      </w:r>
      <w:r>
        <w:rPr>
          <w:szCs w:val="26"/>
        </w:rPr>
        <w:tab/>
      </w:r>
      <w:r>
        <w:rPr>
          <w:szCs w:val="26"/>
        </w:rPr>
        <w:tab/>
      </w:r>
      <w:r>
        <w:rPr>
          <w:szCs w:val="26"/>
        </w:rPr>
        <w:tab/>
      </w:r>
      <w:r>
        <w:rPr>
          <w:szCs w:val="26"/>
        </w:rPr>
        <w:tab/>
      </w:r>
      <w:r>
        <w:rPr>
          <w:szCs w:val="26"/>
        </w:rPr>
        <w:tab/>
      </w:r>
    </w:p>
    <w:p w14:paraId="31088C2B" w14:textId="77777777" w:rsidR="00A879D8" w:rsidRPr="00953358" w:rsidRDefault="00A879D8" w:rsidP="00A879D8">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rPr>
        <w:tab/>
      </w:r>
      <w:r>
        <w:rPr>
          <w:szCs w:val="26"/>
        </w:rPr>
        <w:tab/>
      </w:r>
      <w:r>
        <w:rPr>
          <w:szCs w:val="26"/>
        </w:rPr>
        <w:tab/>
      </w:r>
      <w:r>
        <w:rPr>
          <w:szCs w:val="26"/>
          <w:u w:val="single"/>
        </w:rPr>
        <w:tab/>
      </w:r>
      <w:r>
        <w:rPr>
          <w:szCs w:val="26"/>
          <w:u w:val="single"/>
        </w:rPr>
        <w:tab/>
      </w:r>
      <w:r>
        <w:rPr>
          <w:szCs w:val="26"/>
          <w:u w:val="single"/>
        </w:rPr>
        <w:tab/>
      </w:r>
      <w:r>
        <w:rPr>
          <w:szCs w:val="26"/>
          <w:u w:val="single"/>
        </w:rPr>
        <w:tab/>
      </w:r>
    </w:p>
    <w:p w14:paraId="2FF608AA" w14:textId="77777777" w:rsidR="00A879D8" w:rsidRDefault="00A879D8" w:rsidP="00A879D8">
      <w:pPr>
        <w:overflowPunct/>
        <w:autoSpaceDE/>
        <w:autoSpaceDN/>
        <w:adjustRightInd/>
        <w:textAlignment w:val="auto"/>
        <w:rPr>
          <w:szCs w:val="26"/>
        </w:rPr>
      </w:pPr>
      <w:r>
        <w:rPr>
          <w:szCs w:val="26"/>
        </w:rPr>
        <w:t>Brian Espinosa</w:t>
      </w:r>
      <w:r>
        <w:rPr>
          <w:szCs w:val="26"/>
        </w:rPr>
        <w:tab/>
      </w:r>
      <w:r>
        <w:rPr>
          <w:szCs w:val="26"/>
        </w:rPr>
        <w:tab/>
      </w:r>
      <w:r>
        <w:rPr>
          <w:szCs w:val="26"/>
        </w:rPr>
        <w:tab/>
      </w:r>
      <w:r>
        <w:rPr>
          <w:szCs w:val="26"/>
        </w:rPr>
        <w:tab/>
      </w:r>
      <w:r>
        <w:rPr>
          <w:szCs w:val="26"/>
        </w:rPr>
        <w:tab/>
      </w:r>
      <w:r>
        <w:rPr>
          <w:szCs w:val="26"/>
        </w:rPr>
        <w:tab/>
        <w:t>Jose Herrera</w:t>
      </w:r>
    </w:p>
    <w:p w14:paraId="0CB740B2" w14:textId="77777777" w:rsidR="00A879D8" w:rsidRDefault="00A879D8" w:rsidP="00A879D8">
      <w:pPr>
        <w:overflowPunct/>
        <w:autoSpaceDE/>
        <w:autoSpaceDN/>
        <w:adjustRightInd/>
        <w:textAlignment w:val="auto"/>
        <w:rPr>
          <w:szCs w:val="26"/>
          <w:u w:val="single"/>
        </w:rPr>
      </w:pPr>
      <w:r>
        <w:rPr>
          <w:szCs w:val="26"/>
        </w:rPr>
        <w:tab/>
      </w:r>
      <w:r>
        <w:rPr>
          <w:szCs w:val="26"/>
        </w:rPr>
        <w:tab/>
      </w:r>
      <w:r>
        <w:rPr>
          <w:szCs w:val="26"/>
        </w:rPr>
        <w:tab/>
      </w:r>
      <w:r>
        <w:rPr>
          <w:szCs w:val="26"/>
          <w:u w:val="single"/>
        </w:rPr>
        <w:tab/>
      </w:r>
      <w:r>
        <w:rPr>
          <w:szCs w:val="26"/>
          <w:u w:val="single"/>
        </w:rPr>
        <w:tab/>
      </w:r>
      <w:r>
        <w:rPr>
          <w:szCs w:val="26"/>
          <w:u w:val="single"/>
        </w:rPr>
        <w:tab/>
      </w:r>
      <w:r>
        <w:rPr>
          <w:szCs w:val="26"/>
          <w:u w:val="single"/>
        </w:rPr>
        <w:tab/>
      </w:r>
    </w:p>
    <w:p w14:paraId="6D39A575" w14:textId="77777777" w:rsidR="00A879D8" w:rsidRPr="00953358" w:rsidRDefault="00A879D8" w:rsidP="00A879D8">
      <w:pPr>
        <w:overflowPunct/>
        <w:autoSpaceDE/>
        <w:autoSpaceDN/>
        <w:adjustRightInd/>
        <w:ind w:left="1440" w:firstLine="720"/>
        <w:textAlignment w:val="auto"/>
        <w:rPr>
          <w:szCs w:val="26"/>
        </w:rPr>
      </w:pPr>
      <w:r>
        <w:rPr>
          <w:szCs w:val="26"/>
        </w:rPr>
        <w:t>Ryan Martinez</w:t>
      </w:r>
    </w:p>
    <w:p w14:paraId="5B14BABC" w14:textId="77777777" w:rsidR="00A879D8" w:rsidRDefault="00A879D8" w:rsidP="001F29A3"/>
    <w:p w14:paraId="791215E7" w14:textId="6648D836" w:rsidR="006760BC" w:rsidRDefault="006760BC" w:rsidP="001F29A3"/>
    <w:p w14:paraId="5ED68212" w14:textId="77777777" w:rsidR="006760BC" w:rsidRDefault="006760BC" w:rsidP="001F29A3"/>
    <w:p w14:paraId="27B784B6" w14:textId="77777777" w:rsidR="006760BC" w:rsidRDefault="006760BC" w:rsidP="001F29A3"/>
    <w:p w14:paraId="38181191" w14:textId="77777777" w:rsidR="00610594" w:rsidRDefault="00610594" w:rsidP="001F29A3"/>
    <w:p w14:paraId="40B29061" w14:textId="77777777" w:rsidR="007C25A1" w:rsidRDefault="007C25A1" w:rsidP="001F29A3"/>
    <w:p w14:paraId="330B4391" w14:textId="77777777" w:rsidR="007C25A1" w:rsidRDefault="007C25A1" w:rsidP="007C25A1">
      <w:pPr>
        <w:overflowPunct/>
        <w:autoSpaceDE/>
        <w:autoSpaceDN/>
        <w:adjustRightInd/>
        <w:textAlignment w:val="auto"/>
        <w:rPr>
          <w:szCs w:val="26"/>
        </w:rPr>
      </w:pPr>
      <w:r>
        <w:rPr>
          <w:szCs w:val="26"/>
        </w:rPr>
        <w:lastRenderedPageBreak/>
        <w:t>Baseline Form-This form will be used for the updating of Baselines, logging any and all changes made, version number, and details necessary for auditing purposes.</w:t>
      </w:r>
    </w:p>
    <w:p w14:paraId="522BDE07" w14:textId="77777777" w:rsidR="007C25A1" w:rsidRDefault="007C25A1" w:rsidP="007C25A1">
      <w:pPr>
        <w:overflowPunct/>
        <w:autoSpaceDE/>
        <w:autoSpaceDN/>
        <w:adjustRightInd/>
        <w:textAlignment w:val="auto"/>
        <w:rPr>
          <w:szCs w:val="26"/>
        </w:rPr>
      </w:pPr>
    </w:p>
    <w:p w14:paraId="77F18FE7" w14:textId="77777777" w:rsidR="007C25A1" w:rsidRPr="00FF1195" w:rsidRDefault="007C25A1" w:rsidP="007C25A1">
      <w:pPr>
        <w:overflowPunct/>
        <w:autoSpaceDE/>
        <w:autoSpaceDN/>
        <w:adjustRightInd/>
        <w:jc w:val="center"/>
        <w:textAlignment w:val="auto"/>
        <w:rPr>
          <w:b/>
          <w:sz w:val="24"/>
          <w:szCs w:val="24"/>
        </w:rPr>
      </w:pPr>
      <w:r w:rsidRPr="001C15A6">
        <w:rPr>
          <w:b/>
          <w:sz w:val="24"/>
          <w:szCs w:val="24"/>
        </w:rPr>
        <w:t>Baseline Form</w:t>
      </w:r>
    </w:p>
    <w:p w14:paraId="092A7733" w14:textId="77777777" w:rsidR="007C25A1" w:rsidRDefault="007C25A1" w:rsidP="007C25A1">
      <w:pPr>
        <w:overflowPunct/>
        <w:autoSpaceDE/>
        <w:autoSpaceDN/>
        <w:adjustRightInd/>
        <w:jc w:val="right"/>
        <w:textAlignment w:val="auto"/>
        <w:rPr>
          <w:szCs w:val="26"/>
        </w:rPr>
      </w:pPr>
      <w:r>
        <w:rPr>
          <w:szCs w:val="26"/>
        </w:rPr>
        <w:t>Date</w:t>
      </w:r>
    </w:p>
    <w:p w14:paraId="3D2B90C1" w14:textId="76E302FB" w:rsidR="007C25A1" w:rsidRPr="00EA715B" w:rsidRDefault="007C25A1" w:rsidP="007C25A1">
      <w:pPr>
        <w:overflowPunct/>
        <w:autoSpaceDE/>
        <w:autoSpaceDN/>
        <w:adjustRightInd/>
        <w:textAlignment w:val="auto"/>
        <w:rPr>
          <w:b/>
          <w:szCs w:val="26"/>
        </w:rPr>
      </w:pPr>
      <w:r w:rsidRPr="00EA715B">
        <w:rPr>
          <w:b/>
          <w:szCs w:val="26"/>
        </w:rPr>
        <w:t>Current Version Number:</w:t>
      </w:r>
      <w:r w:rsidR="00735F00">
        <w:rPr>
          <w:b/>
          <w:szCs w:val="26"/>
        </w:rPr>
        <w:t xml:space="preserve"> (Provide the current baseline version)</w:t>
      </w:r>
    </w:p>
    <w:p w14:paraId="4B5D22EA" w14:textId="77777777" w:rsidR="007C25A1" w:rsidRPr="00555033" w:rsidRDefault="007C25A1" w:rsidP="007C25A1">
      <w:pPr>
        <w:overflowPunct/>
        <w:autoSpaceDE/>
        <w:autoSpaceDN/>
        <w:adjustRightInd/>
        <w:textAlignment w:val="auto"/>
        <w:rPr>
          <w:szCs w:val="26"/>
          <w:u w:val="single"/>
        </w:rPr>
      </w:pPr>
      <w:r>
        <w:rPr>
          <w:szCs w:val="26"/>
        </w:rPr>
        <w:t xml:space="preserve"> </w:t>
      </w:r>
      <w:r>
        <w:rPr>
          <w:szCs w:val="26"/>
          <w:u w:val="single"/>
        </w:rPr>
        <w:tab/>
      </w:r>
      <w:r>
        <w:rPr>
          <w:szCs w:val="26"/>
          <w:u w:val="single"/>
        </w:rPr>
        <w:tab/>
      </w:r>
    </w:p>
    <w:p w14:paraId="4F114CF0" w14:textId="77777777" w:rsidR="007C25A1" w:rsidRDefault="007C25A1" w:rsidP="007C25A1">
      <w:pPr>
        <w:overflowPunct/>
        <w:autoSpaceDE/>
        <w:autoSpaceDN/>
        <w:adjustRightInd/>
        <w:textAlignment w:val="auto"/>
        <w:rPr>
          <w:szCs w:val="26"/>
        </w:rPr>
      </w:pPr>
    </w:p>
    <w:p w14:paraId="65C17C89" w14:textId="4F506BCC" w:rsidR="007C25A1" w:rsidRPr="00EA715B" w:rsidRDefault="007C25A1" w:rsidP="007C25A1">
      <w:pPr>
        <w:overflowPunct/>
        <w:autoSpaceDE/>
        <w:autoSpaceDN/>
        <w:adjustRightInd/>
        <w:textAlignment w:val="auto"/>
        <w:rPr>
          <w:b/>
          <w:szCs w:val="26"/>
        </w:rPr>
      </w:pPr>
      <w:r w:rsidRPr="00EA715B">
        <w:rPr>
          <w:b/>
          <w:szCs w:val="26"/>
        </w:rPr>
        <w:t>Baseline Change Details:</w:t>
      </w:r>
      <w:r w:rsidR="00735F00">
        <w:rPr>
          <w:b/>
          <w:szCs w:val="26"/>
        </w:rPr>
        <w:t xml:space="preserve"> (Provide a short description of major changes to the baseline)</w:t>
      </w:r>
    </w:p>
    <w:p w14:paraId="4AD37C72" w14:textId="77777777" w:rsidR="007C25A1" w:rsidRPr="005C21D8" w:rsidRDefault="007C25A1" w:rsidP="007C25A1">
      <w:pPr>
        <w:overflowPunct/>
        <w:autoSpaceDE/>
        <w:autoSpaceDN/>
        <w:adjustRightInd/>
        <w:textAlignment w:val="auto"/>
        <w:rPr>
          <w:szCs w:val="26"/>
        </w:rPr>
      </w:pP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r>
        <w:rPr>
          <w:szCs w:val="26"/>
          <w:u w:val="single"/>
        </w:rPr>
        <w:tab/>
      </w:r>
    </w:p>
    <w:p w14:paraId="2E59F1BD" w14:textId="77777777" w:rsidR="007C25A1" w:rsidRDefault="007C25A1" w:rsidP="007C25A1">
      <w:pPr>
        <w:overflowPunct/>
        <w:autoSpaceDE/>
        <w:autoSpaceDN/>
        <w:adjustRightInd/>
        <w:textAlignment w:val="auto"/>
        <w:rPr>
          <w:szCs w:val="26"/>
        </w:rPr>
      </w:pPr>
    </w:p>
    <w:p w14:paraId="4B9BAEB6" w14:textId="77777777" w:rsidR="007C25A1" w:rsidRPr="00EA715B" w:rsidRDefault="007C25A1" w:rsidP="007C25A1">
      <w:pPr>
        <w:overflowPunct/>
        <w:autoSpaceDE/>
        <w:autoSpaceDN/>
        <w:adjustRightInd/>
        <w:textAlignment w:val="auto"/>
        <w:rPr>
          <w:b/>
          <w:szCs w:val="26"/>
        </w:rPr>
      </w:pPr>
      <w:r w:rsidRPr="00EA715B">
        <w:rPr>
          <w:b/>
          <w:szCs w:val="26"/>
        </w:rPr>
        <w:t>Baseline Checklist:</w:t>
      </w:r>
    </w:p>
    <w:p w14:paraId="2E8A47CC" w14:textId="77777777" w:rsidR="007C25A1" w:rsidRDefault="007C25A1" w:rsidP="007C25A1">
      <w:pPr>
        <w:numPr>
          <w:ilvl w:val="0"/>
          <w:numId w:val="23"/>
        </w:numPr>
        <w:overflowPunct/>
        <w:autoSpaceDE/>
        <w:autoSpaceDN/>
        <w:adjustRightInd/>
        <w:textAlignment w:val="auto"/>
        <w:rPr>
          <w:szCs w:val="26"/>
        </w:rPr>
      </w:pPr>
      <w:r>
        <w:rPr>
          <w:szCs w:val="26"/>
        </w:rPr>
        <w:t>Previous functionality remains intact</w:t>
      </w:r>
    </w:p>
    <w:p w14:paraId="09F1221F" w14:textId="77777777" w:rsidR="007C25A1" w:rsidRDefault="007C25A1" w:rsidP="007C25A1">
      <w:pPr>
        <w:numPr>
          <w:ilvl w:val="0"/>
          <w:numId w:val="23"/>
        </w:numPr>
        <w:overflowPunct/>
        <w:autoSpaceDE/>
        <w:autoSpaceDN/>
        <w:adjustRightInd/>
        <w:textAlignment w:val="auto"/>
        <w:rPr>
          <w:szCs w:val="26"/>
        </w:rPr>
      </w:pPr>
      <w:r>
        <w:rPr>
          <w:szCs w:val="26"/>
        </w:rPr>
        <w:t>All changes have passed testing</w:t>
      </w:r>
    </w:p>
    <w:p w14:paraId="02B6BDE8" w14:textId="77777777" w:rsidR="007C25A1" w:rsidRDefault="007C25A1" w:rsidP="007C25A1">
      <w:pPr>
        <w:numPr>
          <w:ilvl w:val="0"/>
          <w:numId w:val="23"/>
        </w:numPr>
        <w:overflowPunct/>
        <w:autoSpaceDE/>
        <w:autoSpaceDN/>
        <w:adjustRightInd/>
        <w:textAlignment w:val="auto"/>
        <w:rPr>
          <w:szCs w:val="26"/>
        </w:rPr>
      </w:pPr>
      <w:r>
        <w:rPr>
          <w:szCs w:val="26"/>
        </w:rPr>
        <w:t>Changes made increase or correct functionality</w:t>
      </w:r>
    </w:p>
    <w:p w14:paraId="37A01B10" w14:textId="77777777" w:rsidR="007C25A1" w:rsidRPr="00483412" w:rsidRDefault="007C25A1" w:rsidP="007C25A1">
      <w:pPr>
        <w:numPr>
          <w:ilvl w:val="0"/>
          <w:numId w:val="23"/>
        </w:numPr>
        <w:overflowPunct/>
        <w:autoSpaceDE/>
        <w:autoSpaceDN/>
        <w:adjustRightInd/>
        <w:textAlignment w:val="auto"/>
        <w:rPr>
          <w:szCs w:val="26"/>
        </w:rPr>
      </w:pPr>
      <w:r>
        <w:rPr>
          <w:szCs w:val="26"/>
        </w:rPr>
        <w:t>Board Approval of Baseline Update</w:t>
      </w:r>
    </w:p>
    <w:p w14:paraId="143B0DFC" w14:textId="77777777" w:rsidR="007C25A1" w:rsidRDefault="007C25A1" w:rsidP="007C25A1">
      <w:pPr>
        <w:overflowPunct/>
        <w:autoSpaceDE/>
        <w:autoSpaceDN/>
        <w:adjustRightInd/>
        <w:textAlignment w:val="auto"/>
        <w:rPr>
          <w:szCs w:val="26"/>
        </w:rPr>
      </w:pPr>
    </w:p>
    <w:p w14:paraId="38942682" w14:textId="6137AF18" w:rsidR="007C25A1" w:rsidRPr="00EA715B" w:rsidRDefault="00735F00" w:rsidP="007C25A1">
      <w:pPr>
        <w:overflowPunct/>
        <w:autoSpaceDE/>
        <w:autoSpaceDN/>
        <w:adjustRightInd/>
        <w:textAlignment w:val="auto"/>
        <w:rPr>
          <w:b/>
          <w:szCs w:val="26"/>
        </w:rPr>
      </w:pPr>
      <w:r>
        <w:rPr>
          <w:b/>
          <w:szCs w:val="26"/>
        </w:rPr>
        <w:t>Updated Version Number: (Provide the baseline a new baseline version number)</w:t>
      </w:r>
    </w:p>
    <w:p w14:paraId="26961847" w14:textId="77777777" w:rsidR="007C25A1" w:rsidRPr="00555033" w:rsidRDefault="007C25A1" w:rsidP="007C25A1">
      <w:pPr>
        <w:overflowPunct/>
        <w:autoSpaceDE/>
        <w:autoSpaceDN/>
        <w:adjustRightInd/>
        <w:textAlignment w:val="auto"/>
        <w:rPr>
          <w:szCs w:val="26"/>
          <w:u w:val="single"/>
        </w:rPr>
      </w:pPr>
      <w:r>
        <w:rPr>
          <w:szCs w:val="26"/>
          <w:u w:val="single"/>
        </w:rPr>
        <w:tab/>
      </w:r>
      <w:r>
        <w:rPr>
          <w:szCs w:val="26"/>
          <w:u w:val="single"/>
        </w:rPr>
        <w:tab/>
      </w:r>
      <w:r>
        <w:rPr>
          <w:szCs w:val="26"/>
          <w:u w:val="single"/>
        </w:rPr>
        <w:tab/>
      </w:r>
    </w:p>
    <w:p w14:paraId="672E2778" w14:textId="77777777" w:rsidR="007C25A1" w:rsidRDefault="007C25A1" w:rsidP="007C25A1">
      <w:pPr>
        <w:overflowPunct/>
        <w:autoSpaceDE/>
        <w:autoSpaceDN/>
        <w:adjustRightInd/>
        <w:textAlignment w:val="auto"/>
        <w:rPr>
          <w:szCs w:val="26"/>
        </w:rPr>
      </w:pPr>
    </w:p>
    <w:p w14:paraId="70AD11F7" w14:textId="4535BDF3" w:rsidR="007C25A1" w:rsidRDefault="007C25A1" w:rsidP="007C25A1">
      <w:pPr>
        <w:overflowPunct/>
        <w:autoSpaceDE/>
        <w:autoSpaceDN/>
        <w:adjustRightInd/>
        <w:textAlignment w:val="auto"/>
        <w:rPr>
          <w:b/>
          <w:szCs w:val="26"/>
        </w:rPr>
      </w:pPr>
      <w:r w:rsidRPr="00A23B27">
        <w:rPr>
          <w:b/>
          <w:szCs w:val="26"/>
        </w:rPr>
        <w:t>Further Development Plans</w:t>
      </w:r>
      <w:r>
        <w:rPr>
          <w:b/>
          <w:szCs w:val="26"/>
        </w:rPr>
        <w:t>:</w:t>
      </w:r>
      <w:r w:rsidR="00735F00">
        <w:rPr>
          <w:b/>
          <w:szCs w:val="26"/>
        </w:rPr>
        <w:t xml:space="preserve"> (Provide a list of future changes planned for the new baseline)</w:t>
      </w:r>
    </w:p>
    <w:p w14:paraId="3A9715BC" w14:textId="77777777" w:rsidR="007C25A1" w:rsidRPr="00A23B27" w:rsidRDefault="007C25A1" w:rsidP="007C25A1">
      <w:pPr>
        <w:overflowPunct/>
        <w:autoSpaceDE/>
        <w:autoSpaceDN/>
        <w:adjustRightInd/>
        <w:textAlignment w:val="auto"/>
        <w:rPr>
          <w:b/>
          <w:szCs w:val="26"/>
        </w:rPr>
      </w:pP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r>
        <w:rPr>
          <w:b/>
          <w:szCs w:val="26"/>
          <w:u w:val="single"/>
        </w:rPr>
        <w:tab/>
      </w:r>
    </w:p>
    <w:p w14:paraId="433CAF1B" w14:textId="77777777" w:rsidR="007C25A1" w:rsidRDefault="007C25A1" w:rsidP="007C25A1">
      <w:pPr>
        <w:overflowPunct/>
        <w:autoSpaceDE/>
        <w:autoSpaceDN/>
        <w:adjustRightInd/>
        <w:textAlignment w:val="auto"/>
        <w:rPr>
          <w:szCs w:val="26"/>
        </w:rPr>
      </w:pPr>
    </w:p>
    <w:p w14:paraId="0A166A44" w14:textId="77777777" w:rsidR="007C25A1" w:rsidRDefault="007C25A1" w:rsidP="007C25A1">
      <w:pPr>
        <w:overflowPunct/>
        <w:autoSpaceDE/>
        <w:autoSpaceDN/>
        <w:adjustRightInd/>
        <w:textAlignment w:val="auto"/>
        <w:rPr>
          <w:b/>
          <w:szCs w:val="26"/>
        </w:rPr>
      </w:pPr>
      <w:r>
        <w:rPr>
          <w:b/>
          <w:szCs w:val="26"/>
        </w:rPr>
        <w:t>Signatures:</w:t>
      </w:r>
    </w:p>
    <w:p w14:paraId="18F762CF" w14:textId="77777777" w:rsidR="007C25A1" w:rsidRDefault="007C25A1" w:rsidP="007C25A1">
      <w:pPr>
        <w:overflowPunct/>
        <w:autoSpaceDE/>
        <w:autoSpaceDN/>
        <w:adjustRightInd/>
        <w:textAlignment w:val="auto"/>
        <w:rPr>
          <w:b/>
          <w:szCs w:val="26"/>
        </w:rPr>
      </w:pPr>
    </w:p>
    <w:p w14:paraId="65966A33" w14:textId="77777777" w:rsidR="007C25A1" w:rsidRPr="00953358" w:rsidRDefault="007C25A1" w:rsidP="007C25A1">
      <w:pPr>
        <w:overflowPunct/>
        <w:autoSpaceDE/>
        <w:autoSpaceDN/>
        <w:adjustRightInd/>
        <w:textAlignment w:val="auto"/>
        <w:rPr>
          <w:szCs w:val="26"/>
        </w:rPr>
      </w:pPr>
      <w:r>
        <w:rPr>
          <w:szCs w:val="26"/>
          <w:u w:val="single"/>
        </w:rPr>
        <w:tab/>
      </w:r>
      <w:r>
        <w:rPr>
          <w:szCs w:val="26"/>
          <w:u w:val="single"/>
        </w:rPr>
        <w:tab/>
      </w:r>
      <w:r>
        <w:rPr>
          <w:szCs w:val="26"/>
          <w:u w:val="single"/>
        </w:rPr>
        <w:tab/>
      </w:r>
      <w:r>
        <w:rPr>
          <w:szCs w:val="26"/>
          <w:u w:val="single"/>
        </w:rPr>
        <w:tab/>
      </w:r>
      <w:r>
        <w:rPr>
          <w:szCs w:val="26"/>
        </w:rPr>
        <w:tab/>
      </w:r>
      <w:r>
        <w:rPr>
          <w:szCs w:val="26"/>
        </w:rPr>
        <w:tab/>
      </w:r>
      <w:r>
        <w:rPr>
          <w:szCs w:val="26"/>
        </w:rPr>
        <w:tab/>
      </w:r>
      <w:r>
        <w:rPr>
          <w:szCs w:val="26"/>
        </w:rPr>
        <w:tab/>
      </w:r>
      <w:r>
        <w:rPr>
          <w:szCs w:val="26"/>
          <w:u w:val="single"/>
        </w:rPr>
        <w:tab/>
      </w:r>
      <w:r>
        <w:rPr>
          <w:szCs w:val="26"/>
          <w:u w:val="single"/>
        </w:rPr>
        <w:tab/>
      </w:r>
      <w:r>
        <w:rPr>
          <w:szCs w:val="26"/>
          <w:u w:val="single"/>
        </w:rPr>
        <w:tab/>
      </w:r>
      <w:r>
        <w:rPr>
          <w:szCs w:val="26"/>
          <w:u w:val="single"/>
        </w:rPr>
        <w:tab/>
      </w:r>
    </w:p>
    <w:p w14:paraId="56751FE9" w14:textId="77777777" w:rsidR="007C25A1" w:rsidRDefault="007C25A1" w:rsidP="007C25A1">
      <w:pPr>
        <w:overflowPunct/>
        <w:autoSpaceDE/>
        <w:autoSpaceDN/>
        <w:adjustRightInd/>
        <w:textAlignment w:val="auto"/>
        <w:rPr>
          <w:szCs w:val="26"/>
        </w:rPr>
      </w:pPr>
      <w:r>
        <w:rPr>
          <w:szCs w:val="26"/>
        </w:rPr>
        <w:t>Daniel Coronel</w:t>
      </w:r>
      <w:r>
        <w:rPr>
          <w:szCs w:val="26"/>
        </w:rPr>
        <w:tab/>
      </w:r>
      <w:r>
        <w:rPr>
          <w:szCs w:val="26"/>
        </w:rPr>
        <w:tab/>
      </w:r>
      <w:r>
        <w:rPr>
          <w:szCs w:val="26"/>
        </w:rPr>
        <w:tab/>
      </w:r>
      <w:r>
        <w:rPr>
          <w:szCs w:val="26"/>
        </w:rPr>
        <w:tab/>
      </w:r>
      <w:r>
        <w:rPr>
          <w:szCs w:val="26"/>
        </w:rPr>
        <w:tab/>
      </w:r>
      <w:r>
        <w:rPr>
          <w:szCs w:val="26"/>
        </w:rPr>
        <w:tab/>
      </w:r>
      <w:r>
        <w:rPr>
          <w:szCs w:val="26"/>
        </w:rPr>
        <w:tab/>
        <w:t>Ricardo Garcia</w:t>
      </w:r>
      <w:r>
        <w:rPr>
          <w:szCs w:val="26"/>
        </w:rPr>
        <w:tab/>
      </w:r>
    </w:p>
    <w:p w14:paraId="6656115F" w14:textId="77777777" w:rsidR="007C25A1" w:rsidRDefault="007C25A1" w:rsidP="007C25A1">
      <w:pPr>
        <w:overflowPunct/>
        <w:autoSpaceDE/>
        <w:autoSpaceDN/>
        <w:adjustRightInd/>
        <w:textAlignment w:val="auto"/>
        <w:rPr>
          <w:szCs w:val="26"/>
        </w:rPr>
      </w:pPr>
      <w:r>
        <w:rPr>
          <w:szCs w:val="26"/>
        </w:rPr>
        <w:tab/>
      </w:r>
      <w:r>
        <w:rPr>
          <w:szCs w:val="26"/>
        </w:rPr>
        <w:tab/>
      </w:r>
      <w:r>
        <w:rPr>
          <w:szCs w:val="26"/>
        </w:rPr>
        <w:tab/>
      </w:r>
      <w:r>
        <w:rPr>
          <w:szCs w:val="26"/>
        </w:rPr>
        <w:tab/>
      </w:r>
      <w:r>
        <w:rPr>
          <w:szCs w:val="26"/>
        </w:rPr>
        <w:tab/>
      </w:r>
      <w:r>
        <w:rPr>
          <w:szCs w:val="26"/>
        </w:rPr>
        <w:tab/>
      </w:r>
      <w:r>
        <w:rPr>
          <w:szCs w:val="26"/>
        </w:rPr>
        <w:tab/>
      </w:r>
    </w:p>
    <w:p w14:paraId="0EE560A7" w14:textId="77777777" w:rsidR="007C25A1" w:rsidRPr="00953358" w:rsidRDefault="007C25A1" w:rsidP="007C25A1">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rPr>
        <w:tab/>
      </w:r>
      <w:r>
        <w:rPr>
          <w:szCs w:val="26"/>
        </w:rPr>
        <w:tab/>
      </w:r>
      <w:r>
        <w:rPr>
          <w:szCs w:val="26"/>
        </w:rPr>
        <w:tab/>
      </w:r>
      <w:r>
        <w:rPr>
          <w:szCs w:val="26"/>
        </w:rPr>
        <w:tab/>
      </w:r>
      <w:r>
        <w:rPr>
          <w:szCs w:val="26"/>
          <w:u w:val="single"/>
        </w:rPr>
        <w:tab/>
      </w:r>
      <w:r>
        <w:rPr>
          <w:szCs w:val="26"/>
          <w:u w:val="single"/>
        </w:rPr>
        <w:tab/>
      </w:r>
      <w:r>
        <w:rPr>
          <w:szCs w:val="26"/>
          <w:u w:val="single"/>
        </w:rPr>
        <w:tab/>
      </w:r>
      <w:r>
        <w:rPr>
          <w:szCs w:val="26"/>
          <w:u w:val="single"/>
        </w:rPr>
        <w:tab/>
      </w:r>
    </w:p>
    <w:p w14:paraId="10B992CE" w14:textId="77777777" w:rsidR="007C25A1" w:rsidRDefault="007C25A1" w:rsidP="007C25A1">
      <w:pPr>
        <w:overflowPunct/>
        <w:autoSpaceDE/>
        <w:autoSpaceDN/>
        <w:adjustRightInd/>
        <w:textAlignment w:val="auto"/>
        <w:rPr>
          <w:szCs w:val="26"/>
        </w:rPr>
      </w:pPr>
      <w:r>
        <w:rPr>
          <w:szCs w:val="26"/>
        </w:rPr>
        <w:t>Brian Espinosa</w:t>
      </w:r>
      <w:r>
        <w:rPr>
          <w:szCs w:val="26"/>
        </w:rPr>
        <w:tab/>
      </w:r>
      <w:r>
        <w:rPr>
          <w:szCs w:val="26"/>
        </w:rPr>
        <w:tab/>
      </w:r>
      <w:r>
        <w:rPr>
          <w:szCs w:val="26"/>
        </w:rPr>
        <w:tab/>
      </w:r>
      <w:r>
        <w:rPr>
          <w:szCs w:val="26"/>
        </w:rPr>
        <w:tab/>
      </w:r>
      <w:r>
        <w:rPr>
          <w:szCs w:val="26"/>
        </w:rPr>
        <w:tab/>
      </w:r>
      <w:r>
        <w:rPr>
          <w:szCs w:val="26"/>
        </w:rPr>
        <w:tab/>
      </w:r>
      <w:r>
        <w:rPr>
          <w:szCs w:val="26"/>
        </w:rPr>
        <w:tab/>
        <w:t>Jose Herrera</w:t>
      </w:r>
    </w:p>
    <w:p w14:paraId="3A419BCA" w14:textId="77777777" w:rsidR="007C25A1" w:rsidRDefault="007C25A1" w:rsidP="007C25A1">
      <w:pPr>
        <w:overflowPunct/>
        <w:autoSpaceDE/>
        <w:autoSpaceDN/>
        <w:adjustRightInd/>
        <w:textAlignment w:val="auto"/>
        <w:rPr>
          <w:szCs w:val="26"/>
          <w:u w:val="single"/>
        </w:rPr>
      </w:pPr>
      <w:r>
        <w:rPr>
          <w:szCs w:val="26"/>
        </w:rPr>
        <w:tab/>
      </w:r>
      <w:r>
        <w:rPr>
          <w:szCs w:val="26"/>
        </w:rPr>
        <w:tab/>
      </w:r>
      <w:r>
        <w:rPr>
          <w:szCs w:val="26"/>
        </w:rPr>
        <w:tab/>
      </w:r>
      <w:r>
        <w:rPr>
          <w:szCs w:val="26"/>
        </w:rPr>
        <w:tab/>
      </w:r>
      <w:r>
        <w:rPr>
          <w:szCs w:val="26"/>
          <w:u w:val="single"/>
        </w:rPr>
        <w:tab/>
      </w:r>
      <w:r>
        <w:rPr>
          <w:szCs w:val="26"/>
          <w:u w:val="single"/>
        </w:rPr>
        <w:tab/>
      </w:r>
      <w:r>
        <w:rPr>
          <w:szCs w:val="26"/>
          <w:u w:val="single"/>
        </w:rPr>
        <w:tab/>
      </w:r>
      <w:r>
        <w:rPr>
          <w:szCs w:val="26"/>
          <w:u w:val="single"/>
        </w:rPr>
        <w:tab/>
      </w:r>
    </w:p>
    <w:p w14:paraId="02025BA5" w14:textId="77777777" w:rsidR="007C25A1" w:rsidRDefault="007C25A1" w:rsidP="007C25A1">
      <w:pPr>
        <w:overflowPunct/>
        <w:autoSpaceDE/>
        <w:autoSpaceDN/>
        <w:adjustRightInd/>
        <w:ind w:left="2160" w:firstLine="720"/>
        <w:textAlignment w:val="auto"/>
        <w:rPr>
          <w:szCs w:val="26"/>
        </w:rPr>
      </w:pPr>
      <w:r>
        <w:rPr>
          <w:szCs w:val="26"/>
        </w:rPr>
        <w:t>Ryan Martinez</w:t>
      </w:r>
    </w:p>
    <w:p w14:paraId="2F827274" w14:textId="77777777" w:rsidR="007C25A1" w:rsidRDefault="007C25A1" w:rsidP="007C25A1">
      <w:pPr>
        <w:overflowPunct/>
        <w:autoSpaceDE/>
        <w:autoSpaceDN/>
        <w:adjustRightInd/>
        <w:textAlignment w:val="auto"/>
        <w:rPr>
          <w:szCs w:val="26"/>
        </w:rPr>
      </w:pPr>
    </w:p>
    <w:p w14:paraId="1E60F0CB" w14:textId="77777777" w:rsidR="00052CE0" w:rsidRDefault="00052CE0" w:rsidP="007C25A1">
      <w:pPr>
        <w:overflowPunct/>
        <w:autoSpaceDE/>
        <w:autoSpaceDN/>
        <w:adjustRightInd/>
        <w:textAlignment w:val="auto"/>
        <w:rPr>
          <w:szCs w:val="26"/>
        </w:rPr>
      </w:pPr>
    </w:p>
    <w:p w14:paraId="09CB1034" w14:textId="77777777" w:rsidR="00052CE0" w:rsidRDefault="00052CE0" w:rsidP="007C25A1">
      <w:pPr>
        <w:overflowPunct/>
        <w:autoSpaceDE/>
        <w:autoSpaceDN/>
        <w:adjustRightInd/>
        <w:textAlignment w:val="auto"/>
        <w:rPr>
          <w:szCs w:val="26"/>
        </w:rPr>
      </w:pPr>
    </w:p>
    <w:p w14:paraId="1CFC25C2" w14:textId="77777777" w:rsidR="00052CE0" w:rsidRDefault="00052CE0" w:rsidP="007C25A1">
      <w:pPr>
        <w:overflowPunct/>
        <w:autoSpaceDE/>
        <w:autoSpaceDN/>
        <w:adjustRightInd/>
        <w:textAlignment w:val="auto"/>
        <w:rPr>
          <w:szCs w:val="26"/>
        </w:rPr>
      </w:pPr>
    </w:p>
    <w:p w14:paraId="06B2D8CC" w14:textId="77777777" w:rsidR="00052CE0" w:rsidRDefault="00052CE0" w:rsidP="007C25A1">
      <w:pPr>
        <w:overflowPunct/>
        <w:autoSpaceDE/>
        <w:autoSpaceDN/>
        <w:adjustRightInd/>
        <w:textAlignment w:val="auto"/>
        <w:rPr>
          <w:szCs w:val="26"/>
        </w:rPr>
      </w:pPr>
    </w:p>
    <w:p w14:paraId="34C3DC53" w14:textId="77777777" w:rsidR="00052CE0" w:rsidRDefault="00052CE0" w:rsidP="007C25A1">
      <w:pPr>
        <w:overflowPunct/>
        <w:autoSpaceDE/>
        <w:autoSpaceDN/>
        <w:adjustRightInd/>
        <w:textAlignment w:val="auto"/>
        <w:rPr>
          <w:szCs w:val="26"/>
        </w:rPr>
      </w:pPr>
    </w:p>
    <w:p w14:paraId="4F34239A" w14:textId="77777777" w:rsidR="00052CE0" w:rsidRDefault="00052CE0" w:rsidP="007C25A1">
      <w:pPr>
        <w:overflowPunct/>
        <w:autoSpaceDE/>
        <w:autoSpaceDN/>
        <w:adjustRightInd/>
        <w:textAlignment w:val="auto"/>
        <w:rPr>
          <w:szCs w:val="26"/>
        </w:rPr>
      </w:pPr>
    </w:p>
    <w:p w14:paraId="0001B438" w14:textId="77777777" w:rsidR="00052CE0" w:rsidRDefault="00052CE0" w:rsidP="007C25A1">
      <w:pPr>
        <w:overflowPunct/>
        <w:autoSpaceDE/>
        <w:autoSpaceDN/>
        <w:adjustRightInd/>
        <w:textAlignment w:val="auto"/>
        <w:rPr>
          <w:szCs w:val="26"/>
        </w:rPr>
      </w:pPr>
    </w:p>
    <w:p w14:paraId="34771226" w14:textId="77777777" w:rsidR="00052CE0" w:rsidRDefault="00052CE0" w:rsidP="007C25A1">
      <w:pPr>
        <w:overflowPunct/>
        <w:autoSpaceDE/>
        <w:autoSpaceDN/>
        <w:adjustRightInd/>
        <w:textAlignment w:val="auto"/>
        <w:rPr>
          <w:szCs w:val="26"/>
        </w:rPr>
      </w:pPr>
    </w:p>
    <w:p w14:paraId="43161B3E" w14:textId="77777777" w:rsidR="00052CE0" w:rsidRDefault="00052CE0" w:rsidP="007C25A1">
      <w:pPr>
        <w:overflowPunct/>
        <w:autoSpaceDE/>
        <w:autoSpaceDN/>
        <w:adjustRightInd/>
        <w:textAlignment w:val="auto"/>
        <w:rPr>
          <w:szCs w:val="26"/>
        </w:rPr>
      </w:pPr>
    </w:p>
    <w:p w14:paraId="55091EE6" w14:textId="77777777" w:rsidR="00052CE0" w:rsidRDefault="00052CE0" w:rsidP="007C25A1">
      <w:pPr>
        <w:overflowPunct/>
        <w:autoSpaceDE/>
        <w:autoSpaceDN/>
        <w:adjustRightInd/>
        <w:textAlignment w:val="auto"/>
        <w:rPr>
          <w:szCs w:val="26"/>
        </w:rPr>
      </w:pPr>
    </w:p>
    <w:p w14:paraId="37340036" w14:textId="77777777" w:rsidR="00052CE0" w:rsidRDefault="00052CE0" w:rsidP="007C25A1">
      <w:pPr>
        <w:overflowPunct/>
        <w:autoSpaceDE/>
        <w:autoSpaceDN/>
        <w:adjustRightInd/>
        <w:textAlignment w:val="auto"/>
        <w:rPr>
          <w:szCs w:val="26"/>
        </w:rPr>
      </w:pPr>
    </w:p>
    <w:p w14:paraId="562C91D9" w14:textId="77777777" w:rsidR="00052CE0" w:rsidRDefault="00052CE0" w:rsidP="007C25A1">
      <w:pPr>
        <w:overflowPunct/>
        <w:autoSpaceDE/>
        <w:autoSpaceDN/>
        <w:adjustRightInd/>
        <w:textAlignment w:val="auto"/>
        <w:rPr>
          <w:szCs w:val="26"/>
        </w:rPr>
      </w:pPr>
    </w:p>
    <w:p w14:paraId="700A2687" w14:textId="7FB2A91D" w:rsidR="00D35D2E" w:rsidRDefault="00D35D2E" w:rsidP="007C25A1">
      <w:pPr>
        <w:overflowPunct/>
        <w:autoSpaceDE/>
        <w:autoSpaceDN/>
        <w:adjustRightInd/>
        <w:textAlignment w:val="auto"/>
        <w:rPr>
          <w:szCs w:val="26"/>
        </w:rPr>
      </w:pPr>
    </w:p>
    <w:p w14:paraId="49348A83" w14:textId="77777777" w:rsidR="00D35D2E" w:rsidRDefault="00D35D2E" w:rsidP="007C25A1">
      <w:pPr>
        <w:overflowPunct/>
        <w:autoSpaceDE/>
        <w:autoSpaceDN/>
        <w:adjustRightInd/>
        <w:textAlignment w:val="auto"/>
        <w:rPr>
          <w:szCs w:val="26"/>
        </w:rPr>
      </w:pPr>
    </w:p>
    <w:p w14:paraId="59CE28D9" w14:textId="77777777" w:rsidR="00D35D2E" w:rsidRDefault="00D35D2E" w:rsidP="007C25A1">
      <w:pPr>
        <w:overflowPunct/>
        <w:autoSpaceDE/>
        <w:autoSpaceDN/>
        <w:adjustRightInd/>
        <w:textAlignment w:val="auto"/>
        <w:rPr>
          <w:szCs w:val="26"/>
        </w:rPr>
      </w:pPr>
    </w:p>
    <w:p w14:paraId="5A187765" w14:textId="77777777" w:rsidR="00D35D2E" w:rsidRDefault="00D35D2E" w:rsidP="007C25A1">
      <w:pPr>
        <w:overflowPunct/>
        <w:autoSpaceDE/>
        <w:autoSpaceDN/>
        <w:adjustRightInd/>
        <w:textAlignment w:val="auto"/>
        <w:rPr>
          <w:szCs w:val="26"/>
        </w:rPr>
      </w:pPr>
    </w:p>
    <w:p w14:paraId="36864D34" w14:textId="4BD98325" w:rsidR="00D35D2E" w:rsidRDefault="00D35D2E" w:rsidP="007C25A1">
      <w:pPr>
        <w:overflowPunct/>
        <w:autoSpaceDE/>
        <w:autoSpaceDN/>
        <w:adjustRightInd/>
        <w:textAlignment w:val="auto"/>
        <w:rPr>
          <w:szCs w:val="26"/>
        </w:rPr>
      </w:pPr>
    </w:p>
    <w:p w14:paraId="769EFFB3" w14:textId="4C4EA0F7" w:rsidR="00D35D2E" w:rsidRDefault="00676458" w:rsidP="00D35D2E">
      <w:pPr>
        <w:jc w:val="center"/>
        <w:rPr>
          <w:b/>
          <w:sz w:val="24"/>
          <w:szCs w:val="24"/>
        </w:rPr>
      </w:pPr>
      <w:r>
        <w:rPr>
          <w:b/>
          <w:sz w:val="24"/>
          <w:szCs w:val="24"/>
        </w:rPr>
        <w:lastRenderedPageBreak/>
        <w:t xml:space="preserve">Software Configuration </w:t>
      </w:r>
      <w:r w:rsidR="00D35D2E" w:rsidRPr="00AC205B">
        <w:rPr>
          <w:b/>
          <w:sz w:val="24"/>
          <w:szCs w:val="24"/>
        </w:rPr>
        <w:t>Audit Form</w:t>
      </w:r>
    </w:p>
    <w:p w14:paraId="4CC46E5D" w14:textId="77777777" w:rsidR="00D35D2E" w:rsidRPr="0017082F" w:rsidRDefault="00D35D2E" w:rsidP="00D35D2E">
      <w:pPr>
        <w:jc w:val="right"/>
      </w:pPr>
      <w:r w:rsidRPr="0017082F">
        <w:t>Date</w:t>
      </w:r>
    </w:p>
    <w:p w14:paraId="0B42913F" w14:textId="52379688" w:rsidR="00D35D2E" w:rsidRDefault="00676458" w:rsidP="00D35D2E">
      <w:pPr>
        <w:rPr>
          <w:b/>
        </w:rPr>
      </w:pPr>
      <w:r>
        <w:rPr>
          <w:b/>
        </w:rPr>
        <w:t>Configuration #</w:t>
      </w:r>
    </w:p>
    <w:p w14:paraId="70C860D4" w14:textId="749AA78D" w:rsidR="00676458" w:rsidRDefault="00676458" w:rsidP="00D35D2E">
      <w:pPr>
        <w:rPr>
          <w:b/>
          <w:u w:val="single"/>
        </w:rPr>
      </w:pPr>
      <w:r>
        <w:rPr>
          <w:b/>
          <w:u w:val="single"/>
        </w:rPr>
        <w:tab/>
      </w:r>
    </w:p>
    <w:p w14:paraId="1663254D" w14:textId="77777777" w:rsidR="00676458" w:rsidRDefault="00676458" w:rsidP="00D35D2E">
      <w:pPr>
        <w:rPr>
          <w:b/>
          <w:u w:val="single"/>
        </w:rPr>
      </w:pPr>
    </w:p>
    <w:p w14:paraId="1DF4E886" w14:textId="77777777" w:rsidR="00676458" w:rsidRPr="00CC08C3" w:rsidRDefault="00676458" w:rsidP="00D35D2E">
      <w:pPr>
        <w:rPr>
          <w:b/>
        </w:rPr>
      </w:pPr>
    </w:p>
    <w:p w14:paraId="5D22C9EC" w14:textId="77777777" w:rsidR="00D35D2E" w:rsidRDefault="00D35D2E" w:rsidP="00D35D2E">
      <w:pPr>
        <w:rPr>
          <w:b/>
        </w:rPr>
      </w:pPr>
    </w:p>
    <w:p w14:paraId="1AA93EE6" w14:textId="77777777" w:rsidR="00D35D2E" w:rsidRDefault="00D35D2E" w:rsidP="00D35D2E">
      <w:pPr>
        <w:rPr>
          <w:b/>
        </w:rPr>
      </w:pPr>
    </w:p>
    <w:p w14:paraId="69DEC110" w14:textId="77777777" w:rsidR="00D35D2E" w:rsidRDefault="00D35D2E" w:rsidP="00D35D2E">
      <w:pPr>
        <w:rPr>
          <w:b/>
        </w:rPr>
      </w:pPr>
    </w:p>
    <w:p w14:paraId="21A175E8" w14:textId="31E9342C" w:rsidR="00D35D2E" w:rsidRDefault="007B2B6F" w:rsidP="00D35D2E">
      <w:pPr>
        <w:rPr>
          <w:b/>
        </w:rPr>
      </w:pPr>
      <w:r>
        <w:rPr>
          <w:b/>
        </w:rPr>
        <w:t>Audit R</w:t>
      </w:r>
      <w:r w:rsidR="00D35D2E">
        <w:rPr>
          <w:b/>
        </w:rPr>
        <w:t>esults/Comments:</w:t>
      </w:r>
    </w:p>
    <w:p w14:paraId="4A34F8C2" w14:textId="77777777" w:rsidR="00D35D2E" w:rsidRDefault="00D35D2E" w:rsidP="00D35D2E">
      <w:pPr>
        <w:rPr>
          <w:b/>
          <w:u w:val="single"/>
        </w:rPr>
      </w:pP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6D37FC25" w14:textId="77777777" w:rsidR="00D35D2E" w:rsidRPr="001F29A3" w:rsidRDefault="00D35D2E" w:rsidP="00D35D2E"/>
    <w:p w14:paraId="17D11732" w14:textId="77777777" w:rsidR="00D35D2E" w:rsidRPr="00D153C7" w:rsidRDefault="00D35D2E" w:rsidP="00D35D2E">
      <w:pPr>
        <w:overflowPunct/>
        <w:autoSpaceDE/>
        <w:autoSpaceDN/>
        <w:adjustRightInd/>
        <w:textAlignment w:val="auto"/>
        <w:rPr>
          <w:szCs w:val="26"/>
          <w:u w:val="single"/>
        </w:rPr>
      </w:pPr>
      <w:r>
        <w:rPr>
          <w:szCs w:val="26"/>
          <w:u w:val="single"/>
        </w:rPr>
        <w:tab/>
      </w:r>
      <w:r>
        <w:rPr>
          <w:szCs w:val="26"/>
          <w:u w:val="single"/>
        </w:rPr>
        <w:tab/>
      </w:r>
      <w:r>
        <w:rPr>
          <w:szCs w:val="26"/>
          <w:u w:val="single"/>
        </w:rPr>
        <w:tab/>
      </w:r>
      <w:r>
        <w:rPr>
          <w:szCs w:val="26"/>
          <w:u w:val="single"/>
        </w:rPr>
        <w:tab/>
      </w:r>
      <w:r>
        <w:rPr>
          <w:szCs w:val="26"/>
        </w:rPr>
        <w:tab/>
      </w:r>
      <w:r>
        <w:rPr>
          <w:szCs w:val="26"/>
        </w:rPr>
        <w:tab/>
      </w:r>
      <w:r>
        <w:rPr>
          <w:szCs w:val="26"/>
        </w:rPr>
        <w:tab/>
      </w:r>
      <w:r>
        <w:rPr>
          <w:szCs w:val="26"/>
        </w:rPr>
        <w:tab/>
      </w:r>
      <w:r>
        <w:rPr>
          <w:szCs w:val="26"/>
        </w:rPr>
        <w:tab/>
      </w:r>
      <w:r>
        <w:rPr>
          <w:szCs w:val="26"/>
          <w:u w:val="single"/>
        </w:rPr>
        <w:tab/>
      </w:r>
      <w:r>
        <w:rPr>
          <w:szCs w:val="26"/>
          <w:u w:val="single"/>
        </w:rPr>
        <w:tab/>
      </w:r>
      <w:r>
        <w:rPr>
          <w:szCs w:val="26"/>
          <w:u w:val="single"/>
        </w:rPr>
        <w:tab/>
      </w:r>
    </w:p>
    <w:p w14:paraId="4B73A777" w14:textId="77777777" w:rsidR="00D35D2E" w:rsidRPr="00D153C7" w:rsidRDefault="00D35D2E" w:rsidP="00D35D2E">
      <w:pPr>
        <w:overflowPunct/>
        <w:autoSpaceDE/>
        <w:autoSpaceDN/>
        <w:adjustRightInd/>
        <w:textAlignment w:val="auto"/>
        <w:rPr>
          <w:szCs w:val="26"/>
        </w:rPr>
      </w:pPr>
      <w:r>
        <w:rPr>
          <w:szCs w:val="26"/>
        </w:rPr>
        <w:t>Signature (Auditor)</w:t>
      </w:r>
      <w:r>
        <w:rPr>
          <w:szCs w:val="26"/>
        </w:rPr>
        <w:tab/>
      </w:r>
      <w:r>
        <w:rPr>
          <w:szCs w:val="26"/>
        </w:rPr>
        <w:tab/>
      </w:r>
      <w:r>
        <w:rPr>
          <w:szCs w:val="26"/>
        </w:rPr>
        <w:tab/>
      </w:r>
      <w:r>
        <w:rPr>
          <w:szCs w:val="26"/>
        </w:rPr>
        <w:tab/>
      </w:r>
      <w:r>
        <w:rPr>
          <w:szCs w:val="26"/>
        </w:rPr>
        <w:tab/>
      </w:r>
      <w:r>
        <w:rPr>
          <w:szCs w:val="26"/>
        </w:rPr>
        <w:tab/>
      </w:r>
      <w:r>
        <w:rPr>
          <w:szCs w:val="26"/>
        </w:rPr>
        <w:tab/>
      </w:r>
      <w:r>
        <w:rPr>
          <w:szCs w:val="26"/>
        </w:rPr>
        <w:tab/>
        <w:t>Date</w:t>
      </w:r>
    </w:p>
    <w:p w14:paraId="72890E8F" w14:textId="77777777" w:rsidR="00D35D2E" w:rsidRDefault="00D35D2E" w:rsidP="007C25A1">
      <w:pPr>
        <w:overflowPunct/>
        <w:autoSpaceDE/>
        <w:autoSpaceDN/>
        <w:adjustRightInd/>
        <w:textAlignment w:val="auto"/>
        <w:rPr>
          <w:szCs w:val="26"/>
        </w:rPr>
      </w:pPr>
    </w:p>
    <w:p w14:paraId="4B467159" w14:textId="77777777" w:rsidR="007C25A1" w:rsidRDefault="007C25A1" w:rsidP="001F29A3"/>
    <w:p w14:paraId="13B3E331" w14:textId="5C70DD63" w:rsidR="006760BC" w:rsidRPr="001F29A3" w:rsidRDefault="006760BC" w:rsidP="006760BC">
      <w:pPr>
        <w:jc w:val="center"/>
      </w:pPr>
      <w:r>
        <w:t>[END OF DOCUMENT]</w:t>
      </w:r>
    </w:p>
    <w:p w14:paraId="2C635E69" w14:textId="77777777" w:rsidR="00F84F03" w:rsidRDefault="00F84F03">
      <w:pPr>
        <w:numPr>
          <w:ilvl w:val="0"/>
          <w:numId w:val="13"/>
        </w:numPr>
        <w:rPr>
          <w:vanish/>
          <w:sz w:val="24"/>
          <w:szCs w:val="24"/>
        </w:rPr>
      </w:pPr>
    </w:p>
    <w:sectPr w:rsidR="00F84F03">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729AA" w14:textId="77777777" w:rsidR="00804DCB" w:rsidRDefault="00804DCB">
      <w:r>
        <w:separator/>
      </w:r>
    </w:p>
  </w:endnote>
  <w:endnote w:type="continuationSeparator" w:id="0">
    <w:p w14:paraId="0FF6FF76" w14:textId="77777777" w:rsidR="00804DCB" w:rsidRDefault="00804DCB">
      <w:r>
        <w:continuationSeparator/>
      </w:r>
    </w:p>
  </w:endnote>
  <w:endnote w:type="continuationNotice" w:id="1">
    <w:p w14:paraId="1D2E43A4" w14:textId="77777777" w:rsidR="00804DCB" w:rsidRDefault="00804D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28"/>
      <w:gridCol w:w="4428"/>
    </w:tblGrid>
    <w:tr w:rsidR="009D5356" w14:paraId="212C7FEE" w14:textId="77777777" w:rsidTr="00314AE3">
      <w:trPr>
        <w:trHeight w:val="162"/>
      </w:trPr>
      <w:tc>
        <w:tcPr>
          <w:tcW w:w="4428" w:type="dxa"/>
        </w:tcPr>
        <w:p w14:paraId="678B1BA1" w14:textId="77777777" w:rsidR="009D5356" w:rsidRDefault="009D5356">
          <w:pPr>
            <w:pStyle w:val="Footer"/>
          </w:pPr>
          <w:r>
            <w:rPr>
              <w:color w:val="000000"/>
            </w:rPr>
            <w:sym w:font="Symbol" w:char="F0D3"/>
          </w:r>
          <w:r>
            <w:rPr>
              <w:color w:val="000000"/>
            </w:rPr>
            <w:t xml:space="preserve"> 2002 </w:t>
          </w:r>
          <w:fldSimple w:instr=" DOCPROPERTY &quot;Company&quot;  \* MERGEFORMAT ">
            <w:r>
              <w:t>&lt;Enter team name here&gt;</w:t>
            </w:r>
          </w:fldSimple>
        </w:p>
      </w:tc>
      <w:tc>
        <w:tcPr>
          <w:tcW w:w="4428" w:type="dxa"/>
        </w:tcPr>
        <w:p w14:paraId="5297E610" w14:textId="77777777" w:rsidR="009D5356" w:rsidRDefault="009D5356">
          <w:pPr>
            <w:pStyle w:val="Footer"/>
            <w:jc w:val="right"/>
          </w:pPr>
          <w:r>
            <w:t xml:space="preserve"> SCM Diamond Dogs</w:t>
          </w:r>
        </w:p>
      </w:tc>
    </w:tr>
  </w:tbl>
  <w:p w14:paraId="7B703C0A" w14:textId="77777777" w:rsidR="009D5356" w:rsidRDefault="009D53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D5356" w14:paraId="360BFAF2" w14:textId="77777777">
      <w:trPr>
        <w:trHeight w:hRule="exact" w:val="552"/>
      </w:trPr>
      <w:tc>
        <w:tcPr>
          <w:tcW w:w="3060" w:type="dxa"/>
        </w:tcPr>
        <w:p w14:paraId="6FADB2A9" w14:textId="77777777" w:rsidR="009D5356" w:rsidRDefault="009D5356">
          <w:pPr>
            <w:pStyle w:val="Footer"/>
            <w:spacing w:before="80"/>
            <w:rPr>
              <w:bCs/>
            </w:rPr>
          </w:pPr>
          <w:r>
            <w:t>SCM</w:t>
          </w:r>
        </w:p>
        <w:p w14:paraId="265C9A19" w14:textId="77777777" w:rsidR="009D5356" w:rsidRDefault="009D5356">
          <w:pPr>
            <w:pStyle w:val="Footer"/>
            <w:spacing w:before="80"/>
          </w:pPr>
        </w:p>
        <w:p w14:paraId="314C5275" w14:textId="77777777" w:rsidR="009D5356" w:rsidRDefault="009D5356">
          <w:pPr>
            <w:pStyle w:val="Footer"/>
            <w:spacing w:before="80"/>
          </w:pPr>
        </w:p>
      </w:tc>
      <w:tc>
        <w:tcPr>
          <w:tcW w:w="2880" w:type="dxa"/>
        </w:tcPr>
        <w:p w14:paraId="6BBCEF9C" w14:textId="77777777" w:rsidR="009D5356" w:rsidRDefault="009D5356">
          <w:pPr>
            <w:pStyle w:val="Footer"/>
            <w:spacing w:before="80"/>
            <w:rPr>
              <w:bCs/>
            </w:rPr>
          </w:pPr>
          <w:r>
            <w:t>Team Diamond Dogs</w:t>
          </w:r>
        </w:p>
      </w:tc>
      <w:tc>
        <w:tcPr>
          <w:tcW w:w="1980" w:type="dxa"/>
        </w:tcPr>
        <w:p w14:paraId="1B04D3AA" w14:textId="77777777" w:rsidR="009D5356" w:rsidRDefault="009D5356">
          <w:pPr>
            <w:pStyle w:val="Footer"/>
            <w:spacing w:before="80"/>
            <w:rPr>
              <w:bCs/>
            </w:rPr>
          </w:pPr>
          <w:r>
            <w:rPr>
              <w:bCs/>
            </w:rPr>
            <w:t>Date</w:t>
          </w:r>
        </w:p>
        <w:p w14:paraId="6EB4C6B2" w14:textId="77777777" w:rsidR="009D5356" w:rsidRDefault="009D5356">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516D30">
            <w:rPr>
              <w:b w:val="0"/>
              <w:bCs/>
              <w:noProof/>
            </w:rPr>
            <w:t>2/7/2016</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516D30">
            <w:rPr>
              <w:b w:val="0"/>
              <w:bCs/>
              <w:noProof/>
            </w:rPr>
            <w:t>6:03 PM</w:t>
          </w:r>
          <w:r>
            <w:rPr>
              <w:b w:val="0"/>
              <w:bCs/>
            </w:rPr>
            <w:fldChar w:fldCharType="end"/>
          </w:r>
        </w:p>
      </w:tc>
      <w:tc>
        <w:tcPr>
          <w:tcW w:w="1080" w:type="dxa"/>
        </w:tcPr>
        <w:p w14:paraId="778CDB28" w14:textId="77777777" w:rsidR="009D5356" w:rsidRDefault="009D5356">
          <w:pPr>
            <w:pStyle w:val="Footer"/>
            <w:spacing w:before="80"/>
            <w:rPr>
              <w:bCs/>
            </w:rPr>
          </w:pPr>
          <w:r>
            <w:rPr>
              <w:bCs/>
            </w:rPr>
            <w:t>Page</w:t>
          </w:r>
        </w:p>
        <w:p w14:paraId="193D0095" w14:textId="77777777" w:rsidR="009D5356" w:rsidRDefault="009D5356">
          <w:pPr>
            <w:pStyle w:val="Footer"/>
            <w:spacing w:before="80"/>
          </w:pPr>
          <w:r>
            <w:rPr>
              <w:b w:val="0"/>
              <w:bCs/>
            </w:rPr>
            <w:fldChar w:fldCharType="begin"/>
          </w:r>
          <w:r>
            <w:rPr>
              <w:b w:val="0"/>
              <w:bCs/>
            </w:rPr>
            <w:instrText xml:space="preserve">page </w:instrText>
          </w:r>
          <w:r>
            <w:rPr>
              <w:b w:val="0"/>
              <w:bCs/>
            </w:rPr>
            <w:fldChar w:fldCharType="separate"/>
          </w:r>
          <w:r w:rsidR="00D83F2C">
            <w:rPr>
              <w:b w:val="0"/>
              <w:bCs/>
              <w:noProof/>
            </w:rPr>
            <w:t>2</w:t>
          </w:r>
          <w:r>
            <w:rPr>
              <w:b w:val="0"/>
              <w:bCs/>
            </w:rPr>
            <w:fldChar w:fldCharType="end"/>
          </w:r>
          <w:r>
            <w:t xml:space="preserve"> </w:t>
          </w:r>
        </w:p>
        <w:p w14:paraId="40469A58" w14:textId="77777777" w:rsidR="009D5356" w:rsidRDefault="009D5356">
          <w:pPr>
            <w:pStyle w:val="Footer"/>
            <w:spacing w:before="80"/>
          </w:pPr>
        </w:p>
        <w:p w14:paraId="0693A0EA" w14:textId="77777777" w:rsidR="009D5356" w:rsidRDefault="009D5356">
          <w:pPr>
            <w:pStyle w:val="Footer"/>
            <w:spacing w:before="80"/>
          </w:pPr>
        </w:p>
      </w:tc>
    </w:tr>
  </w:tbl>
  <w:p w14:paraId="3510AB39" w14:textId="77777777" w:rsidR="009D5356" w:rsidRDefault="009D53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75705" w14:textId="77777777" w:rsidR="00804DCB" w:rsidRDefault="00804DCB">
      <w:r>
        <w:separator/>
      </w:r>
    </w:p>
  </w:footnote>
  <w:footnote w:type="continuationSeparator" w:id="0">
    <w:p w14:paraId="4643F44B" w14:textId="77777777" w:rsidR="00804DCB" w:rsidRDefault="00804DCB">
      <w:r>
        <w:continuationSeparator/>
      </w:r>
    </w:p>
  </w:footnote>
  <w:footnote w:type="continuationNotice" w:id="1">
    <w:p w14:paraId="666EA70B" w14:textId="77777777" w:rsidR="00804DCB" w:rsidRDefault="00804DC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1C38B" w14:textId="77777777" w:rsidR="009D5356" w:rsidRDefault="009D5356">
    <w:pPr>
      <w:rPr>
        <w:sz w:val="24"/>
      </w:rPr>
    </w:pPr>
  </w:p>
  <w:p w14:paraId="2A1B8D1C" w14:textId="77777777" w:rsidR="009D5356" w:rsidRDefault="009D5356">
    <w:pPr>
      <w:pBdr>
        <w:top w:val="single" w:sz="6" w:space="1" w:color="auto"/>
      </w:pBdr>
      <w:rPr>
        <w:sz w:val="24"/>
      </w:rPr>
    </w:pPr>
  </w:p>
  <w:p w14:paraId="0401A73A" w14:textId="77777777" w:rsidR="009D5356" w:rsidRDefault="009D5356">
    <w:pPr>
      <w:pStyle w:val="Title"/>
    </w:pPr>
    <w:r>
      <w:t>Diamond Dogs</w:t>
    </w:r>
  </w:p>
  <w:p w14:paraId="0EF94964" w14:textId="77777777" w:rsidR="009D5356" w:rsidRDefault="009D5356">
    <w:pPr>
      <w:pBdr>
        <w:bottom w:val="single" w:sz="6" w:space="1" w:color="auto"/>
      </w:pBdr>
      <w:jc w:val="right"/>
      <w:rPr>
        <w:sz w:val="24"/>
      </w:rPr>
    </w:pPr>
  </w:p>
  <w:p w14:paraId="4284BE91" w14:textId="77777777" w:rsidR="009D5356" w:rsidRDefault="009D5356">
    <w:pPr>
      <w:pStyle w:val="Title"/>
    </w:pPr>
  </w:p>
  <w:p w14:paraId="45B8CF46" w14:textId="77777777" w:rsidR="009D5356" w:rsidRDefault="009D5356">
    <w:pPr>
      <w:pStyle w:val="Title"/>
    </w:pPr>
  </w:p>
  <w:p w14:paraId="4C540518" w14:textId="77777777" w:rsidR="009D5356" w:rsidRDefault="009D5356">
    <w:pPr>
      <w:pStyle w:val="Title"/>
    </w:pPr>
  </w:p>
  <w:p w14:paraId="34123F18" w14:textId="77777777" w:rsidR="009D5356" w:rsidRDefault="009D5356">
    <w:pPr>
      <w:pStyle w:val="Title"/>
    </w:pPr>
  </w:p>
  <w:p w14:paraId="222B567D" w14:textId="77777777" w:rsidR="009D5356" w:rsidRDefault="009D5356">
    <w:pPr>
      <w:pStyle w:val="Title"/>
    </w:pPr>
  </w:p>
  <w:p w14:paraId="12AC56A7" w14:textId="77777777" w:rsidR="009D5356" w:rsidRDefault="009D5356">
    <w:pPr>
      <w:pStyle w:val="Title"/>
    </w:pPr>
  </w:p>
  <w:p w14:paraId="4237A0F5" w14:textId="77777777" w:rsidR="009D5356" w:rsidRDefault="009D5356">
    <w:pPr>
      <w:pStyle w:val="Title"/>
    </w:pPr>
  </w:p>
  <w:p w14:paraId="1CF4DC95" w14:textId="77777777" w:rsidR="009D5356" w:rsidRDefault="009D5356">
    <w:pPr>
      <w:pStyle w:val="Title"/>
    </w:pPr>
  </w:p>
  <w:p w14:paraId="60F29292" w14:textId="77777777" w:rsidR="009D5356" w:rsidRDefault="009D5356">
    <w:pPr>
      <w:pStyle w:val="Title"/>
    </w:pPr>
  </w:p>
  <w:p w14:paraId="360EF270" w14:textId="77777777" w:rsidR="009D5356" w:rsidRDefault="009D5356">
    <w:pPr>
      <w:pStyle w:val="Title"/>
    </w:pPr>
  </w:p>
  <w:p w14:paraId="5DB1BFB8" w14:textId="77777777" w:rsidR="009D5356" w:rsidRDefault="009D5356"/>
  <w:p w14:paraId="4F074BDE" w14:textId="77777777" w:rsidR="009D5356" w:rsidRDefault="009D5356"/>
  <w:p w14:paraId="001FD37A" w14:textId="77777777" w:rsidR="009D5356" w:rsidRDefault="009D535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6A9CB" w14:textId="77777777" w:rsidR="009D5356" w:rsidRDefault="009D5356">
    <w:pPr>
      <w:pStyle w:val="Header"/>
    </w:pPr>
    <w:r>
      <w:t>Software Configuration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340CB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1DA56BCD"/>
    <w:multiLevelType w:val="hybridMultilevel"/>
    <w:tmpl w:val="41DA9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46C1A"/>
    <w:multiLevelType w:val="hybridMultilevel"/>
    <w:tmpl w:val="03B69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7E303D"/>
    <w:multiLevelType w:val="hybridMultilevel"/>
    <w:tmpl w:val="11A0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207D90"/>
    <w:multiLevelType w:val="hybridMultilevel"/>
    <w:tmpl w:val="7D2C8CCE"/>
    <w:lvl w:ilvl="0" w:tplc="C9485E6C">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nsid w:val="2F10221A"/>
    <w:multiLevelType w:val="hybridMultilevel"/>
    <w:tmpl w:val="15B2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D2863"/>
    <w:multiLevelType w:val="hybridMultilevel"/>
    <w:tmpl w:val="97448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1">
    <w:nsid w:val="49365DAD"/>
    <w:multiLevelType w:val="hybridMultilevel"/>
    <w:tmpl w:val="200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61478"/>
    <w:multiLevelType w:val="hybridMultilevel"/>
    <w:tmpl w:val="D80CE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585063"/>
    <w:multiLevelType w:val="hybridMultilevel"/>
    <w:tmpl w:val="E070D068"/>
    <w:lvl w:ilvl="0" w:tplc="C9485E6C">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5AF10FE"/>
    <w:multiLevelType w:val="hybridMultilevel"/>
    <w:tmpl w:val="6A66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D07D5"/>
    <w:multiLevelType w:val="hybridMultilevel"/>
    <w:tmpl w:val="35B23EBC"/>
    <w:lvl w:ilvl="0" w:tplc="C9485E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52304"/>
    <w:multiLevelType w:val="hybridMultilevel"/>
    <w:tmpl w:val="0BBA2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8"/>
  </w:num>
  <w:num w:numId="11">
    <w:abstractNumId w:val="10"/>
  </w:num>
  <w:num w:numId="12">
    <w:abstractNumId w:val="14"/>
  </w:num>
  <w:num w:numId="13">
    <w:abstractNumId w:val="9"/>
  </w:num>
  <w:num w:numId="14">
    <w:abstractNumId w:val="0"/>
  </w:num>
  <w:num w:numId="15">
    <w:abstractNumId w:val="17"/>
  </w:num>
  <w:num w:numId="16">
    <w:abstractNumId w:val="12"/>
  </w:num>
  <w:num w:numId="17">
    <w:abstractNumId w:val="15"/>
  </w:num>
  <w:num w:numId="18">
    <w:abstractNumId w:val="7"/>
  </w:num>
  <w:num w:numId="19">
    <w:abstractNumId w:val="2"/>
  </w:num>
  <w:num w:numId="20">
    <w:abstractNumId w:val="3"/>
  </w:num>
  <w:num w:numId="21">
    <w:abstractNumId w:val="13"/>
  </w:num>
  <w:num w:numId="22">
    <w:abstractNumId w:val="6"/>
  </w:num>
  <w:num w:numId="23">
    <w:abstractNumId w:val="5"/>
  </w:num>
  <w:num w:numId="24">
    <w:abstractNumId w:val="16"/>
  </w:num>
  <w:num w:numId="25">
    <w:abstractNumId w:val="4"/>
  </w:num>
  <w:num w:numId="2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D1"/>
    <w:rsid w:val="000008F0"/>
    <w:rsid w:val="00001F3F"/>
    <w:rsid w:val="00035E57"/>
    <w:rsid w:val="00052CE0"/>
    <w:rsid w:val="00057355"/>
    <w:rsid w:val="000634B1"/>
    <w:rsid w:val="00067BA6"/>
    <w:rsid w:val="00074CEF"/>
    <w:rsid w:val="00080368"/>
    <w:rsid w:val="00082168"/>
    <w:rsid w:val="000B539E"/>
    <w:rsid w:val="000D297C"/>
    <w:rsid w:val="000D2EBE"/>
    <w:rsid w:val="000E201D"/>
    <w:rsid w:val="000F6760"/>
    <w:rsid w:val="00113E42"/>
    <w:rsid w:val="001239D2"/>
    <w:rsid w:val="00134E0C"/>
    <w:rsid w:val="0013619B"/>
    <w:rsid w:val="00144D45"/>
    <w:rsid w:val="00154C1B"/>
    <w:rsid w:val="00174C99"/>
    <w:rsid w:val="00180F9C"/>
    <w:rsid w:val="001928D6"/>
    <w:rsid w:val="001943C1"/>
    <w:rsid w:val="001B7A5E"/>
    <w:rsid w:val="001C125C"/>
    <w:rsid w:val="001F29A3"/>
    <w:rsid w:val="001F5CE3"/>
    <w:rsid w:val="002364B9"/>
    <w:rsid w:val="00244BC0"/>
    <w:rsid w:val="0025727D"/>
    <w:rsid w:val="002679ED"/>
    <w:rsid w:val="00284CA6"/>
    <w:rsid w:val="00296174"/>
    <w:rsid w:val="002D4B73"/>
    <w:rsid w:val="002D4D84"/>
    <w:rsid w:val="002F69F4"/>
    <w:rsid w:val="00306918"/>
    <w:rsid w:val="00314AE3"/>
    <w:rsid w:val="00323C52"/>
    <w:rsid w:val="00336D5C"/>
    <w:rsid w:val="003709C5"/>
    <w:rsid w:val="00377E47"/>
    <w:rsid w:val="00392C75"/>
    <w:rsid w:val="00394422"/>
    <w:rsid w:val="003D7125"/>
    <w:rsid w:val="003F4FDE"/>
    <w:rsid w:val="00403C23"/>
    <w:rsid w:val="00416681"/>
    <w:rsid w:val="00462FE9"/>
    <w:rsid w:val="00465ED4"/>
    <w:rsid w:val="0047673E"/>
    <w:rsid w:val="004848FF"/>
    <w:rsid w:val="004A4872"/>
    <w:rsid w:val="004B0BAA"/>
    <w:rsid w:val="004E1967"/>
    <w:rsid w:val="00516D30"/>
    <w:rsid w:val="00517EA7"/>
    <w:rsid w:val="00535B49"/>
    <w:rsid w:val="00537308"/>
    <w:rsid w:val="00565632"/>
    <w:rsid w:val="00585F54"/>
    <w:rsid w:val="00596231"/>
    <w:rsid w:val="005A7270"/>
    <w:rsid w:val="005F18EB"/>
    <w:rsid w:val="005F3576"/>
    <w:rsid w:val="006024F2"/>
    <w:rsid w:val="00610594"/>
    <w:rsid w:val="00634505"/>
    <w:rsid w:val="00653C7B"/>
    <w:rsid w:val="006760BC"/>
    <w:rsid w:val="00676458"/>
    <w:rsid w:val="0069641F"/>
    <w:rsid w:val="006A20A4"/>
    <w:rsid w:val="006A32E4"/>
    <w:rsid w:val="006A4196"/>
    <w:rsid w:val="006A5AA1"/>
    <w:rsid w:val="006B53DF"/>
    <w:rsid w:val="006E2C35"/>
    <w:rsid w:val="006E37BD"/>
    <w:rsid w:val="006F26E4"/>
    <w:rsid w:val="00703193"/>
    <w:rsid w:val="00720B68"/>
    <w:rsid w:val="0072521D"/>
    <w:rsid w:val="007252AA"/>
    <w:rsid w:val="007318C3"/>
    <w:rsid w:val="00735F00"/>
    <w:rsid w:val="00760CB6"/>
    <w:rsid w:val="007822E9"/>
    <w:rsid w:val="007968D1"/>
    <w:rsid w:val="007A41BA"/>
    <w:rsid w:val="007B2B6F"/>
    <w:rsid w:val="007B4D07"/>
    <w:rsid w:val="007B7325"/>
    <w:rsid w:val="007C25A1"/>
    <w:rsid w:val="007C28AC"/>
    <w:rsid w:val="007C39F6"/>
    <w:rsid w:val="007F371D"/>
    <w:rsid w:val="00802C69"/>
    <w:rsid w:val="00804DCB"/>
    <w:rsid w:val="00805CE4"/>
    <w:rsid w:val="008164CD"/>
    <w:rsid w:val="008306A6"/>
    <w:rsid w:val="00842610"/>
    <w:rsid w:val="00843FC0"/>
    <w:rsid w:val="00870C8E"/>
    <w:rsid w:val="008768C9"/>
    <w:rsid w:val="0088645F"/>
    <w:rsid w:val="008B5F38"/>
    <w:rsid w:val="008C1568"/>
    <w:rsid w:val="008E027A"/>
    <w:rsid w:val="0090564D"/>
    <w:rsid w:val="00910B51"/>
    <w:rsid w:val="00950857"/>
    <w:rsid w:val="00957135"/>
    <w:rsid w:val="00971A8E"/>
    <w:rsid w:val="009765A7"/>
    <w:rsid w:val="00980E98"/>
    <w:rsid w:val="009814BA"/>
    <w:rsid w:val="00983BF4"/>
    <w:rsid w:val="00991F56"/>
    <w:rsid w:val="009A06F5"/>
    <w:rsid w:val="009B3BEC"/>
    <w:rsid w:val="009D114B"/>
    <w:rsid w:val="009D5356"/>
    <w:rsid w:val="00A232AF"/>
    <w:rsid w:val="00A36665"/>
    <w:rsid w:val="00A50E64"/>
    <w:rsid w:val="00A6416C"/>
    <w:rsid w:val="00A710AE"/>
    <w:rsid w:val="00A74E6E"/>
    <w:rsid w:val="00A84EE9"/>
    <w:rsid w:val="00A879D8"/>
    <w:rsid w:val="00A94C82"/>
    <w:rsid w:val="00AA430F"/>
    <w:rsid w:val="00AC012C"/>
    <w:rsid w:val="00AD2DB4"/>
    <w:rsid w:val="00AD3FB4"/>
    <w:rsid w:val="00AD7165"/>
    <w:rsid w:val="00AE2F33"/>
    <w:rsid w:val="00AF0C44"/>
    <w:rsid w:val="00AF73FE"/>
    <w:rsid w:val="00B0377F"/>
    <w:rsid w:val="00B1130F"/>
    <w:rsid w:val="00B15B83"/>
    <w:rsid w:val="00B2249C"/>
    <w:rsid w:val="00B333DF"/>
    <w:rsid w:val="00B61F7A"/>
    <w:rsid w:val="00B702CB"/>
    <w:rsid w:val="00B837D9"/>
    <w:rsid w:val="00B85153"/>
    <w:rsid w:val="00B862E2"/>
    <w:rsid w:val="00BA28D1"/>
    <w:rsid w:val="00BA5903"/>
    <w:rsid w:val="00BB570F"/>
    <w:rsid w:val="00BE5650"/>
    <w:rsid w:val="00BF7BCD"/>
    <w:rsid w:val="00C11BCB"/>
    <w:rsid w:val="00C33115"/>
    <w:rsid w:val="00C406AC"/>
    <w:rsid w:val="00C66184"/>
    <w:rsid w:val="00C70B1B"/>
    <w:rsid w:val="00CA434C"/>
    <w:rsid w:val="00CB1F1C"/>
    <w:rsid w:val="00CC572D"/>
    <w:rsid w:val="00CD3DA1"/>
    <w:rsid w:val="00CE4986"/>
    <w:rsid w:val="00CF15D2"/>
    <w:rsid w:val="00D0741A"/>
    <w:rsid w:val="00D24EF6"/>
    <w:rsid w:val="00D35D2E"/>
    <w:rsid w:val="00D425ED"/>
    <w:rsid w:val="00D474E9"/>
    <w:rsid w:val="00D47A23"/>
    <w:rsid w:val="00D53151"/>
    <w:rsid w:val="00D55AA8"/>
    <w:rsid w:val="00D7507F"/>
    <w:rsid w:val="00D83F2C"/>
    <w:rsid w:val="00D87586"/>
    <w:rsid w:val="00DA7976"/>
    <w:rsid w:val="00DC308E"/>
    <w:rsid w:val="00DE0452"/>
    <w:rsid w:val="00DE23A3"/>
    <w:rsid w:val="00DE28D4"/>
    <w:rsid w:val="00E07B18"/>
    <w:rsid w:val="00E23318"/>
    <w:rsid w:val="00E255FB"/>
    <w:rsid w:val="00E347DC"/>
    <w:rsid w:val="00E5001D"/>
    <w:rsid w:val="00E51D35"/>
    <w:rsid w:val="00E56DE8"/>
    <w:rsid w:val="00E6005A"/>
    <w:rsid w:val="00E624F7"/>
    <w:rsid w:val="00E73767"/>
    <w:rsid w:val="00EA7926"/>
    <w:rsid w:val="00EB1195"/>
    <w:rsid w:val="00EB79D0"/>
    <w:rsid w:val="00EE5DDE"/>
    <w:rsid w:val="00EE64E8"/>
    <w:rsid w:val="00EF719C"/>
    <w:rsid w:val="00F1353A"/>
    <w:rsid w:val="00F27A0C"/>
    <w:rsid w:val="00F43844"/>
    <w:rsid w:val="00F43CBE"/>
    <w:rsid w:val="00F61D06"/>
    <w:rsid w:val="00F65CC4"/>
    <w:rsid w:val="00F71E78"/>
    <w:rsid w:val="00F80133"/>
    <w:rsid w:val="00F84F03"/>
    <w:rsid w:val="00FA4929"/>
    <w:rsid w:val="00FB3379"/>
    <w:rsid w:val="00FE52D4"/>
    <w:rsid w:val="00FF3A42"/>
    <w:rsid w:val="7955D4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B16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paragraph" w:styleId="TableofFigures">
    <w:name w:val="table of figures"/>
    <w:basedOn w:val="Normal"/>
    <w:next w:val="Normal"/>
    <w:unhideWhenUsed/>
    <w:rsid w:val="00596231"/>
    <w:pPr>
      <w:ind w:left="400" w:hanging="400"/>
    </w:pPr>
  </w:style>
  <w:style w:type="paragraph" w:styleId="Caption">
    <w:name w:val="caption"/>
    <w:basedOn w:val="Normal"/>
    <w:next w:val="Normal"/>
    <w:unhideWhenUsed/>
    <w:qFormat/>
    <w:rsid w:val="00596231"/>
    <w:pPr>
      <w:spacing w:after="200"/>
    </w:pPr>
    <w:rPr>
      <w:i/>
      <w:iCs/>
      <w:color w:val="44546A" w:themeColor="text2"/>
      <w:sz w:val="18"/>
      <w:szCs w:val="18"/>
    </w:rPr>
  </w:style>
  <w:style w:type="paragraph" w:styleId="ListParagraph">
    <w:name w:val="List Paragraph"/>
    <w:basedOn w:val="Normal"/>
    <w:uiPriority w:val="72"/>
    <w:qFormat/>
    <w:rsid w:val="00B33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FD64A-C0AF-CB4D-BF99-E9786E44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S:\Course Documents\Rational RequisitePro\ReqProFall01\SRS.dot</Template>
  <TotalTime>1</TotalTime>
  <Pages>15</Pages>
  <Words>3012</Words>
  <Characters>17170</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Martinez, Ryan K</cp:lastModifiedBy>
  <cp:revision>2</cp:revision>
  <cp:lastPrinted>2005-01-16T13:53:00Z</cp:lastPrinted>
  <dcterms:created xsi:type="dcterms:W3CDTF">2016-02-08T01:57:00Z</dcterms:created>
  <dcterms:modified xsi:type="dcterms:W3CDTF">2016-02-08T01:57:00Z</dcterms:modified>
</cp:coreProperties>
</file>